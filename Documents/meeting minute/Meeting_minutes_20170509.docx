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CD505B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2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300"/>
            </w:tblGrid>
            <w:tr w:rsidR="00CD505B">
              <w:tblPrEx>
                <w:tblCellMar>
                  <w:top w:w="0" w:type="dxa"/>
                  <w:bottom w:w="0" w:type="dxa"/>
                </w:tblCellMar>
              </w:tblPrEx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CD505B" w:rsidRDefault="00A964DD" w:rsidP="00CD505B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 w:rsidRPr="00AE7F5E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876300" cy="80010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CD505B" w:rsidRPr="00B93356" w:rsidRDefault="00B93356" w:rsidP="00B93356">
                  <w:pPr>
                    <w:pStyle w:val="HeaderTitle"/>
                  </w:pPr>
                  <w:r w:rsidRPr="00B93356">
                    <w:rPr>
                      <w:rFonts w:hint="eastAsia"/>
                    </w:rPr>
                    <w:t>議事録</w:t>
                  </w:r>
                </w:p>
              </w:tc>
            </w:tr>
          </w:tbl>
          <w:p w:rsidR="00CD505B" w:rsidRDefault="00CD505B" w:rsidP="00B93356">
            <w:pPr>
              <w:pStyle w:val="HeaderTitle"/>
            </w:pP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B93356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86A9D">
              <w:rPr>
                <w:rFonts w:ascii="Arial" w:hAnsi="MS Mincho" w:cs="Arial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プロジェクト名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331C2A" w:rsidP="00331C2A">
            <w:pPr>
              <w:pStyle w:val="bang"/>
            </w:pPr>
            <w:r>
              <w:t>Hotel Website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B93356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86A9D">
              <w:rPr>
                <w:rFonts w:ascii="Arial" w:hAnsi="MS Mincho" w:cs="Arial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プロジェクト</w:t>
            </w:r>
            <w:r>
              <w:rPr>
                <w:rFonts w:ascii="Arial" w:hAnsi="MS Mincho" w:cs="Arial" w:hint="eastAsi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br/>
            </w:r>
            <w:r w:rsidRPr="00986A9D">
              <w:rPr>
                <w:rFonts w:ascii="Arial" w:hAnsi="MS Mincho" w:cs="Arial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コード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331C2A" w:rsidP="00331C2A">
            <w:pPr>
              <w:pStyle w:val="bang"/>
            </w:pPr>
            <w:r>
              <w:t>HOWE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B93356">
            <w:pPr>
              <w:widowControl w:val="0"/>
              <w:spacing w:before="80" w:after="80"/>
              <w:ind w:left="-14"/>
              <w:rPr>
                <w:rFonts w:ascii="Tahoma" w:hAnsi="Tahoma" w:hint="eastAsi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</w:pPr>
            <w:r w:rsidRPr="00986A9D">
              <w:rPr>
                <w:rFonts w:ascii="Arial" w:hAnsi="MS Mincho" w:cs="Arial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プロジェクト</w:t>
            </w:r>
            <w:r>
              <w:rPr>
                <w:rFonts w:ascii="Arial" w:hAnsi="Arial" w:cs="Arial" w:hint="eastAsi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br/>
            </w:r>
            <w:r>
              <w:rPr>
                <w:rFonts w:ascii="Arial" w:hAnsi="MS Mincho" w:cs="Arial" w:hint="eastAsi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リーダ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331C2A" w:rsidP="00331C2A">
            <w:pPr>
              <w:pStyle w:val="bang"/>
            </w:pPr>
            <w:r>
              <w:t>Nguyen Viet Hung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B93356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86A9D">
              <w:rPr>
                <w:rFonts w:ascii="Arial" w:hAnsi="MS Mincho" w:cs="Arial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議長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331C2A" w:rsidP="00331C2A">
            <w:pPr>
              <w:pStyle w:val="bang"/>
            </w:pPr>
            <w:r>
              <w:t>Phan Truong Lam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 w:rsidP="00331C2A">
            <w:pPr>
              <w:pStyle w:val="bang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B93356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86A9D">
              <w:rPr>
                <w:rFonts w:ascii="Arial" w:hAnsi="MS Mincho" w:cs="Arial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書記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331C2A" w:rsidP="00331C2A">
            <w:pPr>
              <w:pStyle w:val="bang"/>
            </w:pPr>
            <w:r>
              <w:t>Vu Tran Hoang</w:t>
            </w:r>
          </w:p>
        </w:tc>
      </w:tr>
      <w:tr w:rsidR="00B9335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Default="00B93356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86A9D">
              <w:rPr>
                <w:rFonts w:ascii="Arial" w:hAnsi="MS Mincho" w:cs="Arial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日付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56" w:rsidRDefault="00331C2A">
            <w:pPr>
              <w:pStyle w:val="Footer"/>
            </w:pPr>
            <w:r>
              <w:t>2017/5/9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86A9D" w:rsidRDefault="00B93356" w:rsidP="009752F8">
            <w:pPr>
              <w:widowControl w:val="0"/>
              <w:spacing w:before="80" w:after="80"/>
              <w:ind w:left="-14"/>
              <w:rPr>
                <w:rFonts w:ascii="Arial" w:hAnsi="Arial" w:cs="Arial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86A9D">
              <w:rPr>
                <w:rFonts w:ascii="Arial" w:hAnsi="MS Mincho" w:cs="Arial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時間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56" w:rsidRDefault="00331C2A">
            <w:pPr>
              <w:pStyle w:val="Footer"/>
            </w:pPr>
            <w:r>
              <w:rPr>
                <w:rFonts w:hint="eastAsia"/>
                <w:lang w:eastAsia="ja-JP"/>
              </w:rPr>
              <w:t>午前</w:t>
            </w:r>
            <w:r>
              <w:rPr>
                <w:rFonts w:hint="eastAsia"/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時</w:t>
            </w:r>
          </w:p>
        </w:tc>
      </w:tr>
      <w:tr w:rsidR="00B9335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86A9D" w:rsidRDefault="00B93356" w:rsidP="009752F8">
            <w:pPr>
              <w:widowControl w:val="0"/>
              <w:spacing w:before="80" w:after="80"/>
              <w:ind w:left="-14"/>
              <w:rPr>
                <w:rFonts w:ascii="Arial" w:hAnsi="Arial" w:cs="Arial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86A9D">
              <w:rPr>
                <w:rFonts w:ascii="Arial" w:hAnsi="MS Mincho" w:cs="Arial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場所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56" w:rsidRDefault="00331C2A">
            <w:pPr>
              <w:pStyle w:val="Footer"/>
            </w:pPr>
            <w:r>
              <w:t>FPT-</w:t>
            </w:r>
            <w:proofErr w:type="spellStart"/>
            <w:r>
              <w:t>Hoa</w:t>
            </w:r>
            <w:proofErr w:type="spellEnd"/>
            <w:r>
              <w:t xml:space="preserve"> Lac 105R</w:t>
            </w:r>
          </w:p>
        </w:tc>
      </w:tr>
      <w:tr w:rsidR="00B9335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86A9D" w:rsidRDefault="00B93356" w:rsidP="009752F8">
            <w:pPr>
              <w:widowControl w:val="0"/>
              <w:spacing w:before="80" w:after="80"/>
              <w:ind w:left="-14"/>
              <w:rPr>
                <w:rFonts w:ascii="Arial" w:hAnsi="Arial" w:cs="Arial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86A9D">
              <w:rPr>
                <w:rFonts w:ascii="Arial" w:hAnsi="MS Mincho" w:cs="Arial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議題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21C" w:rsidRDefault="008D521C" w:rsidP="008D521C">
            <w:pPr>
              <w:pStyle w:val="Footer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C</w:t>
            </w:r>
            <w:r>
              <w:rPr>
                <w:rFonts w:hint="eastAsia"/>
                <w:lang w:eastAsia="ja-JP"/>
              </w:rPr>
              <w:t xml:space="preserve">apstone </w:t>
            </w:r>
            <w:r>
              <w:rPr>
                <w:lang w:eastAsia="ja-JP"/>
              </w:rPr>
              <w:t>P</w:t>
            </w:r>
            <w:r>
              <w:rPr>
                <w:rFonts w:hint="eastAsia"/>
                <w:lang w:eastAsia="ja-JP"/>
              </w:rPr>
              <w:t>roject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395F18">
            <w:pPr>
              <w:widowControl w:val="0"/>
              <w:spacing w:before="80" w:after="80"/>
              <w:ind w:left="-14"/>
              <w:jc w:val="center"/>
              <w:rPr>
                <w:color w:val="800000"/>
                <w:sz w:val="20"/>
              </w:rPr>
            </w:pPr>
            <w:r>
              <w:rPr>
                <w:rFonts w:ascii="Arial" w:hAnsi="MS Mincho" w:cs="Arial" w:hint="eastAsi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出席</w:t>
            </w:r>
            <w:r w:rsidR="00B93356" w:rsidRPr="00986A9D">
              <w:rPr>
                <w:rFonts w:ascii="Arial" w:hAnsi="MS Mincho" w:cs="Arial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者</w:t>
            </w:r>
          </w:p>
        </w:tc>
      </w:tr>
      <w:tr w:rsidR="00B9335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Default="00B93356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86A9D" w:rsidRDefault="00B93356" w:rsidP="009752F8">
            <w:pPr>
              <w:widowControl w:val="0"/>
              <w:spacing w:before="80" w:after="80"/>
              <w:ind w:left="-14"/>
              <w:jc w:val="center"/>
              <w:rPr>
                <w:rFonts w:ascii="Arial" w:hAnsi="Arial" w:cs="Arial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86A9D">
              <w:rPr>
                <w:rFonts w:ascii="Arial" w:hAnsi="MS Mincho" w:cs="Arial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氏名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86A9D" w:rsidRDefault="00B93356" w:rsidP="009752F8">
            <w:pPr>
              <w:widowControl w:val="0"/>
              <w:spacing w:before="80" w:after="80"/>
              <w:ind w:left="-14"/>
              <w:jc w:val="center"/>
              <w:rPr>
                <w:rFonts w:ascii="Arial" w:hAnsi="Arial" w:cs="Arial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86A9D">
              <w:rPr>
                <w:rFonts w:ascii="Arial" w:hAnsi="MS Mincho" w:cs="Arial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所属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86A9D" w:rsidRDefault="00B93356" w:rsidP="009752F8">
            <w:pPr>
              <w:widowControl w:val="0"/>
              <w:spacing w:before="80" w:after="80"/>
              <w:ind w:left="-14"/>
              <w:jc w:val="center"/>
              <w:rPr>
                <w:rFonts w:ascii="Arial" w:hAnsi="Arial" w:cs="Arial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986A9D">
              <w:rPr>
                <w:rFonts w:ascii="Arial" w:hAnsi="MS Mincho" w:cs="Arial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職務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B93356" w:rsidRPr="00986A9D" w:rsidRDefault="00331C2A" w:rsidP="009752F8">
            <w:pPr>
              <w:widowControl w:val="0"/>
              <w:spacing w:before="80" w:after="80"/>
              <w:ind w:left="-14"/>
              <w:jc w:val="center"/>
              <w:rPr>
                <w:rFonts w:ascii="Arial" w:hAnsi="Arial" w:cs="Arial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出席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 w:rsidP="00331C2A">
            <w:pPr>
              <w:pStyle w:val="bang"/>
            </w:pPr>
            <w: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331C2A" w:rsidP="00331C2A">
            <w:pPr>
              <w:pStyle w:val="bang"/>
            </w:pPr>
            <w:r>
              <w:t>Nguyen Viet Hung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 w:rsidP="00331C2A">
            <w:pPr>
              <w:pStyle w:val="bang"/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331C2A" w:rsidP="00331C2A">
            <w:pPr>
              <w:pStyle w:val="bang"/>
            </w:pPr>
            <w:r>
              <w:t>Leader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Pr="00331C2A" w:rsidRDefault="00331C2A" w:rsidP="00331C2A">
            <w:pPr>
              <w:pStyle w:val="bang"/>
            </w:pPr>
            <w:r>
              <w:rPr>
                <w:rFonts w:hint="eastAsia"/>
              </w:rPr>
              <w:t xml:space="preserve">　　　　</w:t>
            </w:r>
            <w:r w:rsidRPr="00331C2A">
              <w:rPr>
                <w:rFonts w:hint="eastAsia"/>
              </w:rPr>
              <w:t>✔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 w:rsidP="00331C2A">
            <w:pPr>
              <w:pStyle w:val="bang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331C2A" w:rsidP="00331C2A">
            <w:pPr>
              <w:pStyle w:val="bang"/>
            </w:pPr>
            <w:r>
              <w:t>Vu Tran Hoang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 w:rsidP="00331C2A">
            <w:pPr>
              <w:pStyle w:val="bang"/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331C2A" w:rsidP="00331C2A">
            <w:pPr>
              <w:pStyle w:val="bang"/>
            </w:pPr>
            <w:r>
              <w:t>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331C2A" w:rsidP="00331C2A">
            <w:pPr>
              <w:pStyle w:val="bang"/>
            </w:pPr>
            <w:r>
              <w:rPr>
                <w:rFonts w:hint="eastAsia"/>
              </w:rPr>
              <w:t xml:space="preserve">　　　　</w:t>
            </w:r>
            <w:r w:rsidRPr="00331C2A">
              <w:rPr>
                <w:rFonts w:hint="eastAsia"/>
              </w:rPr>
              <w:t>✔</w:t>
            </w:r>
          </w:p>
        </w:tc>
      </w:tr>
      <w:tr w:rsidR="00331C2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C2A" w:rsidRDefault="00331C2A" w:rsidP="00331C2A">
            <w:pPr>
              <w:pStyle w:val="bang"/>
            </w:pPr>
            <w:r>
              <w:rPr>
                <w:rFonts w:hint="eastAsia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C2A" w:rsidRDefault="00331C2A" w:rsidP="00331C2A">
            <w:pPr>
              <w:pStyle w:val="bang"/>
            </w:pPr>
            <w:r>
              <w:t>Dang Cong Son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C2A" w:rsidRDefault="00331C2A" w:rsidP="00331C2A">
            <w:pPr>
              <w:pStyle w:val="bang"/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C2A" w:rsidRDefault="00331C2A" w:rsidP="00331C2A">
            <w:pPr>
              <w:pStyle w:val="bang"/>
            </w:pPr>
            <w:r>
              <w:t>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C2A" w:rsidRDefault="00331C2A" w:rsidP="00331C2A">
            <w:pPr>
              <w:pStyle w:val="bang"/>
              <w:rPr>
                <w:rFonts w:hint="eastAsia"/>
              </w:rPr>
            </w:pPr>
            <w:r>
              <w:rPr>
                <w:rFonts w:hint="eastAsia"/>
              </w:rPr>
              <w:t xml:space="preserve">              </w:t>
            </w:r>
            <w:r w:rsidRPr="00331C2A">
              <w:rPr>
                <w:rFonts w:hint="eastAsia"/>
              </w:rPr>
              <w:t>✔</w:t>
            </w:r>
          </w:p>
        </w:tc>
      </w:tr>
      <w:tr w:rsidR="00331C2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C2A" w:rsidRDefault="00331C2A" w:rsidP="00331C2A">
            <w:pPr>
              <w:pStyle w:val="bang"/>
              <w:rPr>
                <w:rFonts w:hint="eastAsia"/>
              </w:rPr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C2A" w:rsidRDefault="00331C2A" w:rsidP="00331C2A">
            <w:pPr>
              <w:pStyle w:val="bang"/>
            </w:pPr>
            <w:r>
              <w:t xml:space="preserve">Dang </w:t>
            </w:r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>
              <w:t>Manh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C2A" w:rsidRDefault="00331C2A" w:rsidP="00331C2A">
            <w:pPr>
              <w:pStyle w:val="bang"/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C2A" w:rsidRDefault="00331C2A" w:rsidP="00331C2A">
            <w:pPr>
              <w:pStyle w:val="bang"/>
            </w:pPr>
            <w:r>
              <w:t>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C2A" w:rsidRDefault="00331C2A" w:rsidP="00331C2A">
            <w:pPr>
              <w:pStyle w:val="bang"/>
              <w:rPr>
                <w:rFonts w:hint="eastAsia"/>
              </w:rPr>
            </w:pPr>
            <w:r>
              <w:t xml:space="preserve">              </w:t>
            </w:r>
            <w:r w:rsidRPr="00331C2A">
              <w:rPr>
                <w:rFonts w:hint="eastAsia"/>
              </w:rPr>
              <w:t>✔</w:t>
            </w:r>
          </w:p>
        </w:tc>
      </w:tr>
      <w:tr w:rsidR="00331C2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C2A" w:rsidRDefault="00331C2A" w:rsidP="00331C2A">
            <w:pPr>
              <w:pStyle w:val="bang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C2A" w:rsidRDefault="00331C2A" w:rsidP="00331C2A">
            <w:pPr>
              <w:pStyle w:val="bang"/>
            </w:pPr>
            <w:r>
              <w:t xml:space="preserve">Tran Ba </w:t>
            </w:r>
            <w:proofErr w:type="spellStart"/>
            <w:r>
              <w:t>Quyen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C2A" w:rsidRDefault="00331C2A" w:rsidP="00331C2A">
            <w:pPr>
              <w:pStyle w:val="bang"/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C2A" w:rsidRDefault="00331C2A" w:rsidP="00331C2A">
            <w:pPr>
              <w:pStyle w:val="bang"/>
            </w:pPr>
            <w:r>
              <w:t>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C2A" w:rsidRDefault="00331C2A" w:rsidP="00331C2A">
            <w:pPr>
              <w:pStyle w:val="bang"/>
            </w:pPr>
            <w:r>
              <w:t xml:space="preserve">              </w:t>
            </w:r>
            <w:r w:rsidRPr="00331C2A">
              <w:rPr>
                <w:rFonts w:hint="eastAsia"/>
              </w:rPr>
              <w:t>✔</w:t>
            </w:r>
          </w:p>
        </w:tc>
      </w:tr>
    </w:tbl>
    <w:p w:rsidR="00CD505B" w:rsidRDefault="00C44F07">
      <w:pPr>
        <w:pStyle w:val="Heading1"/>
      </w:pPr>
      <w:r>
        <w:rPr>
          <w:rFonts w:hint="eastAsia"/>
          <w:lang w:eastAsia="ja-JP"/>
        </w:rPr>
        <w:t>目的</w:t>
      </w:r>
    </w:p>
    <w:p w:rsidR="008D521C" w:rsidRDefault="00C44F07" w:rsidP="008D521C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アジェンダ</w:t>
      </w:r>
    </w:p>
    <w:p w:rsidR="008D521C" w:rsidRDefault="008D521C" w:rsidP="008D521C">
      <w:pPr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概要的なプロジェクト</w:t>
      </w:r>
      <w:r>
        <w:rPr>
          <w:rFonts w:ascii="Calibri" w:hAnsi="Calibri" w:cs="Calibri" w:hint="eastAsia"/>
          <w:lang w:eastAsia="ja-JP"/>
        </w:rPr>
        <w:t>を紹介する</w:t>
      </w:r>
    </w:p>
    <w:p w:rsidR="00CD505B" w:rsidRDefault="00C44F07">
      <w:pPr>
        <w:pStyle w:val="Heading1"/>
      </w:pPr>
      <w:r>
        <w:rPr>
          <w:rFonts w:hint="eastAsia"/>
          <w:lang w:eastAsia="ja-JP"/>
        </w:rPr>
        <w:t>内容</w:t>
      </w:r>
    </w:p>
    <w:p w:rsidR="00CD505B" w:rsidRPr="008D521C" w:rsidRDefault="008D521C">
      <w:pPr>
        <w:numPr>
          <w:ilvl w:val="0"/>
          <w:numId w:val="5"/>
        </w:numPr>
      </w:pPr>
      <w:proofErr w:type="spellStart"/>
      <w:r>
        <w:rPr>
          <w:rFonts w:ascii="Tahoma" w:hAnsi="Tahoma" w:cs="Tahoma"/>
          <w:sz w:val="20"/>
        </w:rPr>
        <w:t>Nghiệp</w:t>
      </w:r>
      <w:proofErr w:type="spellEnd"/>
      <w:r>
        <w:rPr>
          <w:rFonts w:ascii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vụ</w:t>
      </w:r>
      <w:proofErr w:type="spellEnd"/>
      <w:r>
        <w:rPr>
          <w:rFonts w:ascii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khách</w:t>
      </w:r>
      <w:proofErr w:type="spellEnd"/>
      <w:r>
        <w:rPr>
          <w:rFonts w:ascii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sạn</w:t>
      </w:r>
      <w:proofErr w:type="spellEnd"/>
    </w:p>
    <w:p w:rsidR="008D521C" w:rsidRPr="008D521C" w:rsidRDefault="008D521C">
      <w:pPr>
        <w:numPr>
          <w:ilvl w:val="0"/>
          <w:numId w:val="5"/>
        </w:numPr>
      </w:pPr>
      <w:proofErr w:type="spellStart"/>
      <w:r>
        <w:rPr>
          <w:rFonts w:ascii="Tahoma" w:hAnsi="Tahoma" w:cs="Tahoma"/>
          <w:sz w:val="20"/>
        </w:rPr>
        <w:t>Mô</w:t>
      </w:r>
      <w:proofErr w:type="spellEnd"/>
      <w:r>
        <w:rPr>
          <w:rFonts w:ascii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tả</w:t>
      </w:r>
      <w:proofErr w:type="spellEnd"/>
      <w:r>
        <w:rPr>
          <w:rFonts w:ascii="Tahoma" w:hAnsi="Tahoma" w:cs="Tahoma"/>
          <w:sz w:val="20"/>
        </w:rPr>
        <w:t xml:space="preserve"> chi </w:t>
      </w:r>
      <w:proofErr w:type="spellStart"/>
      <w:r>
        <w:rPr>
          <w:rFonts w:ascii="Tahoma" w:hAnsi="Tahoma" w:cs="Tahoma"/>
          <w:sz w:val="20"/>
        </w:rPr>
        <w:t>tiết</w:t>
      </w:r>
      <w:proofErr w:type="spellEnd"/>
      <w:r>
        <w:rPr>
          <w:rFonts w:ascii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hệ</w:t>
      </w:r>
      <w:proofErr w:type="spellEnd"/>
      <w:r>
        <w:rPr>
          <w:rFonts w:ascii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thống</w:t>
      </w:r>
      <w:proofErr w:type="spellEnd"/>
    </w:p>
    <w:p w:rsidR="008D521C" w:rsidRDefault="00D823AD">
      <w:pPr>
        <w:numPr>
          <w:ilvl w:val="0"/>
          <w:numId w:val="5"/>
        </w:numPr>
      </w:pPr>
      <w:proofErr w:type="spellStart"/>
      <w:r>
        <w:rPr>
          <w:rFonts w:ascii="Tahoma" w:hAnsi="Tahoma" w:cs="Tahoma"/>
          <w:sz w:val="20"/>
        </w:rPr>
        <w:t>Q</w:t>
      </w:r>
      <w:r w:rsidR="008D521C">
        <w:rPr>
          <w:rFonts w:ascii="Tahoma" w:hAnsi="Tahoma" w:cs="Tahoma"/>
          <w:sz w:val="20"/>
        </w:rPr>
        <w:t>uy</w:t>
      </w:r>
      <w:proofErr w:type="spellEnd"/>
      <w:r w:rsidR="008D521C">
        <w:rPr>
          <w:rFonts w:ascii="Tahoma" w:hAnsi="Tahoma" w:cs="Tahoma"/>
          <w:sz w:val="20"/>
        </w:rPr>
        <w:t xml:space="preserve"> </w:t>
      </w:r>
      <w:proofErr w:type="spellStart"/>
      <w:r w:rsidR="008D521C">
        <w:rPr>
          <w:rFonts w:ascii="Tahoma" w:hAnsi="Tahoma" w:cs="Tahoma"/>
          <w:sz w:val="20"/>
        </w:rPr>
        <w:t>trình</w:t>
      </w:r>
      <w:proofErr w:type="spellEnd"/>
      <w:r w:rsidR="008D521C">
        <w:rPr>
          <w:rFonts w:ascii="Tahoma" w:hAnsi="Tahoma" w:cs="Tahoma"/>
          <w:sz w:val="20"/>
        </w:rPr>
        <w:t xml:space="preserve"> </w:t>
      </w:r>
      <w:proofErr w:type="spellStart"/>
      <w:r w:rsidR="008D521C">
        <w:rPr>
          <w:rFonts w:ascii="Tahoma" w:hAnsi="Tahoma" w:cs="Tahoma"/>
          <w:sz w:val="20"/>
        </w:rPr>
        <w:t>phát</w:t>
      </w:r>
      <w:proofErr w:type="spellEnd"/>
      <w:r w:rsidR="008D521C">
        <w:rPr>
          <w:rFonts w:ascii="Tahoma" w:hAnsi="Tahoma" w:cs="Tahoma"/>
          <w:sz w:val="20"/>
        </w:rPr>
        <w:t xml:space="preserve"> </w:t>
      </w:r>
      <w:proofErr w:type="spellStart"/>
      <w:r w:rsidR="008D521C">
        <w:rPr>
          <w:rFonts w:ascii="Tahoma" w:hAnsi="Tahoma" w:cs="Tahoma"/>
          <w:sz w:val="20"/>
        </w:rPr>
        <w:t>triển</w:t>
      </w:r>
      <w:proofErr w:type="spellEnd"/>
      <w:r w:rsidR="008D521C">
        <w:rPr>
          <w:rFonts w:ascii="Tahoma" w:hAnsi="Tahoma" w:cs="Tahoma"/>
          <w:sz w:val="20"/>
        </w:rPr>
        <w:t xml:space="preserve"> </w:t>
      </w:r>
      <w:proofErr w:type="spellStart"/>
      <w:r w:rsidR="008D521C">
        <w:rPr>
          <w:rFonts w:ascii="Tahoma" w:hAnsi="Tahoma" w:cs="Tahoma"/>
          <w:sz w:val="20"/>
        </w:rPr>
        <w:t>phần</w:t>
      </w:r>
      <w:proofErr w:type="spellEnd"/>
      <w:r w:rsidR="008D521C">
        <w:rPr>
          <w:rFonts w:ascii="Tahoma" w:hAnsi="Tahoma" w:cs="Tahoma"/>
          <w:sz w:val="20"/>
        </w:rPr>
        <w:t xml:space="preserve"> </w:t>
      </w:r>
      <w:proofErr w:type="spellStart"/>
      <w:r w:rsidR="008D521C">
        <w:rPr>
          <w:rFonts w:ascii="Tahoma" w:hAnsi="Tahoma" w:cs="Tahoma"/>
          <w:sz w:val="20"/>
        </w:rPr>
        <w:t>mềm</w:t>
      </w:r>
      <w:proofErr w:type="spellEnd"/>
    </w:p>
    <w:p w:rsidR="00CD505B" w:rsidRDefault="00C44F07">
      <w:pPr>
        <w:pStyle w:val="Heading1"/>
        <w:rPr>
          <w:rFonts w:ascii="Tahoma" w:hAnsi="Tahoma" w:cs="Tahoma"/>
        </w:rPr>
      </w:pPr>
      <w:r>
        <w:rPr>
          <w:rFonts w:hint="eastAsia"/>
          <w:lang w:eastAsia="ja-JP"/>
        </w:rPr>
        <w:t>結論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CD5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  <w:shd w:val="clear" w:color="auto" w:fill="FFE8E1"/>
          </w:tcPr>
          <w:p w:rsidR="00CD505B" w:rsidRDefault="00C44F07" w:rsidP="00C44F07">
            <w:pPr>
              <w:widowControl w:val="0"/>
              <w:spacing w:before="80" w:after="80"/>
              <w:ind w:left="-14"/>
              <w:jc w:val="center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 w:hint="eastAsi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協議項目</w:t>
            </w:r>
          </w:p>
        </w:tc>
        <w:tc>
          <w:tcPr>
            <w:tcW w:w="6840" w:type="dxa"/>
            <w:shd w:val="clear" w:color="auto" w:fill="FFE8E1"/>
          </w:tcPr>
          <w:p w:rsidR="00CD505B" w:rsidRDefault="00C44F07" w:rsidP="00C44F07">
            <w:pPr>
              <w:widowControl w:val="0"/>
              <w:spacing w:before="80" w:after="80"/>
              <w:ind w:left="-14"/>
              <w:jc w:val="center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 w:hint="eastAsia"/>
                <w:b/>
                <w:bCs/>
                <w:snapToGrid w:val="0"/>
                <w:color w:val="800000"/>
                <w:sz w:val="20"/>
                <w:szCs w:val="20"/>
                <w:lang w:eastAsia="ja-JP"/>
              </w:rPr>
              <w:t>決定事項</w:t>
            </w:r>
          </w:p>
        </w:tc>
      </w:tr>
      <w:tr w:rsidR="00CD5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</w:tcPr>
          <w:p w:rsidR="00CD505B" w:rsidRDefault="00E854FB" w:rsidP="00331C2A">
            <w:pPr>
              <w:pStyle w:val="bang"/>
              <w:rPr>
                <w:rFonts w:ascii="Calibri" w:hAnsi="Calibri" w:cs="Calibri"/>
              </w:rPr>
            </w:pPr>
            <w:proofErr w:type="spellStart"/>
            <w:r>
              <w:t>Nghiệ</w:t>
            </w:r>
            <w:r>
              <w:rPr>
                <w:rFonts w:ascii="Calibri" w:hAnsi="Calibri" w:cs="Calibri"/>
              </w:rPr>
              <w:t>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vụ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khách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sạn</w:t>
            </w:r>
            <w:proofErr w:type="spellEnd"/>
          </w:p>
          <w:p w:rsidR="00E854FB" w:rsidRPr="00E854FB" w:rsidRDefault="00E854FB" w:rsidP="00331C2A">
            <w:pPr>
              <w:pStyle w:val="bang"/>
              <w:rPr>
                <w:rFonts w:ascii="Calibri" w:hAnsi="Calibri" w:cs="Calibri"/>
              </w:rPr>
            </w:pPr>
          </w:p>
        </w:tc>
        <w:tc>
          <w:tcPr>
            <w:tcW w:w="6840" w:type="dxa"/>
          </w:tcPr>
          <w:p w:rsidR="00CD505B" w:rsidRDefault="00D823AD" w:rsidP="00331C2A">
            <w:pPr>
              <w:pStyle w:val="bang"/>
            </w:pPr>
            <w:r>
              <w:t xml:space="preserve">Action: </w:t>
            </w:r>
            <w:proofErr w:type="spellStart"/>
            <w:r w:rsidR="00E854FB">
              <w:t>Tìm</w:t>
            </w:r>
            <w:proofErr w:type="spellEnd"/>
            <w:r w:rsidR="00E854FB">
              <w:t xml:space="preserve"> </w:t>
            </w:r>
            <w:proofErr w:type="spellStart"/>
            <w:r w:rsidR="00E854FB">
              <w:t>hiểu</w:t>
            </w:r>
            <w:proofErr w:type="spellEnd"/>
            <w:r w:rsidR="00E854FB">
              <w:t xml:space="preserve"> </w:t>
            </w: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 w:rsidR="00E854FB">
              <w:t>các</w:t>
            </w:r>
            <w:proofErr w:type="spellEnd"/>
            <w:r w:rsidR="00E854FB">
              <w:t xml:space="preserve"> </w:t>
            </w:r>
            <w:proofErr w:type="spellStart"/>
            <w:r w:rsidR="00E854FB">
              <w:t>nghiệp</w:t>
            </w:r>
            <w:proofErr w:type="spellEnd"/>
            <w:r w:rsidR="00E854FB">
              <w:t xml:space="preserve"> </w:t>
            </w:r>
            <w:proofErr w:type="spellStart"/>
            <w:r w:rsidR="00E854FB">
              <w:t>vụ</w:t>
            </w:r>
            <w:proofErr w:type="spellEnd"/>
            <w:r w:rsidR="00E854FB">
              <w:t xml:space="preserve"> </w:t>
            </w:r>
            <w:proofErr w:type="spellStart"/>
            <w:r w:rsidR="00E854FB">
              <w:t>khách</w:t>
            </w:r>
            <w:proofErr w:type="spellEnd"/>
            <w:r w:rsidR="00E854FB">
              <w:t xml:space="preserve"> </w:t>
            </w:r>
            <w:proofErr w:type="spellStart"/>
            <w:r w:rsidR="00E854FB">
              <w:t>sạn</w:t>
            </w:r>
            <w:proofErr w:type="spellEnd"/>
          </w:p>
          <w:p w:rsidR="00D823AD" w:rsidRDefault="00D823AD" w:rsidP="00331C2A">
            <w:pPr>
              <w:pStyle w:val="bang"/>
            </w:pPr>
            <w:r>
              <w:t>Assign: team member</w:t>
            </w:r>
          </w:p>
          <w:p w:rsidR="00D823AD" w:rsidRDefault="00D823AD" w:rsidP="00331C2A">
            <w:pPr>
              <w:pStyle w:val="bang"/>
            </w:pPr>
            <w:r>
              <w:t>Deadline: 11/05/2017</w:t>
            </w:r>
          </w:p>
        </w:tc>
      </w:tr>
      <w:tr w:rsidR="00CD5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</w:tcPr>
          <w:p w:rsidR="00CD505B" w:rsidRDefault="00D823AD" w:rsidP="00331C2A">
            <w:pPr>
              <w:pStyle w:val="bang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6840" w:type="dxa"/>
          </w:tcPr>
          <w:p w:rsidR="00CD505B" w:rsidRDefault="00D823AD" w:rsidP="00331C2A">
            <w:pPr>
              <w:pStyle w:val="bang"/>
            </w:pPr>
            <w:r>
              <w:t xml:space="preserve">Action: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</w:p>
          <w:p w:rsidR="00D823AD" w:rsidRDefault="00D823AD" w:rsidP="00331C2A">
            <w:pPr>
              <w:pStyle w:val="bang"/>
            </w:pPr>
            <w:r>
              <w:t>Assign:</w:t>
            </w:r>
          </w:p>
          <w:p w:rsidR="00D823AD" w:rsidRDefault="00D823AD" w:rsidP="00331C2A">
            <w:pPr>
              <w:pStyle w:val="bang"/>
            </w:pPr>
            <w:r>
              <w:t>Deadline:</w:t>
            </w:r>
          </w:p>
        </w:tc>
      </w:tr>
      <w:tr w:rsidR="00D823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0" w:type="dxa"/>
          </w:tcPr>
          <w:p w:rsidR="00D823AD" w:rsidRDefault="00D823AD" w:rsidP="00331C2A">
            <w:pPr>
              <w:pStyle w:val="bang"/>
            </w:pP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6840" w:type="dxa"/>
          </w:tcPr>
          <w:p w:rsidR="00D823AD" w:rsidRDefault="00D823AD" w:rsidP="00D823AD">
            <w:pPr>
              <w:pStyle w:val="bang"/>
            </w:pPr>
            <w:r>
              <w:t xml:space="preserve">Action: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SRS, </w:t>
            </w:r>
            <w:proofErr w:type="spellStart"/>
            <w:r>
              <w:t>UseCase</w:t>
            </w:r>
            <w:proofErr w:type="spellEnd"/>
            <w:r>
              <w:t xml:space="preserve"> diagram,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  <w:p w:rsidR="00D823AD" w:rsidRDefault="00D823AD" w:rsidP="00D823AD">
            <w:pPr>
              <w:pStyle w:val="bang"/>
            </w:pPr>
            <w:r>
              <w:t>Assign: team member</w:t>
            </w:r>
            <w:bookmarkStart w:id="0" w:name="_GoBack"/>
            <w:bookmarkEnd w:id="0"/>
          </w:p>
        </w:tc>
      </w:tr>
    </w:tbl>
    <w:p w:rsidR="00CD505B" w:rsidRDefault="00CD505B"/>
    <w:p w:rsidR="00CD505B" w:rsidRDefault="00CD505B"/>
    <w:sectPr w:rsidR="00CD505B">
      <w:footerReference w:type="default" r:id="rId9"/>
      <w:pgSz w:w="12240" w:h="15840"/>
      <w:pgMar w:top="1258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F3D" w:rsidRDefault="00715F3D">
      <w:r>
        <w:separator/>
      </w:r>
    </w:p>
  </w:endnote>
  <w:endnote w:type="continuationSeparator" w:id="0">
    <w:p w:rsidR="00715F3D" w:rsidRDefault="00715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BBC" w:rsidRDefault="00691BBC">
    <w:pPr>
      <w:pStyle w:val="Footer"/>
      <w:pBdr>
        <w:bottom w:val="single" w:sz="6" w:space="1" w:color="auto"/>
      </w:pBdr>
    </w:pPr>
  </w:p>
  <w:p w:rsidR="00691BBC" w:rsidRDefault="00691BBC" w:rsidP="00AC306F">
    <w:pPr>
      <w:pStyle w:val="Footer"/>
      <w:tabs>
        <w:tab w:val="clear" w:pos="4320"/>
        <w:tab w:val="clear" w:pos="8640"/>
        <w:tab w:val="right" w:pos="918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</w:t>
    </w:r>
    <w:r w:rsidR="00AA621D">
      <w:rPr>
        <w:rFonts w:ascii="Tahoma" w:hAnsi="Tahoma" w:cs="Tahoma"/>
        <w:sz w:val="20"/>
      </w:rPr>
      <w:t>j</w:t>
    </w:r>
    <w:r>
      <w:rPr>
        <w:rFonts w:ascii="Tahoma" w:hAnsi="Tahoma" w:cs="Tahoma"/>
        <w:sz w:val="20"/>
      </w:rPr>
      <w:t>-BM/PM/HDCV/F</w:t>
    </w:r>
    <w:r>
      <w:rPr>
        <w:rFonts w:ascii="Tahoma" w:hAnsi="Tahoma" w:cs="Tahoma" w:hint="eastAsia"/>
        <w:sz w:val="20"/>
        <w:lang w:eastAsia="ja-JP"/>
      </w:rPr>
      <w:t>S</w:t>
    </w:r>
    <w:r w:rsidRPr="00667A19">
      <w:rPr>
        <w:rFonts w:ascii="Tahoma" w:hAnsi="Tahoma" w:cs="Tahoma"/>
        <w:sz w:val="20"/>
        <w:lang w:eastAsia="ja-JP"/>
      </w:rPr>
      <w:t>OF</w:t>
    </w:r>
    <w:r>
      <w:rPr>
        <w:rFonts w:ascii="Tahoma" w:hAnsi="Tahoma" w:cs="Tahoma" w:hint="eastAsia"/>
        <w:sz w:val="20"/>
        <w:lang w:eastAsia="ja-JP"/>
      </w:rPr>
      <w:t>T</w:t>
    </w:r>
    <w:r>
      <w:rPr>
        <w:rFonts w:ascii="Tahoma" w:hAnsi="Tahoma" w:cs="Tahoma"/>
        <w:sz w:val="20"/>
      </w:rPr>
      <w:t xml:space="preserve"> v1/</w:t>
    </w:r>
    <w:r>
      <w:rPr>
        <w:rFonts w:ascii="Tahoma" w:hAnsi="Tahoma" w:cs="Tahoma" w:hint="eastAsia"/>
        <w:sz w:val="20"/>
        <w:lang w:eastAsia="ja-JP"/>
      </w:rPr>
      <w:t>0</w:t>
    </w:r>
    <w:r w:rsidR="00AC306F">
      <w:rPr>
        <w:rFonts w:ascii="Tahoma" w:hAnsi="Tahoma" w:cs="Tahoma"/>
        <w:sz w:val="20"/>
        <w:lang w:eastAsia="ja-JP"/>
      </w:rPr>
      <w:t xml:space="preserve">                                     Internal use</w:t>
    </w:r>
    <w:r>
      <w:rPr>
        <w:rFonts w:ascii="Tahoma" w:hAnsi="Tahoma" w:cs="Tahoma"/>
        <w:sz w:val="20"/>
      </w:rPr>
      <w:tab/>
    </w:r>
    <w:r w:rsidR="00AC306F">
      <w:rPr>
        <w:rFonts w:ascii="Tahoma" w:hAnsi="Tahoma" w:cs="Tahoma"/>
        <w:sz w:val="20"/>
      </w:rPr>
      <w:t xml:space="preserve">    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D823AD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D823AD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:rsidR="00691BBC" w:rsidRDefault="00691BBC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F3D" w:rsidRDefault="00715F3D">
      <w:r>
        <w:separator/>
      </w:r>
    </w:p>
  </w:footnote>
  <w:footnote w:type="continuationSeparator" w:id="0">
    <w:p w:rsidR="00715F3D" w:rsidRDefault="00715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40B64"/>
    <w:multiLevelType w:val="multilevel"/>
    <w:tmpl w:val="70445DE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 w15:restartNumberingAfterBreak="0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D172EF"/>
    <w:multiLevelType w:val="hybridMultilevel"/>
    <w:tmpl w:val="98F2F35C"/>
    <w:lvl w:ilvl="0" w:tplc="3A66CA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124F6"/>
    <w:multiLevelType w:val="hybridMultilevel"/>
    <w:tmpl w:val="529696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53B22"/>
    <w:multiLevelType w:val="hybridMultilevel"/>
    <w:tmpl w:val="7C343952"/>
    <w:lvl w:ilvl="0" w:tplc="B1C8E67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2A"/>
    <w:rsid w:val="000207E2"/>
    <w:rsid w:val="000A145C"/>
    <w:rsid w:val="002300C2"/>
    <w:rsid w:val="00331C2A"/>
    <w:rsid w:val="00395F18"/>
    <w:rsid w:val="003C200F"/>
    <w:rsid w:val="00565969"/>
    <w:rsid w:val="00667A19"/>
    <w:rsid w:val="00691BBC"/>
    <w:rsid w:val="00715F3D"/>
    <w:rsid w:val="007802D4"/>
    <w:rsid w:val="00802051"/>
    <w:rsid w:val="00802098"/>
    <w:rsid w:val="008D521C"/>
    <w:rsid w:val="0090371C"/>
    <w:rsid w:val="009752F8"/>
    <w:rsid w:val="00A574DF"/>
    <w:rsid w:val="00A964DD"/>
    <w:rsid w:val="00AA621D"/>
    <w:rsid w:val="00AC306F"/>
    <w:rsid w:val="00AE7F5E"/>
    <w:rsid w:val="00B12A71"/>
    <w:rsid w:val="00B6411A"/>
    <w:rsid w:val="00B93356"/>
    <w:rsid w:val="00C11EEF"/>
    <w:rsid w:val="00C44F07"/>
    <w:rsid w:val="00CD505B"/>
    <w:rsid w:val="00D823AD"/>
    <w:rsid w:val="00E8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D1044"/>
  <w15:chartTrackingRefBased/>
  <w15:docId w15:val="{D445F61D-82F4-4E07-89E7-F3875731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4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4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rsid w:val="00B93356"/>
    <w:pPr>
      <w:keepNext/>
      <w:spacing w:before="120" w:after="0" w:line="360" w:lineRule="auto"/>
      <w:ind w:left="547"/>
      <w:jc w:val="center"/>
    </w:pPr>
    <w:rPr>
      <w:rFonts w:ascii="Arial Black" w:hAnsi="Arial Black"/>
      <w:caps/>
      <w:color w:val="000000"/>
      <w:spacing w:val="60"/>
      <w:sz w:val="28"/>
      <w:szCs w:val="28"/>
    </w:rPr>
  </w:style>
  <w:style w:type="paragraph" w:customStyle="1" w:styleId="bang">
    <w:name w:val="bang"/>
    <w:basedOn w:val="TOC1"/>
    <w:autoRedefine/>
    <w:rsid w:val="00331C2A"/>
    <w:pPr>
      <w:widowControl w:val="0"/>
      <w:spacing w:before="80" w:after="80"/>
      <w:jc w:val="both"/>
    </w:pPr>
    <w:rPr>
      <w:rFonts w:ascii="Segoe UI Symbol" w:hAnsi="Segoe UI Symbol" w:cs="Segoe UI Symbol"/>
      <w:snapToGrid w:val="0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0371C"/>
    <w:rPr>
      <w:rFonts w:ascii="Arial" w:eastAsia="MS Gothic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8D521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1330;&#26989;&#30740;&#31350;\FPT_&#21330;&#26989;&#25552;&#26696;\Tai%20lieu%20KLTN%209C%20SE\Tai%20lieu%20KLTN%209C%20SE\Tai%20lieu%20huong%20dan%20nganh%20JS\Tai%20lieu%20huong%20dan%20nganh%20JS\JS_Templates\JS_Templates\Templates_JP\Template_Meeting%20Minutes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DFE89-1CDC-4EB6-ABA3-A7E7EA1CA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Minutes_JP</Template>
  <TotalTime>37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minutes_JP</vt:lpstr>
    </vt:vector>
  </TitlesOfParts>
  <Manager>Nguyen Thanh nam</Manager>
  <Company>FPT Software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minutes_JP</dc:title>
  <dc:subject>v 1/0</dc:subject>
  <dc:creator>TRAN  QUYEN</dc:creator>
  <cp:keywords>MM; template</cp:keywords>
  <dc:description>Newly issue</dc:description>
  <cp:lastModifiedBy>TRAN  QUYEN</cp:lastModifiedBy>
  <cp:revision>2</cp:revision>
  <cp:lastPrinted>1601-01-01T00:00:00Z</cp:lastPrinted>
  <dcterms:created xsi:type="dcterms:W3CDTF">2017-05-09T15:16:00Z</dcterms:created>
  <dcterms:modified xsi:type="dcterms:W3CDTF">2017-05-09T15:54:00Z</dcterms:modified>
  <cp:category>Template</cp:category>
</cp:coreProperties>
</file>