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4" w:rsidRDefault="00461956" w:rsidP="00EC7B9A">
      <w:pPr>
        <w:pStyle w:val="NormalTB"/>
        <w:widowControl w:val="0"/>
        <w:tabs>
          <w:tab w:val="left" w:pos="0"/>
        </w:tabs>
        <w:spacing w:before="120"/>
        <w:jc w:val="left"/>
        <w:rPr>
          <w:rFonts w:ascii="Arial" w:hAnsi="Arial" w:cs="Arial"/>
          <w:snapToGrid w:val="0"/>
          <w:lang w:val="en-US"/>
        </w:rPr>
      </w:pPr>
      <w:r>
        <w:rPr>
          <w:rFonts w:ascii="Arial" w:hAnsi="Arial" w:cs="Arial"/>
          <w:noProof/>
          <w:lang w:val="en-US" w:eastAsia="ja-JP"/>
        </w:rPr>
        <w:drawing>
          <wp:anchor distT="0" distB="0" distL="114300" distR="114300" simplePos="0" relativeHeight="251657728" behindDoc="0" locked="0" layoutInCell="1" allowOverlap="1">
            <wp:simplePos x="0" y="0"/>
            <wp:positionH relativeFrom="column">
              <wp:posOffset>1733550</wp:posOffset>
            </wp:positionH>
            <wp:positionV relativeFrom="paragraph">
              <wp:align>top</wp:align>
            </wp:positionV>
            <wp:extent cx="2390775" cy="704850"/>
            <wp:effectExtent l="0" t="0" r="0" b="0"/>
            <wp:wrapSquare wrapText="bothSides"/>
            <wp:docPr id="2"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7B9A">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AE0BAE"/>
    <w:p w:rsidR="004B3152" w:rsidRDefault="004B3152" w:rsidP="00AE0BAE">
      <w:pPr>
        <w:pStyle w:val="Body"/>
      </w:pPr>
      <w:bookmarkStart w:id="0" w:name="_Ref13883154"/>
      <w:bookmarkEnd w:id="0"/>
    </w:p>
    <w:p w:rsidR="00D25A64" w:rsidRDefault="00D25A64" w:rsidP="00AE0BAE"/>
    <w:p w:rsidR="00D25A64" w:rsidRDefault="00D25A64" w:rsidP="00AE0BAE"/>
    <w:p w:rsidR="00444DCA" w:rsidRDefault="00444DCA" w:rsidP="00AE0BAE"/>
    <w:p w:rsidR="00F453FA" w:rsidRDefault="00F453FA" w:rsidP="00AE0BAE"/>
    <w:p w:rsidR="00F453FA" w:rsidRDefault="00F453FA" w:rsidP="00AE0BAE"/>
    <w:p w:rsidR="00F453FA" w:rsidRDefault="00F453FA" w:rsidP="00AE0BAE"/>
    <w:p w:rsidR="00F453FA" w:rsidRDefault="00F453FA" w:rsidP="00AE0BAE"/>
    <w:p w:rsidR="00D25A64" w:rsidRDefault="00D25A64" w:rsidP="00AE0BAE"/>
    <w:p w:rsidR="00D25A64" w:rsidRDefault="00D25A64">
      <w:pPr>
        <w:pStyle w:val="HeadingBig"/>
        <w:rPr>
          <w:i w:val="0"/>
          <w:iCs w:val="0"/>
        </w:rPr>
      </w:pPr>
      <w:r>
        <w:rPr>
          <w:i w:val="0"/>
          <w:iCs w:val="0"/>
        </w:rPr>
        <w:t>&lt;</w:t>
      </w:r>
      <w:r w:rsidR="0045609E">
        <w:rPr>
          <w:i w:val="0"/>
          <w:iCs w:val="0"/>
        </w:rPr>
        <w:t>Hotel Website</w:t>
      </w:r>
      <w:r>
        <w:rPr>
          <w:i w:val="0"/>
          <w:iCs w:val="0"/>
        </w:rPr>
        <w:t>&gt;</w:t>
      </w:r>
      <w:r w:rsidR="00F453FA">
        <w:rPr>
          <w:i w:val="0"/>
          <w:iCs w:val="0"/>
        </w:rPr>
        <w:t xml:space="preserve"> </w:t>
      </w:r>
    </w:p>
    <w:p w:rsidR="00D25A64" w:rsidRPr="00444DCA" w:rsidRDefault="00D25A64">
      <w:pPr>
        <w:pStyle w:val="HeadingBig"/>
        <w:rPr>
          <w:i w:val="0"/>
          <w:iCs w:val="0"/>
        </w:rPr>
      </w:pPr>
      <w:r>
        <w:rPr>
          <w:i w:val="0"/>
          <w:iCs w:val="0"/>
        </w:rPr>
        <w:t>Project Plan</w:t>
      </w:r>
    </w:p>
    <w:p w:rsidR="00D25A64" w:rsidRDefault="00D25A64" w:rsidP="00AE0BAE"/>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Pro</w:t>
      </w:r>
      <w:r w:rsidR="0045609E">
        <w:rPr>
          <w:rFonts w:ascii="Arial" w:hAnsi="Arial" w:cs="Arial"/>
          <w:b/>
          <w:bCs/>
          <w:snapToGrid w:val="0"/>
          <w:szCs w:val="22"/>
          <w:lang w:val="en-US"/>
        </w:rPr>
        <w:t>ject Code: HOWE</w:t>
      </w:r>
    </w:p>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Document Code: &lt;Code of the document &gt;– v&lt;x.x&gt;</w:t>
      </w:r>
    </w:p>
    <w:p w:rsidR="00D25A64" w:rsidRPr="0031743F" w:rsidRDefault="00D25A64" w:rsidP="00AE0BAE">
      <w:pPr>
        <w:rPr>
          <w:lang w:val="fr-FR"/>
        </w:rPr>
      </w:pPr>
    </w:p>
    <w:p w:rsidR="00FF1E5C" w:rsidRPr="00444DCA" w:rsidRDefault="00FF1E5C" w:rsidP="00AE0BAE">
      <w:pPr>
        <w:pStyle w:val="HelpText"/>
      </w:pPr>
      <w:r w:rsidRPr="00CB0F42">
        <w:t>Note:</w:t>
      </w:r>
      <w:r w:rsidRPr="00444DCA">
        <w:tab/>
        <w:t>Text displayed in blue italics is included to provide guidance to the author and should be deleted or hidden before publishing the document.</w:t>
      </w:r>
    </w:p>
    <w:p w:rsidR="00FF1E5C" w:rsidRPr="00444DCA" w:rsidRDefault="00FF1E5C" w:rsidP="00AE0BAE">
      <w:pPr>
        <w:pStyle w:val="HelpCont"/>
      </w:pPr>
      <w:r w:rsidRPr="00444DCA">
        <w:t>This template can be used at it is, or to complete and improve an already existing template.</w:t>
      </w:r>
    </w:p>
    <w:p w:rsidR="00FF1E5C" w:rsidRDefault="00FF1E5C" w:rsidP="00AE0BAE">
      <w:pPr>
        <w:pStyle w:val="HelpText"/>
      </w:pPr>
    </w:p>
    <w:p w:rsidR="0058670F" w:rsidRPr="00444DCA" w:rsidRDefault="0058670F" w:rsidP="00AE0BAE">
      <w:pPr>
        <w:pStyle w:val="HelpText"/>
      </w:pPr>
      <w:r w:rsidRPr="00CB0F42">
        <w:t>Help:</w:t>
      </w:r>
      <w:r w:rsidRPr="00444DCA">
        <w:tab/>
        <w:t xml:space="preserve">The purpose of the Project Plan is to document all managerial aspects of a project that are required to execute it successfully within its constraints. If some aspects are defined in separate </w:t>
      </w:r>
      <w:r w:rsidR="005907E3">
        <w:t>document</w:t>
      </w:r>
      <w:r w:rsidRPr="00444DCA">
        <w:t xml:space="preserve">s (e.g. </w:t>
      </w:r>
      <w:r w:rsidR="005907E3">
        <w:t xml:space="preserve">Estimation, </w:t>
      </w:r>
      <w:r w:rsidR="005907E3" w:rsidRPr="00444DCA">
        <w:t>Project Schedule</w:t>
      </w:r>
      <w:r w:rsidR="005907E3">
        <w:t xml:space="preserve">, </w:t>
      </w:r>
      <w:r w:rsidRPr="00444DCA">
        <w:t>C</w:t>
      </w:r>
      <w:r w:rsidR="005907E3">
        <w:t>M</w:t>
      </w:r>
      <w:r w:rsidRPr="00444DCA">
        <w:t xml:space="preserve"> Plan), the Project Plan </w:t>
      </w:r>
      <w:r w:rsidR="005907E3">
        <w:t>should refer to these documents</w:t>
      </w:r>
    </w:p>
    <w:p w:rsidR="0058670F" w:rsidRPr="00444DCA" w:rsidRDefault="0058670F" w:rsidP="00AE0BAE">
      <w:pPr>
        <w:pStyle w:val="HelpCont"/>
      </w:pPr>
      <w:r w:rsidRPr="00444DCA">
        <w:t>It is important, that also non-applicability of a section is agreed on by the responsible manager. Therefore:</w:t>
      </w:r>
    </w:p>
    <w:p w:rsidR="0058670F" w:rsidRPr="00D97582" w:rsidRDefault="0058670F" w:rsidP="00AE0BAE">
      <w:pPr>
        <w:pStyle w:val="HelpBullet"/>
        <w:rPr>
          <w:snapToGrid w:val="0"/>
        </w:rPr>
      </w:pPr>
      <w:r w:rsidRPr="00D97582">
        <w:rPr>
          <w:snapToGrid w:val="0"/>
        </w:rPr>
        <w:t>Don’t remove headlines level 1 and level 2 (Heading1 and Heading2)</w:t>
      </w:r>
    </w:p>
    <w:p w:rsidR="00D25A64" w:rsidRDefault="00D25A64" w:rsidP="00AE0BAE"/>
    <w:p w:rsidR="00444DCA" w:rsidRDefault="00444DCA" w:rsidP="00AE0BAE"/>
    <w:p w:rsidR="00444DCA" w:rsidRDefault="00444DCA" w:rsidP="00AE0BAE"/>
    <w:p w:rsidR="00444DCA" w:rsidRDefault="00444DCA" w:rsidP="00AE0BAE"/>
    <w:p w:rsidR="00444DCA" w:rsidRDefault="00444DCA" w:rsidP="00AE0BAE"/>
    <w:p w:rsidR="00D25A64" w:rsidRDefault="00D25A64" w:rsidP="00AE0BAE"/>
    <w:p w:rsidR="00B54459" w:rsidRDefault="00B54459" w:rsidP="00AE0BAE"/>
    <w:p w:rsidR="00B54459" w:rsidRDefault="00B54459" w:rsidP="00AE0BAE"/>
    <w:p w:rsidR="00B54459" w:rsidRDefault="00B54459" w:rsidP="00AE0BAE"/>
    <w:p w:rsidR="00B54459" w:rsidRDefault="00B54459" w:rsidP="00AE0BAE"/>
    <w:p w:rsidR="00B54459" w:rsidRDefault="00B54459" w:rsidP="00AE0BAE"/>
    <w:p w:rsidR="00B54459" w:rsidRDefault="00B54459" w:rsidP="00AE0BAE"/>
    <w:p w:rsidR="00B54459" w:rsidRDefault="00B54459" w:rsidP="00AE0BAE"/>
    <w:p w:rsidR="00B54459" w:rsidRDefault="00B54459" w:rsidP="00AE0BAE"/>
    <w:p w:rsidR="00B54459" w:rsidRDefault="00B54459" w:rsidP="00AE0BAE"/>
    <w:p w:rsidR="00B54459" w:rsidRDefault="00B54459" w:rsidP="00AE0BAE"/>
    <w:p w:rsidR="00B54459" w:rsidRDefault="00B54459" w:rsidP="00AE0BAE"/>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&lt;Location, issued date of the Document&gt;</w:t>
      </w:r>
    </w:p>
    <w:p w:rsidR="00644A0C" w:rsidRDefault="00644A0C" w:rsidP="00AE0BAE">
      <w:pPr>
        <w:pStyle w:val="NormalH"/>
      </w:pPr>
      <w:r>
        <w:lastRenderedPageBreak/>
        <w:t>SIGNATURE PAGE</w:t>
      </w:r>
    </w:p>
    <w:tbl>
      <w:tblPr>
        <w:tblW w:w="0" w:type="auto"/>
        <w:tblInd w:w="108" w:type="dxa"/>
        <w:tblLook w:val="04A0" w:firstRow="1" w:lastRow="0" w:firstColumn="1" w:lastColumn="0" w:noHBand="0" w:noVBand="1"/>
      </w:tblPr>
      <w:tblGrid>
        <w:gridCol w:w="2250"/>
        <w:gridCol w:w="4680"/>
        <w:gridCol w:w="2160"/>
      </w:tblGrid>
      <w:tr w:rsidR="008218B1" w:rsidTr="001C4034">
        <w:tc>
          <w:tcPr>
            <w:tcW w:w="2250" w:type="dxa"/>
          </w:tcPr>
          <w:p w:rsidR="008218B1" w:rsidRDefault="008218B1" w:rsidP="00AE0BAE">
            <w:r w:rsidRPr="00212411">
              <w:t>AUTHOR:</w:t>
            </w:r>
          </w:p>
        </w:tc>
        <w:tc>
          <w:tcPr>
            <w:tcW w:w="4680" w:type="dxa"/>
          </w:tcPr>
          <w:p w:rsidR="008218B1" w:rsidRDefault="0045609E" w:rsidP="00AE0BAE">
            <w:r>
              <w:t>Nguyen Viet Hung</w:t>
            </w:r>
          </w:p>
          <w:p w:rsidR="008218B1" w:rsidRDefault="008218B1" w:rsidP="00AE0BAE">
            <w:r w:rsidRPr="00212411">
              <w:t>Project Manager</w:t>
            </w:r>
            <w:r w:rsidR="00485D7C">
              <w:t xml:space="preserve"> (PM)</w:t>
            </w:r>
          </w:p>
        </w:tc>
        <w:tc>
          <w:tcPr>
            <w:tcW w:w="2160" w:type="dxa"/>
          </w:tcPr>
          <w:p w:rsidR="008218B1" w:rsidRDefault="0045609E" w:rsidP="00AE0BAE">
            <w:r>
              <w:t>10/05/2017</w:t>
            </w:r>
          </w:p>
          <w:p w:rsidR="008218B1" w:rsidRDefault="008218B1" w:rsidP="00AE0BAE"/>
        </w:tc>
      </w:tr>
      <w:tr w:rsidR="008218B1" w:rsidTr="001C4034">
        <w:tc>
          <w:tcPr>
            <w:tcW w:w="2250" w:type="dxa"/>
            <w:vMerge w:val="restart"/>
          </w:tcPr>
          <w:p w:rsidR="008218B1" w:rsidRPr="00212411" w:rsidRDefault="008218B1" w:rsidP="00AE0BAE">
            <w:r w:rsidRPr="00212411">
              <w:t>REVIEWERS:</w:t>
            </w:r>
            <w:r w:rsidRPr="00212411">
              <w:tab/>
            </w:r>
          </w:p>
        </w:tc>
        <w:tc>
          <w:tcPr>
            <w:tcW w:w="4680" w:type="dxa"/>
          </w:tcPr>
          <w:p w:rsidR="008218B1" w:rsidRDefault="008218B1" w:rsidP="00AE0BAE">
            <w:r w:rsidRPr="00212411">
              <w:t>&lt;Name&gt;</w:t>
            </w:r>
          </w:p>
          <w:p w:rsidR="008218B1" w:rsidRDefault="008218B1" w:rsidP="00AE0BAE">
            <w:r w:rsidRPr="00212411">
              <w:t>Project Technical Leader</w:t>
            </w:r>
            <w:r w:rsidR="00485D7C">
              <w:t xml:space="preserve"> (PTL)</w:t>
            </w:r>
          </w:p>
        </w:tc>
        <w:tc>
          <w:tcPr>
            <w:tcW w:w="2160" w:type="dxa"/>
          </w:tcPr>
          <w:p w:rsidR="008218B1" w:rsidRDefault="008218B1" w:rsidP="00AE0BAE">
            <w:r w:rsidRPr="00212411">
              <w:t>&lt;</w:t>
            </w:r>
            <w:r>
              <w:t>Date</w:t>
            </w:r>
            <w:r w:rsidRPr="00212411">
              <w:t>&gt;</w:t>
            </w:r>
          </w:p>
        </w:tc>
      </w:tr>
      <w:tr w:rsidR="008218B1" w:rsidTr="001C4034">
        <w:tc>
          <w:tcPr>
            <w:tcW w:w="2250" w:type="dxa"/>
            <w:vMerge/>
          </w:tcPr>
          <w:p w:rsidR="008218B1" w:rsidRPr="00212411" w:rsidRDefault="008218B1" w:rsidP="00AE0BAE"/>
        </w:tc>
        <w:tc>
          <w:tcPr>
            <w:tcW w:w="4680" w:type="dxa"/>
          </w:tcPr>
          <w:p w:rsidR="008218B1" w:rsidRDefault="008218B1" w:rsidP="00AE0BAE">
            <w:r w:rsidRPr="00212411">
              <w:t>&lt;Name&gt;</w:t>
            </w:r>
          </w:p>
          <w:p w:rsidR="008218B1" w:rsidRDefault="008218B1" w:rsidP="00AE0BAE">
            <w:r w:rsidRPr="00444DCA">
              <w:t>Senior Manager</w:t>
            </w:r>
            <w:r w:rsidRPr="00212411">
              <w:tab/>
            </w:r>
            <w:r w:rsidR="00485D7C">
              <w:t>(SM)</w:t>
            </w:r>
          </w:p>
        </w:tc>
        <w:tc>
          <w:tcPr>
            <w:tcW w:w="2160" w:type="dxa"/>
          </w:tcPr>
          <w:p w:rsidR="008218B1" w:rsidRDefault="008218B1" w:rsidP="00AE0BAE">
            <w:r w:rsidRPr="00212411">
              <w:t>&lt;</w:t>
            </w:r>
            <w:r>
              <w:t>Date</w:t>
            </w:r>
            <w:r w:rsidRPr="00212411">
              <w:t>&gt;</w:t>
            </w:r>
          </w:p>
        </w:tc>
      </w:tr>
      <w:tr w:rsidR="008218B1" w:rsidTr="001C4034">
        <w:tc>
          <w:tcPr>
            <w:tcW w:w="2250" w:type="dxa"/>
            <w:vMerge/>
          </w:tcPr>
          <w:p w:rsidR="008218B1" w:rsidRPr="00212411" w:rsidRDefault="008218B1" w:rsidP="00AE0BAE"/>
        </w:tc>
        <w:tc>
          <w:tcPr>
            <w:tcW w:w="4680" w:type="dxa"/>
          </w:tcPr>
          <w:p w:rsidR="008218B1" w:rsidRDefault="008218B1" w:rsidP="00AE0BAE">
            <w:r w:rsidRPr="00212411">
              <w:t>&lt;Name&gt;</w:t>
            </w:r>
          </w:p>
          <w:p w:rsidR="008218B1" w:rsidRDefault="00485D7C" w:rsidP="00AE0BAE">
            <w:r>
              <w:t>Quality Assurance Officer (</w:t>
            </w:r>
            <w:r w:rsidR="008218B1" w:rsidRPr="00444DCA">
              <w:t>QA</w:t>
            </w:r>
            <w:r>
              <w:t>)</w:t>
            </w:r>
          </w:p>
        </w:tc>
        <w:tc>
          <w:tcPr>
            <w:tcW w:w="2160" w:type="dxa"/>
          </w:tcPr>
          <w:p w:rsidR="008218B1" w:rsidRDefault="008218B1" w:rsidP="00AE0BAE">
            <w:r w:rsidRPr="00212411">
              <w:t>&lt;</w:t>
            </w:r>
            <w:r>
              <w:t>Date</w:t>
            </w:r>
            <w:r w:rsidRPr="00212411">
              <w:t>&gt;</w:t>
            </w:r>
          </w:p>
        </w:tc>
      </w:tr>
      <w:tr w:rsidR="008218B1" w:rsidTr="001C4034">
        <w:tc>
          <w:tcPr>
            <w:tcW w:w="2250" w:type="dxa"/>
            <w:vMerge/>
          </w:tcPr>
          <w:p w:rsidR="008218B1" w:rsidRPr="00212411" w:rsidRDefault="008218B1" w:rsidP="00AE0BAE"/>
        </w:tc>
        <w:tc>
          <w:tcPr>
            <w:tcW w:w="4680" w:type="dxa"/>
          </w:tcPr>
          <w:p w:rsidR="008218B1" w:rsidRDefault="008218B1" w:rsidP="00AE0BAE">
            <w:r w:rsidRPr="00212411">
              <w:t>&lt;Name&gt;</w:t>
            </w:r>
          </w:p>
          <w:p w:rsidR="008218B1" w:rsidRDefault="008218B1" w:rsidP="00AE0BAE">
            <w:r w:rsidRPr="00444DCA">
              <w:t>&lt;Account Manager</w:t>
            </w:r>
            <w:r w:rsidR="00485D7C">
              <w:t xml:space="preserve"> (AM)</w:t>
            </w:r>
            <w:r w:rsidRPr="00444DCA">
              <w:t>&gt;</w:t>
            </w:r>
          </w:p>
        </w:tc>
        <w:tc>
          <w:tcPr>
            <w:tcW w:w="2160" w:type="dxa"/>
          </w:tcPr>
          <w:p w:rsidR="008218B1" w:rsidRDefault="008218B1" w:rsidP="00AE0BAE">
            <w:r w:rsidRPr="00212411">
              <w:t>&lt;</w:t>
            </w:r>
            <w:r>
              <w:t>Date</w:t>
            </w:r>
            <w:r w:rsidRPr="00212411">
              <w:t>&gt;</w:t>
            </w:r>
          </w:p>
        </w:tc>
      </w:tr>
      <w:tr w:rsidR="008218B1" w:rsidTr="001C4034">
        <w:tc>
          <w:tcPr>
            <w:tcW w:w="2250" w:type="dxa"/>
            <w:vMerge w:val="restart"/>
          </w:tcPr>
          <w:p w:rsidR="008218B1" w:rsidRPr="00212411" w:rsidRDefault="008218B1" w:rsidP="00AE0BAE">
            <w:r w:rsidRPr="00212411">
              <w:t>APPROVAL:</w:t>
            </w:r>
          </w:p>
        </w:tc>
        <w:tc>
          <w:tcPr>
            <w:tcW w:w="4680" w:type="dxa"/>
          </w:tcPr>
          <w:p w:rsidR="008218B1" w:rsidRDefault="008218B1" w:rsidP="00AE0BAE">
            <w:r w:rsidRPr="00212411">
              <w:t>&lt;Name&gt;</w:t>
            </w:r>
          </w:p>
          <w:p w:rsidR="008218B1" w:rsidRDefault="008218B1" w:rsidP="00AE0BAE">
            <w:r w:rsidRPr="000D660D">
              <w:t>&lt;FSU.BOD&gt;</w:t>
            </w:r>
          </w:p>
        </w:tc>
        <w:tc>
          <w:tcPr>
            <w:tcW w:w="2160" w:type="dxa"/>
          </w:tcPr>
          <w:p w:rsidR="008218B1" w:rsidRDefault="008218B1" w:rsidP="00AE0BAE">
            <w:r w:rsidRPr="00212411">
              <w:t>&lt;</w:t>
            </w:r>
            <w:r>
              <w:t>Date</w:t>
            </w:r>
            <w:r w:rsidRPr="00212411">
              <w:t>&gt;</w:t>
            </w:r>
          </w:p>
        </w:tc>
      </w:tr>
      <w:tr w:rsidR="008218B1" w:rsidTr="001C4034">
        <w:tc>
          <w:tcPr>
            <w:tcW w:w="2250" w:type="dxa"/>
            <w:vMerge/>
          </w:tcPr>
          <w:p w:rsidR="008218B1" w:rsidRDefault="008218B1" w:rsidP="00AE0BAE"/>
        </w:tc>
        <w:tc>
          <w:tcPr>
            <w:tcW w:w="4680" w:type="dxa"/>
          </w:tcPr>
          <w:p w:rsidR="008218B1" w:rsidRDefault="008218B1" w:rsidP="00AE0BAE">
            <w:r w:rsidRPr="00212411">
              <w:t>&lt;Name&gt;</w:t>
            </w:r>
          </w:p>
          <w:p w:rsidR="008218B1" w:rsidRDefault="008218B1" w:rsidP="00AE0BAE">
            <w:r w:rsidRPr="00212411">
              <w:t>&lt;Position&gt;</w:t>
            </w:r>
          </w:p>
        </w:tc>
        <w:tc>
          <w:tcPr>
            <w:tcW w:w="2160" w:type="dxa"/>
          </w:tcPr>
          <w:p w:rsidR="008218B1" w:rsidRDefault="008218B1" w:rsidP="00AE0BAE">
            <w:r w:rsidRPr="00212411">
              <w:t>&lt;</w:t>
            </w:r>
            <w:r>
              <w:t>Date</w:t>
            </w:r>
            <w:r w:rsidRPr="00212411">
              <w:t>&gt;</w:t>
            </w:r>
          </w:p>
        </w:tc>
      </w:tr>
    </w:tbl>
    <w:p w:rsidR="008218B1" w:rsidRDefault="008218B1" w:rsidP="00AE0BAE"/>
    <w:p w:rsidR="00644A0C" w:rsidRPr="00212411" w:rsidRDefault="00644A0C" w:rsidP="00AE0BAE">
      <w:r w:rsidRPr="00212411">
        <w:tab/>
      </w:r>
      <w:r w:rsidRPr="00212411">
        <w:tab/>
      </w:r>
      <w:r w:rsidR="008218B1">
        <w:tab/>
      </w:r>
    </w:p>
    <w:p w:rsidR="00644A0C" w:rsidRPr="00212411" w:rsidRDefault="00444DCA" w:rsidP="00AE0BAE">
      <w:r>
        <w:tab/>
      </w:r>
      <w:r w:rsidR="00CB0F42">
        <w:tab/>
      </w:r>
      <w:r w:rsidR="00CB0F42">
        <w:tab/>
      </w:r>
      <w:r w:rsidR="00CB0F42">
        <w:tab/>
      </w:r>
      <w:r w:rsidR="00644A0C" w:rsidRPr="00212411">
        <w:tab/>
      </w:r>
    </w:p>
    <w:p w:rsidR="0005074B" w:rsidRDefault="0005074B" w:rsidP="00AE0BAE">
      <w:pPr>
        <w:pStyle w:val="NormalH"/>
      </w:pPr>
      <w:r>
        <w:lastRenderedPageBreak/>
        <w:t>Record of change</w:t>
      </w:r>
    </w:p>
    <w:p w:rsidR="0005074B" w:rsidRDefault="0005074B" w:rsidP="00AE0BAE">
      <w:pPr>
        <w:pStyle w:val="Footer"/>
      </w:pPr>
      <w:r w:rsidRPr="00212411">
        <w:t xml:space="preserve">*A - Added M - Modified D </w:t>
      </w:r>
      <w:r w:rsidR="00DE4065">
        <w:t>–</w:t>
      </w:r>
      <w:r w:rsidRPr="00212411">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212411" w:rsidTr="007B4F6D">
        <w:tc>
          <w:tcPr>
            <w:tcW w:w="990" w:type="dxa"/>
            <w:shd w:val="clear" w:color="auto" w:fill="D9D9D9"/>
          </w:tcPr>
          <w:p w:rsidR="00DE4065" w:rsidRPr="00212411" w:rsidRDefault="00DE4065" w:rsidP="00AE0BAE">
            <w:pPr>
              <w:pStyle w:val="Bangheader"/>
            </w:pPr>
            <w:r w:rsidRPr="00212411">
              <w:t>Effective Date</w:t>
            </w:r>
          </w:p>
        </w:tc>
        <w:tc>
          <w:tcPr>
            <w:tcW w:w="1735" w:type="dxa"/>
            <w:shd w:val="clear" w:color="auto" w:fill="D9D9D9"/>
          </w:tcPr>
          <w:p w:rsidR="00DE4065" w:rsidRPr="00212411" w:rsidRDefault="00DE4065" w:rsidP="00AE0BAE">
            <w:pPr>
              <w:pStyle w:val="Bangheader"/>
            </w:pPr>
            <w:r w:rsidRPr="00212411">
              <w:t>Changed</w:t>
            </w:r>
            <w:r>
              <w:t xml:space="preserve"> Item</w:t>
            </w:r>
          </w:p>
        </w:tc>
        <w:tc>
          <w:tcPr>
            <w:tcW w:w="516" w:type="dxa"/>
            <w:shd w:val="clear" w:color="auto" w:fill="D9D9D9"/>
          </w:tcPr>
          <w:p w:rsidR="00DE4065" w:rsidRPr="00212411" w:rsidRDefault="00DE4065" w:rsidP="00AE0BAE">
            <w:pPr>
              <w:pStyle w:val="Bangheader"/>
            </w:pPr>
            <w:r w:rsidRPr="00212411">
              <w:t>A*</w:t>
            </w:r>
            <w:r w:rsidRPr="00212411">
              <w:br/>
              <w:t>M, D</w:t>
            </w:r>
          </w:p>
        </w:tc>
        <w:tc>
          <w:tcPr>
            <w:tcW w:w="2790" w:type="dxa"/>
            <w:shd w:val="clear" w:color="auto" w:fill="D9D9D9"/>
          </w:tcPr>
          <w:p w:rsidR="00DE4065" w:rsidRPr="00212411" w:rsidRDefault="00DE4065" w:rsidP="00AE0BAE">
            <w:pPr>
              <w:pStyle w:val="Bangheader"/>
            </w:pPr>
            <w:r w:rsidRPr="00212411">
              <w:t>Change Description</w:t>
            </w:r>
          </w:p>
        </w:tc>
        <w:tc>
          <w:tcPr>
            <w:tcW w:w="2339" w:type="dxa"/>
            <w:shd w:val="clear" w:color="auto" w:fill="D9D9D9"/>
          </w:tcPr>
          <w:p w:rsidR="00DE4065" w:rsidRPr="00212411" w:rsidRDefault="00DE4065" w:rsidP="00AE0BAE">
            <w:pPr>
              <w:pStyle w:val="Bangheader"/>
            </w:pPr>
            <w:r>
              <w:t>Reason for Change</w:t>
            </w:r>
          </w:p>
        </w:tc>
        <w:tc>
          <w:tcPr>
            <w:tcW w:w="990" w:type="dxa"/>
            <w:shd w:val="clear" w:color="auto" w:fill="D9D9D9"/>
          </w:tcPr>
          <w:p w:rsidR="00DE4065" w:rsidRPr="00212411" w:rsidRDefault="00DE4065" w:rsidP="00AE0BAE">
            <w:pPr>
              <w:pStyle w:val="Bangheader"/>
            </w:pPr>
            <w:r w:rsidRPr="00212411">
              <w:t>Revision Number</w:t>
            </w: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r w:rsidR="00DE4065" w:rsidRPr="00212411" w:rsidTr="007B4F6D">
        <w:tc>
          <w:tcPr>
            <w:tcW w:w="990" w:type="dxa"/>
            <w:vAlign w:val="center"/>
          </w:tcPr>
          <w:p w:rsidR="00DE4065" w:rsidRPr="00212411" w:rsidRDefault="00DE4065" w:rsidP="00AE0BAE">
            <w:pPr>
              <w:pStyle w:val="Bang"/>
            </w:pPr>
          </w:p>
        </w:tc>
        <w:tc>
          <w:tcPr>
            <w:tcW w:w="1735" w:type="dxa"/>
            <w:vAlign w:val="center"/>
          </w:tcPr>
          <w:p w:rsidR="00DE4065" w:rsidRPr="00212411" w:rsidRDefault="00DE4065" w:rsidP="00AE0BAE">
            <w:pPr>
              <w:pStyle w:val="Bang"/>
            </w:pPr>
          </w:p>
        </w:tc>
        <w:tc>
          <w:tcPr>
            <w:tcW w:w="516" w:type="dxa"/>
            <w:vAlign w:val="center"/>
          </w:tcPr>
          <w:p w:rsidR="00DE4065" w:rsidRPr="00212411" w:rsidRDefault="00DE4065" w:rsidP="00AE0BAE">
            <w:pPr>
              <w:pStyle w:val="Bang"/>
            </w:pPr>
          </w:p>
        </w:tc>
        <w:tc>
          <w:tcPr>
            <w:tcW w:w="2790" w:type="dxa"/>
            <w:vAlign w:val="center"/>
          </w:tcPr>
          <w:p w:rsidR="00DE4065" w:rsidRPr="00212411" w:rsidRDefault="00DE4065" w:rsidP="00AE0BAE">
            <w:pPr>
              <w:pStyle w:val="Bang"/>
            </w:pPr>
          </w:p>
        </w:tc>
        <w:tc>
          <w:tcPr>
            <w:tcW w:w="2339" w:type="dxa"/>
          </w:tcPr>
          <w:p w:rsidR="00DE4065" w:rsidRPr="00212411" w:rsidRDefault="00DE4065" w:rsidP="00AE0BAE">
            <w:pPr>
              <w:pStyle w:val="Bang"/>
            </w:pPr>
          </w:p>
        </w:tc>
        <w:tc>
          <w:tcPr>
            <w:tcW w:w="990" w:type="dxa"/>
            <w:vAlign w:val="center"/>
          </w:tcPr>
          <w:p w:rsidR="00DE4065" w:rsidRPr="00212411" w:rsidRDefault="00DE4065" w:rsidP="00AE0BAE">
            <w:pPr>
              <w:pStyle w:val="Bang"/>
            </w:pPr>
          </w:p>
        </w:tc>
      </w:tr>
    </w:tbl>
    <w:p w:rsidR="00DE4065" w:rsidRPr="00212411" w:rsidRDefault="00DE4065" w:rsidP="00AE0BAE">
      <w:pPr>
        <w:pStyle w:val="Footer"/>
      </w:pPr>
    </w:p>
    <w:p w:rsidR="00CD2C5F" w:rsidRDefault="00CD2C5F" w:rsidP="00AE0BAE">
      <w:pPr>
        <w:pStyle w:val="NormalH"/>
      </w:pPr>
      <w:r>
        <w:lastRenderedPageBreak/>
        <w:t>TABLE OF CONTENTS</w:t>
      </w:r>
    </w:p>
    <w:p w:rsidR="00122AF5" w:rsidRDefault="00214029" w:rsidP="00AE0BAE">
      <w:pPr>
        <w:pStyle w:val="TOC1"/>
        <w:rPr>
          <w:rFonts w:ascii="Calibri" w:hAnsi="Calibri" w:cs="Times New Roman"/>
          <w:sz w:val="22"/>
          <w:szCs w:val="22"/>
        </w:rPr>
      </w:pPr>
      <w:r w:rsidRPr="00214029">
        <w:rPr>
          <w:smallCaps/>
        </w:rPr>
        <w:fldChar w:fldCharType="begin"/>
      </w:r>
      <w:r w:rsidR="00CD2C5F">
        <w:rPr>
          <w:smallCaps/>
        </w:rPr>
        <w:instrText xml:space="preserve"> TOC \o "1-2" \h \z </w:instrText>
      </w:r>
      <w:r w:rsidRPr="00214029">
        <w:rPr>
          <w:smallCaps/>
        </w:rPr>
        <w:fldChar w:fldCharType="separate"/>
      </w:r>
      <w:hyperlink w:anchor="_Toc336527255" w:history="1">
        <w:r w:rsidR="00122AF5" w:rsidRPr="002A5181">
          <w:rPr>
            <w:rStyle w:val="Hyperlink"/>
          </w:rPr>
          <w:t>1.</w:t>
        </w:r>
        <w:r w:rsidR="00122AF5">
          <w:rPr>
            <w:rFonts w:ascii="Calibri" w:hAnsi="Calibri" w:cs="Times New Roman"/>
            <w:sz w:val="22"/>
            <w:szCs w:val="22"/>
          </w:rPr>
          <w:tab/>
        </w:r>
        <w:r w:rsidR="00122AF5" w:rsidRPr="002A5181">
          <w:rPr>
            <w:rStyle w:val="Hyperlink"/>
          </w:rPr>
          <w:t>Project Overview</w:t>
        </w:r>
        <w:r w:rsidR="00122AF5">
          <w:rPr>
            <w:webHidden/>
          </w:rPr>
          <w:tab/>
        </w:r>
        <w:r w:rsidR="00122AF5">
          <w:rPr>
            <w:webHidden/>
          </w:rPr>
          <w:fldChar w:fldCharType="begin"/>
        </w:r>
        <w:r w:rsidR="00122AF5">
          <w:rPr>
            <w:webHidden/>
          </w:rPr>
          <w:instrText xml:space="preserve"> PAGEREF _Toc336527255 \h </w:instrText>
        </w:r>
        <w:r w:rsidR="00122AF5">
          <w:rPr>
            <w:webHidden/>
          </w:rPr>
        </w:r>
        <w:r w:rsidR="00122AF5">
          <w:rPr>
            <w:webHidden/>
          </w:rPr>
          <w:fldChar w:fldCharType="separate"/>
        </w:r>
        <w:r w:rsidR="0045609E">
          <w:rPr>
            <w:webHidden/>
          </w:rPr>
          <w:t>3</w:t>
        </w:r>
        <w:r w:rsidR="00122AF5">
          <w:rPr>
            <w:webHidden/>
          </w:rPr>
          <w:fldChar w:fldCharType="end"/>
        </w:r>
      </w:hyperlink>
    </w:p>
    <w:p w:rsidR="00122AF5" w:rsidRDefault="00122AF5" w:rsidP="00AE0BAE">
      <w:pPr>
        <w:pStyle w:val="TOC2"/>
        <w:rPr>
          <w:rFonts w:ascii="Calibri" w:hAnsi="Calibri" w:cs="Times New Roman"/>
          <w:sz w:val="22"/>
          <w:szCs w:val="22"/>
        </w:rPr>
      </w:pPr>
      <w:hyperlink w:anchor="_Toc336527256" w:history="1">
        <w:r w:rsidRPr="002A5181">
          <w:rPr>
            <w:rStyle w:val="Hyperlink"/>
          </w:rPr>
          <w:t>1.1.</w:t>
        </w:r>
        <w:r>
          <w:rPr>
            <w:rFonts w:ascii="Calibri" w:hAnsi="Calibri" w:cs="Times New Roman"/>
            <w:sz w:val="22"/>
            <w:szCs w:val="22"/>
          </w:rPr>
          <w:tab/>
        </w:r>
        <w:r w:rsidRPr="002A5181">
          <w:rPr>
            <w:rStyle w:val="Hyperlink"/>
          </w:rPr>
          <w:t>Project Description</w:t>
        </w:r>
        <w:r>
          <w:rPr>
            <w:webHidden/>
          </w:rPr>
          <w:tab/>
        </w:r>
        <w:r>
          <w:rPr>
            <w:webHidden/>
          </w:rPr>
          <w:fldChar w:fldCharType="begin"/>
        </w:r>
        <w:r>
          <w:rPr>
            <w:webHidden/>
          </w:rPr>
          <w:instrText xml:space="preserve"> PAGEREF _Toc336527256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57" w:history="1">
        <w:r w:rsidRPr="002A5181">
          <w:rPr>
            <w:rStyle w:val="Hyperlink"/>
          </w:rPr>
          <w:t>1.2.</w:t>
        </w:r>
        <w:r>
          <w:rPr>
            <w:rFonts w:ascii="Calibri" w:hAnsi="Calibri" w:cs="Times New Roman"/>
            <w:sz w:val="22"/>
            <w:szCs w:val="22"/>
          </w:rPr>
          <w:tab/>
        </w:r>
        <w:r w:rsidRPr="002A5181">
          <w:rPr>
            <w:rStyle w:val="Hyperlink"/>
          </w:rPr>
          <w:t>Scope and Purpose</w:t>
        </w:r>
        <w:r>
          <w:rPr>
            <w:webHidden/>
          </w:rPr>
          <w:tab/>
        </w:r>
        <w:r>
          <w:rPr>
            <w:webHidden/>
          </w:rPr>
          <w:fldChar w:fldCharType="begin"/>
        </w:r>
        <w:r>
          <w:rPr>
            <w:webHidden/>
          </w:rPr>
          <w:instrText xml:space="preserve"> PAGEREF _Toc336527257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58" w:history="1">
        <w:r w:rsidRPr="002A5181">
          <w:rPr>
            <w:rStyle w:val="Hyperlink"/>
          </w:rPr>
          <w:t>1.3.</w:t>
        </w:r>
        <w:r>
          <w:rPr>
            <w:rFonts w:ascii="Calibri" w:hAnsi="Calibri" w:cs="Times New Roman"/>
            <w:sz w:val="22"/>
            <w:szCs w:val="22"/>
          </w:rPr>
          <w:tab/>
        </w:r>
        <w:r w:rsidRPr="002A5181">
          <w:rPr>
            <w:rStyle w:val="Hyperlink"/>
          </w:rPr>
          <w:t>Assumptions and Constraints</w:t>
        </w:r>
        <w:r>
          <w:rPr>
            <w:webHidden/>
          </w:rPr>
          <w:tab/>
        </w:r>
        <w:r>
          <w:rPr>
            <w:webHidden/>
          </w:rPr>
          <w:fldChar w:fldCharType="begin"/>
        </w:r>
        <w:r>
          <w:rPr>
            <w:webHidden/>
          </w:rPr>
          <w:instrText xml:space="preserve"> PAGEREF _Toc336527258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59" w:history="1">
        <w:r w:rsidRPr="002A5181">
          <w:rPr>
            <w:rStyle w:val="Hyperlink"/>
          </w:rPr>
          <w:t>1.4.</w:t>
        </w:r>
        <w:r>
          <w:rPr>
            <w:rFonts w:ascii="Calibri" w:hAnsi="Calibri" w:cs="Times New Roman"/>
            <w:sz w:val="22"/>
            <w:szCs w:val="22"/>
          </w:rPr>
          <w:tab/>
        </w:r>
        <w:r w:rsidRPr="002A5181">
          <w:rPr>
            <w:rStyle w:val="Hyperlink"/>
          </w:rPr>
          <w:t>Project Objectives</w:t>
        </w:r>
        <w:r>
          <w:rPr>
            <w:webHidden/>
          </w:rPr>
          <w:tab/>
        </w:r>
        <w:r>
          <w:rPr>
            <w:webHidden/>
          </w:rPr>
          <w:fldChar w:fldCharType="begin"/>
        </w:r>
        <w:r>
          <w:rPr>
            <w:webHidden/>
          </w:rPr>
          <w:instrText xml:space="preserve"> PAGEREF _Toc336527259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60" w:history="1">
        <w:r w:rsidRPr="002A5181">
          <w:rPr>
            <w:rStyle w:val="Hyperlink"/>
          </w:rPr>
          <w:t>1.5.</w:t>
        </w:r>
        <w:r>
          <w:rPr>
            <w:rFonts w:ascii="Calibri" w:hAnsi="Calibri" w:cs="Times New Roman"/>
            <w:sz w:val="22"/>
            <w:szCs w:val="22"/>
          </w:rPr>
          <w:tab/>
        </w:r>
        <w:r w:rsidRPr="002A5181">
          <w:rPr>
            <w:rStyle w:val="Hyperlink"/>
          </w:rPr>
          <w:t>Critical Dependencies</w:t>
        </w:r>
        <w:r>
          <w:rPr>
            <w:webHidden/>
          </w:rPr>
          <w:tab/>
        </w:r>
        <w:r>
          <w:rPr>
            <w:webHidden/>
          </w:rPr>
          <w:fldChar w:fldCharType="begin"/>
        </w:r>
        <w:r>
          <w:rPr>
            <w:webHidden/>
          </w:rPr>
          <w:instrText xml:space="preserve"> PAGEREF _Toc336527260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61" w:history="1">
        <w:r w:rsidRPr="002A5181">
          <w:rPr>
            <w:rStyle w:val="Hyperlink"/>
          </w:rPr>
          <w:t>1.6.</w:t>
        </w:r>
        <w:r>
          <w:rPr>
            <w:rFonts w:ascii="Calibri" w:hAnsi="Calibri" w:cs="Times New Roman"/>
            <w:sz w:val="22"/>
            <w:szCs w:val="22"/>
          </w:rPr>
          <w:tab/>
        </w:r>
        <w:r w:rsidRPr="002A5181">
          <w:rPr>
            <w:rStyle w:val="Hyperlink"/>
          </w:rPr>
          <w:t>Project Risk</w:t>
        </w:r>
        <w:r>
          <w:rPr>
            <w:webHidden/>
          </w:rPr>
          <w:tab/>
        </w:r>
        <w:r>
          <w:rPr>
            <w:webHidden/>
          </w:rPr>
          <w:fldChar w:fldCharType="begin"/>
        </w:r>
        <w:r>
          <w:rPr>
            <w:webHidden/>
          </w:rPr>
          <w:instrText xml:space="preserve"> PAGEREF _Toc336527261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1"/>
        <w:rPr>
          <w:rFonts w:ascii="Calibri" w:hAnsi="Calibri" w:cs="Times New Roman"/>
          <w:sz w:val="22"/>
          <w:szCs w:val="22"/>
        </w:rPr>
      </w:pPr>
      <w:hyperlink w:anchor="_Toc336527262" w:history="1">
        <w:r w:rsidRPr="002A5181">
          <w:rPr>
            <w:rStyle w:val="Hyperlink"/>
          </w:rPr>
          <w:t>2.</w:t>
        </w:r>
        <w:r>
          <w:rPr>
            <w:rFonts w:ascii="Calibri" w:hAnsi="Calibri" w:cs="Times New Roman"/>
            <w:sz w:val="22"/>
            <w:szCs w:val="22"/>
          </w:rPr>
          <w:tab/>
        </w:r>
        <w:r w:rsidRPr="002A5181">
          <w:rPr>
            <w:rStyle w:val="Hyperlink"/>
          </w:rPr>
          <w:t>Project Development Approach</w:t>
        </w:r>
        <w:r>
          <w:rPr>
            <w:webHidden/>
          </w:rPr>
          <w:tab/>
        </w:r>
        <w:r>
          <w:rPr>
            <w:webHidden/>
          </w:rPr>
          <w:fldChar w:fldCharType="begin"/>
        </w:r>
        <w:r>
          <w:rPr>
            <w:webHidden/>
          </w:rPr>
          <w:instrText xml:space="preserve"> PAGEREF _Toc336527262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63" w:history="1">
        <w:r w:rsidRPr="002A5181">
          <w:rPr>
            <w:rStyle w:val="Hyperlink"/>
          </w:rPr>
          <w:t>2.1.</w:t>
        </w:r>
        <w:r>
          <w:rPr>
            <w:rFonts w:ascii="Calibri" w:hAnsi="Calibri" w:cs="Times New Roman"/>
            <w:sz w:val="22"/>
            <w:szCs w:val="22"/>
          </w:rPr>
          <w:tab/>
        </w:r>
        <w:r w:rsidRPr="002A5181">
          <w:rPr>
            <w:rStyle w:val="Hyperlink"/>
          </w:rPr>
          <w:t>Project Process</w:t>
        </w:r>
        <w:r>
          <w:rPr>
            <w:webHidden/>
          </w:rPr>
          <w:tab/>
        </w:r>
        <w:r>
          <w:rPr>
            <w:webHidden/>
          </w:rPr>
          <w:fldChar w:fldCharType="begin"/>
        </w:r>
        <w:r>
          <w:rPr>
            <w:webHidden/>
          </w:rPr>
          <w:instrText xml:space="preserve"> PAGEREF _Toc336527263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64" w:history="1">
        <w:r w:rsidRPr="002A5181">
          <w:rPr>
            <w:rStyle w:val="Hyperlink"/>
          </w:rPr>
          <w:t>2.2.</w:t>
        </w:r>
        <w:r>
          <w:rPr>
            <w:rFonts w:ascii="Calibri" w:hAnsi="Calibri" w:cs="Times New Roman"/>
            <w:sz w:val="22"/>
            <w:szCs w:val="22"/>
          </w:rPr>
          <w:tab/>
        </w:r>
        <w:r w:rsidRPr="002A5181">
          <w:rPr>
            <w:rStyle w:val="Hyperlink"/>
          </w:rPr>
          <w:t>Requirement Change Management</w:t>
        </w:r>
        <w:r>
          <w:rPr>
            <w:webHidden/>
          </w:rPr>
          <w:tab/>
        </w:r>
        <w:r>
          <w:rPr>
            <w:webHidden/>
          </w:rPr>
          <w:fldChar w:fldCharType="begin"/>
        </w:r>
        <w:r>
          <w:rPr>
            <w:webHidden/>
          </w:rPr>
          <w:instrText xml:space="preserve"> PAGEREF _Toc336527264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65" w:history="1">
        <w:r w:rsidRPr="002A5181">
          <w:rPr>
            <w:rStyle w:val="Hyperlink"/>
          </w:rPr>
          <w:t>2.3.</w:t>
        </w:r>
        <w:r>
          <w:rPr>
            <w:rFonts w:ascii="Calibri" w:hAnsi="Calibri" w:cs="Times New Roman"/>
            <w:sz w:val="22"/>
            <w:szCs w:val="22"/>
          </w:rPr>
          <w:tab/>
        </w:r>
        <w:r w:rsidRPr="002A5181">
          <w:rPr>
            <w:rStyle w:val="Hyperlink"/>
          </w:rPr>
          <w:t>Product Integration Strategy</w:t>
        </w:r>
        <w:r>
          <w:rPr>
            <w:webHidden/>
          </w:rPr>
          <w:tab/>
        </w:r>
        <w:r>
          <w:rPr>
            <w:webHidden/>
          </w:rPr>
          <w:fldChar w:fldCharType="begin"/>
        </w:r>
        <w:r>
          <w:rPr>
            <w:webHidden/>
          </w:rPr>
          <w:instrText xml:space="preserve"> PAGEREF _Toc336527265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66" w:history="1">
        <w:r w:rsidRPr="002A5181">
          <w:rPr>
            <w:rStyle w:val="Hyperlink"/>
          </w:rPr>
          <w:t>2.4.</w:t>
        </w:r>
        <w:r>
          <w:rPr>
            <w:rFonts w:ascii="Calibri" w:hAnsi="Calibri" w:cs="Times New Roman"/>
            <w:sz w:val="22"/>
            <w:szCs w:val="22"/>
          </w:rPr>
          <w:tab/>
        </w:r>
        <w:r w:rsidRPr="002A5181">
          <w:rPr>
            <w:rStyle w:val="Hyperlink"/>
          </w:rPr>
          <w:t>Quality Management</w:t>
        </w:r>
        <w:r>
          <w:rPr>
            <w:webHidden/>
          </w:rPr>
          <w:tab/>
        </w:r>
        <w:r>
          <w:rPr>
            <w:webHidden/>
          </w:rPr>
          <w:fldChar w:fldCharType="begin"/>
        </w:r>
        <w:r>
          <w:rPr>
            <w:webHidden/>
          </w:rPr>
          <w:instrText xml:space="preserve"> PAGEREF _Toc336527266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1"/>
        <w:rPr>
          <w:rFonts w:ascii="Calibri" w:hAnsi="Calibri" w:cs="Times New Roman"/>
          <w:sz w:val="22"/>
          <w:szCs w:val="22"/>
        </w:rPr>
      </w:pPr>
      <w:hyperlink w:anchor="_Toc336527267" w:history="1">
        <w:r w:rsidRPr="002A5181">
          <w:rPr>
            <w:rStyle w:val="Hyperlink"/>
          </w:rPr>
          <w:t>3.</w:t>
        </w:r>
        <w:r>
          <w:rPr>
            <w:rFonts w:ascii="Calibri" w:hAnsi="Calibri" w:cs="Times New Roman"/>
            <w:sz w:val="22"/>
            <w:szCs w:val="22"/>
          </w:rPr>
          <w:tab/>
        </w:r>
        <w:r w:rsidRPr="002A5181">
          <w:rPr>
            <w:rStyle w:val="Hyperlink"/>
          </w:rPr>
          <w:t>Estimate</w:t>
        </w:r>
        <w:r>
          <w:rPr>
            <w:webHidden/>
          </w:rPr>
          <w:tab/>
        </w:r>
        <w:r>
          <w:rPr>
            <w:webHidden/>
          </w:rPr>
          <w:fldChar w:fldCharType="begin"/>
        </w:r>
        <w:r>
          <w:rPr>
            <w:webHidden/>
          </w:rPr>
          <w:instrText xml:space="preserve"> PAGEREF _Toc336527267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68" w:history="1">
        <w:r w:rsidRPr="002A5181">
          <w:rPr>
            <w:rStyle w:val="Hyperlink"/>
          </w:rPr>
          <w:t>3.1.</w:t>
        </w:r>
        <w:r>
          <w:rPr>
            <w:rFonts w:ascii="Calibri" w:hAnsi="Calibri" w:cs="Times New Roman"/>
            <w:sz w:val="22"/>
            <w:szCs w:val="22"/>
          </w:rPr>
          <w:tab/>
        </w:r>
        <w:r w:rsidRPr="002A5181">
          <w:rPr>
            <w:rStyle w:val="Hyperlink"/>
          </w:rPr>
          <w:t>Size</w:t>
        </w:r>
        <w:r>
          <w:rPr>
            <w:webHidden/>
          </w:rPr>
          <w:tab/>
        </w:r>
        <w:r>
          <w:rPr>
            <w:webHidden/>
          </w:rPr>
          <w:fldChar w:fldCharType="begin"/>
        </w:r>
        <w:r>
          <w:rPr>
            <w:webHidden/>
          </w:rPr>
          <w:instrText xml:space="preserve"> PAGEREF _Toc336527268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69" w:history="1">
        <w:r w:rsidRPr="002A5181">
          <w:rPr>
            <w:rStyle w:val="Hyperlink"/>
          </w:rPr>
          <w:t>3.2.</w:t>
        </w:r>
        <w:r>
          <w:rPr>
            <w:rFonts w:ascii="Calibri" w:hAnsi="Calibri" w:cs="Times New Roman"/>
            <w:sz w:val="22"/>
            <w:szCs w:val="22"/>
          </w:rPr>
          <w:tab/>
        </w:r>
        <w:r w:rsidRPr="002A5181">
          <w:rPr>
            <w:rStyle w:val="Hyperlink"/>
          </w:rPr>
          <w:t>Effort</w:t>
        </w:r>
        <w:r>
          <w:rPr>
            <w:webHidden/>
          </w:rPr>
          <w:tab/>
        </w:r>
        <w:r>
          <w:rPr>
            <w:webHidden/>
          </w:rPr>
          <w:fldChar w:fldCharType="begin"/>
        </w:r>
        <w:r>
          <w:rPr>
            <w:webHidden/>
          </w:rPr>
          <w:instrText xml:space="preserve"> PAGEREF _Toc336527269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70" w:history="1">
        <w:r w:rsidRPr="002A5181">
          <w:rPr>
            <w:rStyle w:val="Hyperlink"/>
          </w:rPr>
          <w:t>3.3.</w:t>
        </w:r>
        <w:r>
          <w:rPr>
            <w:rFonts w:ascii="Calibri" w:hAnsi="Calibri" w:cs="Times New Roman"/>
            <w:sz w:val="22"/>
            <w:szCs w:val="22"/>
          </w:rPr>
          <w:tab/>
        </w:r>
        <w:r w:rsidRPr="002A5181">
          <w:rPr>
            <w:rStyle w:val="Hyperlink"/>
          </w:rPr>
          <w:t>Schedule</w:t>
        </w:r>
        <w:r>
          <w:rPr>
            <w:webHidden/>
          </w:rPr>
          <w:tab/>
        </w:r>
        <w:r>
          <w:rPr>
            <w:webHidden/>
          </w:rPr>
          <w:fldChar w:fldCharType="begin"/>
        </w:r>
        <w:r>
          <w:rPr>
            <w:webHidden/>
          </w:rPr>
          <w:instrText xml:space="preserve"> PAGEREF _Toc336527270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71" w:history="1">
        <w:r w:rsidRPr="002A5181">
          <w:rPr>
            <w:rStyle w:val="Hyperlink"/>
          </w:rPr>
          <w:t>3.4.</w:t>
        </w:r>
        <w:r>
          <w:rPr>
            <w:rFonts w:ascii="Calibri" w:hAnsi="Calibri" w:cs="Times New Roman"/>
            <w:sz w:val="22"/>
            <w:szCs w:val="22"/>
          </w:rPr>
          <w:tab/>
        </w:r>
        <w:r w:rsidRPr="002A5181">
          <w:rPr>
            <w:rStyle w:val="Hyperlink"/>
          </w:rPr>
          <w:t>Resource</w:t>
        </w:r>
        <w:r>
          <w:rPr>
            <w:webHidden/>
          </w:rPr>
          <w:tab/>
        </w:r>
        <w:r>
          <w:rPr>
            <w:webHidden/>
          </w:rPr>
          <w:fldChar w:fldCharType="begin"/>
        </w:r>
        <w:r>
          <w:rPr>
            <w:webHidden/>
          </w:rPr>
          <w:instrText xml:space="preserve"> PAGEREF _Toc336527271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72" w:history="1">
        <w:r w:rsidRPr="002A5181">
          <w:rPr>
            <w:rStyle w:val="Hyperlink"/>
          </w:rPr>
          <w:t>3.5.</w:t>
        </w:r>
        <w:r>
          <w:rPr>
            <w:rFonts w:ascii="Calibri" w:hAnsi="Calibri" w:cs="Times New Roman"/>
            <w:sz w:val="22"/>
            <w:szCs w:val="22"/>
          </w:rPr>
          <w:tab/>
        </w:r>
        <w:r w:rsidRPr="002A5181">
          <w:rPr>
            <w:rStyle w:val="Hyperlink"/>
          </w:rPr>
          <w:t>Infrastructure</w:t>
        </w:r>
        <w:r>
          <w:rPr>
            <w:webHidden/>
          </w:rPr>
          <w:tab/>
        </w:r>
        <w:r>
          <w:rPr>
            <w:webHidden/>
          </w:rPr>
          <w:fldChar w:fldCharType="begin"/>
        </w:r>
        <w:r>
          <w:rPr>
            <w:webHidden/>
          </w:rPr>
          <w:instrText xml:space="preserve"> PAGEREF _Toc336527272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73" w:history="1">
        <w:r w:rsidRPr="002A5181">
          <w:rPr>
            <w:rStyle w:val="Hyperlink"/>
          </w:rPr>
          <w:t>3.6.</w:t>
        </w:r>
        <w:r>
          <w:rPr>
            <w:rFonts w:ascii="Calibri" w:hAnsi="Calibri" w:cs="Times New Roman"/>
            <w:sz w:val="22"/>
            <w:szCs w:val="22"/>
          </w:rPr>
          <w:tab/>
        </w:r>
        <w:r w:rsidRPr="002A5181">
          <w:rPr>
            <w:rStyle w:val="Hyperlink"/>
          </w:rPr>
          <w:t>Training Plan</w:t>
        </w:r>
        <w:r>
          <w:rPr>
            <w:webHidden/>
          </w:rPr>
          <w:tab/>
        </w:r>
        <w:r>
          <w:rPr>
            <w:webHidden/>
          </w:rPr>
          <w:fldChar w:fldCharType="begin"/>
        </w:r>
        <w:r>
          <w:rPr>
            <w:webHidden/>
          </w:rPr>
          <w:instrText xml:space="preserve"> PAGEREF _Toc336527273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74" w:history="1">
        <w:r w:rsidRPr="002A5181">
          <w:rPr>
            <w:rStyle w:val="Hyperlink"/>
          </w:rPr>
          <w:t>3.7.</w:t>
        </w:r>
        <w:r>
          <w:rPr>
            <w:rFonts w:ascii="Calibri" w:hAnsi="Calibri" w:cs="Times New Roman"/>
            <w:sz w:val="22"/>
            <w:szCs w:val="22"/>
          </w:rPr>
          <w:tab/>
        </w:r>
        <w:r w:rsidRPr="002A5181">
          <w:rPr>
            <w:rStyle w:val="Hyperlink"/>
          </w:rPr>
          <w:t>Finance</w:t>
        </w:r>
        <w:r>
          <w:rPr>
            <w:webHidden/>
          </w:rPr>
          <w:tab/>
        </w:r>
        <w:r>
          <w:rPr>
            <w:webHidden/>
          </w:rPr>
          <w:fldChar w:fldCharType="begin"/>
        </w:r>
        <w:r>
          <w:rPr>
            <w:webHidden/>
          </w:rPr>
          <w:instrText xml:space="preserve"> PAGEREF _Toc336527274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1"/>
        <w:rPr>
          <w:rFonts w:ascii="Calibri" w:hAnsi="Calibri" w:cs="Times New Roman"/>
          <w:sz w:val="22"/>
          <w:szCs w:val="22"/>
        </w:rPr>
      </w:pPr>
      <w:hyperlink w:anchor="_Toc336527275" w:history="1">
        <w:r w:rsidRPr="002A5181">
          <w:rPr>
            <w:rStyle w:val="Hyperlink"/>
          </w:rPr>
          <w:t>4.</w:t>
        </w:r>
        <w:r>
          <w:rPr>
            <w:rFonts w:ascii="Calibri" w:hAnsi="Calibri" w:cs="Times New Roman"/>
            <w:sz w:val="22"/>
            <w:szCs w:val="22"/>
          </w:rPr>
          <w:tab/>
        </w:r>
        <w:r w:rsidRPr="002A5181">
          <w:rPr>
            <w:rStyle w:val="Hyperlink"/>
          </w:rPr>
          <w:t>Project Organization</w:t>
        </w:r>
        <w:r>
          <w:rPr>
            <w:webHidden/>
          </w:rPr>
          <w:tab/>
        </w:r>
        <w:r>
          <w:rPr>
            <w:webHidden/>
          </w:rPr>
          <w:fldChar w:fldCharType="begin"/>
        </w:r>
        <w:r>
          <w:rPr>
            <w:webHidden/>
          </w:rPr>
          <w:instrText xml:space="preserve"> PAGEREF _Toc336527275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76" w:history="1">
        <w:r w:rsidRPr="002A5181">
          <w:rPr>
            <w:rStyle w:val="Hyperlink"/>
          </w:rPr>
          <w:t>4.1.</w:t>
        </w:r>
        <w:r>
          <w:rPr>
            <w:rFonts w:ascii="Calibri" w:hAnsi="Calibri" w:cs="Times New Roman"/>
            <w:sz w:val="22"/>
            <w:szCs w:val="22"/>
          </w:rPr>
          <w:tab/>
        </w:r>
        <w:r w:rsidRPr="002A5181">
          <w:rPr>
            <w:rStyle w:val="Hyperlink"/>
          </w:rPr>
          <w:t>Organization Structure</w:t>
        </w:r>
        <w:r>
          <w:rPr>
            <w:webHidden/>
          </w:rPr>
          <w:tab/>
        </w:r>
        <w:r>
          <w:rPr>
            <w:webHidden/>
          </w:rPr>
          <w:fldChar w:fldCharType="begin"/>
        </w:r>
        <w:r>
          <w:rPr>
            <w:webHidden/>
          </w:rPr>
          <w:instrText xml:space="preserve"> PAGEREF _Toc336527276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77" w:history="1">
        <w:r w:rsidRPr="002A5181">
          <w:rPr>
            <w:rStyle w:val="Hyperlink"/>
          </w:rPr>
          <w:t>4.2.</w:t>
        </w:r>
        <w:r>
          <w:rPr>
            <w:rFonts w:ascii="Calibri" w:hAnsi="Calibri" w:cs="Times New Roman"/>
            <w:sz w:val="22"/>
            <w:szCs w:val="22"/>
          </w:rPr>
          <w:tab/>
        </w:r>
        <w:r w:rsidRPr="002A5181">
          <w:rPr>
            <w:rStyle w:val="Hyperlink"/>
          </w:rPr>
          <w:t>Project Team</w:t>
        </w:r>
        <w:r>
          <w:rPr>
            <w:webHidden/>
          </w:rPr>
          <w:tab/>
        </w:r>
        <w:r>
          <w:rPr>
            <w:webHidden/>
          </w:rPr>
          <w:fldChar w:fldCharType="begin"/>
        </w:r>
        <w:r>
          <w:rPr>
            <w:webHidden/>
          </w:rPr>
          <w:instrText xml:space="preserve"> PAGEREF _Toc336527277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2"/>
        <w:rPr>
          <w:rFonts w:ascii="Calibri" w:hAnsi="Calibri" w:cs="Times New Roman"/>
          <w:sz w:val="22"/>
          <w:szCs w:val="22"/>
        </w:rPr>
      </w:pPr>
      <w:hyperlink w:anchor="_Toc336527278" w:history="1">
        <w:r w:rsidRPr="002A5181">
          <w:rPr>
            <w:rStyle w:val="Hyperlink"/>
          </w:rPr>
          <w:t>4.3.</w:t>
        </w:r>
        <w:r>
          <w:rPr>
            <w:rFonts w:ascii="Calibri" w:hAnsi="Calibri" w:cs="Times New Roman"/>
            <w:sz w:val="22"/>
            <w:szCs w:val="22"/>
          </w:rPr>
          <w:tab/>
        </w:r>
        <w:r w:rsidRPr="002A5181">
          <w:rPr>
            <w:rStyle w:val="Hyperlink"/>
          </w:rPr>
          <w:t>External Interfaces</w:t>
        </w:r>
        <w:r>
          <w:rPr>
            <w:webHidden/>
          </w:rPr>
          <w:tab/>
        </w:r>
        <w:r>
          <w:rPr>
            <w:webHidden/>
          </w:rPr>
          <w:fldChar w:fldCharType="begin"/>
        </w:r>
        <w:r>
          <w:rPr>
            <w:webHidden/>
          </w:rPr>
          <w:instrText xml:space="preserve"> PAGEREF _Toc336527278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1"/>
        <w:rPr>
          <w:rFonts w:ascii="Calibri" w:hAnsi="Calibri" w:cs="Times New Roman"/>
          <w:sz w:val="22"/>
          <w:szCs w:val="22"/>
        </w:rPr>
      </w:pPr>
      <w:hyperlink w:anchor="_Toc336527279" w:history="1">
        <w:r w:rsidRPr="002A5181">
          <w:rPr>
            <w:rStyle w:val="Hyperlink"/>
          </w:rPr>
          <w:t>5.</w:t>
        </w:r>
        <w:r>
          <w:rPr>
            <w:rFonts w:ascii="Calibri" w:hAnsi="Calibri" w:cs="Times New Roman"/>
            <w:sz w:val="22"/>
            <w:szCs w:val="22"/>
          </w:rPr>
          <w:tab/>
        </w:r>
        <w:r w:rsidRPr="002A5181">
          <w:rPr>
            <w:rStyle w:val="Hyperlink"/>
          </w:rPr>
          <w:t>Communication &amp; Reporting</w:t>
        </w:r>
        <w:r>
          <w:rPr>
            <w:webHidden/>
          </w:rPr>
          <w:tab/>
        </w:r>
        <w:r>
          <w:rPr>
            <w:webHidden/>
          </w:rPr>
          <w:fldChar w:fldCharType="begin"/>
        </w:r>
        <w:r>
          <w:rPr>
            <w:webHidden/>
          </w:rPr>
          <w:instrText xml:space="preserve"> PAGEREF _Toc336527279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1"/>
        <w:rPr>
          <w:rFonts w:ascii="Calibri" w:hAnsi="Calibri" w:cs="Times New Roman"/>
          <w:sz w:val="22"/>
          <w:szCs w:val="22"/>
        </w:rPr>
      </w:pPr>
      <w:hyperlink w:anchor="_Toc336527280" w:history="1">
        <w:r w:rsidRPr="002A5181">
          <w:rPr>
            <w:rStyle w:val="Hyperlink"/>
          </w:rPr>
          <w:t>6.</w:t>
        </w:r>
        <w:r>
          <w:rPr>
            <w:rFonts w:ascii="Calibri" w:hAnsi="Calibri" w:cs="Times New Roman"/>
            <w:sz w:val="22"/>
            <w:szCs w:val="22"/>
          </w:rPr>
          <w:tab/>
        </w:r>
        <w:r w:rsidRPr="002A5181">
          <w:rPr>
            <w:rStyle w:val="Hyperlink"/>
          </w:rPr>
          <w:t>Configuration Management</w:t>
        </w:r>
        <w:r>
          <w:rPr>
            <w:webHidden/>
          </w:rPr>
          <w:tab/>
        </w:r>
        <w:r>
          <w:rPr>
            <w:webHidden/>
          </w:rPr>
          <w:fldChar w:fldCharType="begin"/>
        </w:r>
        <w:r>
          <w:rPr>
            <w:webHidden/>
          </w:rPr>
          <w:instrText xml:space="preserve"> PAGEREF _Toc336527280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1"/>
        <w:rPr>
          <w:rFonts w:ascii="Calibri" w:hAnsi="Calibri" w:cs="Times New Roman"/>
          <w:sz w:val="22"/>
          <w:szCs w:val="22"/>
        </w:rPr>
      </w:pPr>
      <w:hyperlink w:anchor="_Toc336527281" w:history="1">
        <w:r w:rsidRPr="002A5181">
          <w:rPr>
            <w:rStyle w:val="Hyperlink"/>
          </w:rPr>
          <w:t>7.</w:t>
        </w:r>
        <w:r>
          <w:rPr>
            <w:rFonts w:ascii="Calibri" w:hAnsi="Calibri" w:cs="Times New Roman"/>
            <w:sz w:val="22"/>
            <w:szCs w:val="22"/>
          </w:rPr>
          <w:tab/>
        </w:r>
        <w:r w:rsidRPr="002A5181">
          <w:rPr>
            <w:rStyle w:val="Hyperlink"/>
          </w:rPr>
          <w:t>Security Aspects</w:t>
        </w:r>
        <w:r>
          <w:rPr>
            <w:webHidden/>
          </w:rPr>
          <w:tab/>
        </w:r>
        <w:r>
          <w:rPr>
            <w:webHidden/>
          </w:rPr>
          <w:fldChar w:fldCharType="begin"/>
        </w:r>
        <w:r>
          <w:rPr>
            <w:webHidden/>
          </w:rPr>
          <w:instrText xml:space="preserve"> PAGEREF _Toc336527281 \h </w:instrText>
        </w:r>
        <w:r>
          <w:rPr>
            <w:webHidden/>
          </w:rPr>
        </w:r>
        <w:r>
          <w:rPr>
            <w:webHidden/>
          </w:rPr>
          <w:fldChar w:fldCharType="separate"/>
        </w:r>
        <w:r w:rsidR="0045609E">
          <w:rPr>
            <w:webHidden/>
          </w:rPr>
          <w:t>3</w:t>
        </w:r>
        <w:r>
          <w:rPr>
            <w:webHidden/>
          </w:rPr>
          <w:fldChar w:fldCharType="end"/>
        </w:r>
      </w:hyperlink>
    </w:p>
    <w:p w:rsidR="00122AF5" w:rsidRDefault="00122AF5" w:rsidP="00AE0BAE">
      <w:pPr>
        <w:pStyle w:val="TOC1"/>
        <w:rPr>
          <w:rFonts w:ascii="Calibri" w:hAnsi="Calibri" w:cs="Times New Roman"/>
          <w:sz w:val="22"/>
          <w:szCs w:val="22"/>
        </w:rPr>
      </w:pPr>
      <w:hyperlink w:anchor="_Toc336527282" w:history="1">
        <w:r w:rsidRPr="002A5181">
          <w:rPr>
            <w:rStyle w:val="Hyperlink"/>
          </w:rPr>
          <w:t>8.</w:t>
        </w:r>
        <w:r>
          <w:rPr>
            <w:rFonts w:ascii="Calibri" w:hAnsi="Calibri" w:cs="Times New Roman"/>
            <w:sz w:val="22"/>
            <w:szCs w:val="22"/>
          </w:rPr>
          <w:tab/>
        </w:r>
        <w:r w:rsidRPr="002A5181">
          <w:rPr>
            <w:rStyle w:val="Hyperlink"/>
          </w:rPr>
          <w:t>References</w:t>
        </w:r>
        <w:r>
          <w:rPr>
            <w:webHidden/>
          </w:rPr>
          <w:tab/>
        </w:r>
        <w:r>
          <w:rPr>
            <w:webHidden/>
          </w:rPr>
          <w:fldChar w:fldCharType="begin"/>
        </w:r>
        <w:r>
          <w:rPr>
            <w:webHidden/>
          </w:rPr>
          <w:instrText xml:space="preserve"> PAGEREF _Toc336527282 \h </w:instrText>
        </w:r>
        <w:r>
          <w:rPr>
            <w:webHidden/>
          </w:rPr>
        </w:r>
        <w:r>
          <w:rPr>
            <w:webHidden/>
          </w:rPr>
          <w:fldChar w:fldCharType="separate"/>
        </w:r>
        <w:r w:rsidR="0045609E">
          <w:rPr>
            <w:webHidden/>
          </w:rPr>
          <w:t>3</w:t>
        </w:r>
        <w:r>
          <w:rPr>
            <w:webHidden/>
          </w:rPr>
          <w:fldChar w:fldCharType="end"/>
        </w:r>
      </w:hyperlink>
    </w:p>
    <w:p w:rsidR="00CD2C5F" w:rsidRPr="002856B0" w:rsidRDefault="00214029" w:rsidP="00AE0BAE">
      <w:pPr>
        <w:pStyle w:val="NormalH"/>
      </w:pPr>
      <w:r>
        <w:rPr>
          <w:rFonts w:ascii="Tahoma" w:hAnsi="Tahoma" w:cs="Tahoma"/>
          <w:smallCaps/>
          <w:noProof/>
          <w:szCs w:val="18"/>
        </w:rPr>
        <w:lastRenderedPageBreak/>
        <w:fldChar w:fldCharType="end"/>
      </w:r>
      <w:r w:rsidR="00CD2C5F" w:rsidRPr="002856B0">
        <w:t xml:space="preserve">Definitions </w:t>
      </w:r>
      <w:smartTag w:uri="urn:schemas-microsoft-com:office:smarttags" w:element="stockticker">
        <w:r w:rsidR="00CD2C5F" w:rsidRPr="002856B0">
          <w:t>and</w:t>
        </w:r>
      </w:smartTag>
      <w:r w:rsidR="00CD2C5F" w:rsidRPr="002856B0">
        <w:t xml:space="preserve"> Acronyms</w:t>
      </w:r>
    </w:p>
    <w:p w:rsidR="00CD2C5F" w:rsidRDefault="00CD2C5F" w:rsidP="00AE0BAE">
      <w:pPr>
        <w:pStyle w:val="HelpText"/>
      </w:pPr>
      <w:r w:rsidRPr="00CB0F42">
        <w:t>Help:</w:t>
      </w:r>
      <w:r>
        <w:tab/>
        <w:t>Define, or provide references to documents or annexes containing the definition of all terms and acronyms required to properly understand this Plan.</w:t>
      </w:r>
    </w:p>
    <w:p w:rsidR="00CD2C5F" w:rsidRPr="0061035D" w:rsidRDefault="00CD2C5F" w:rsidP="00AE0BAE">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2856B0" w:rsidRDefault="00CD2C5F" w:rsidP="00AE0BAE">
            <w:pPr>
              <w:pStyle w:val="Bangheader"/>
            </w:pPr>
            <w:r w:rsidRPr="002856B0">
              <w:t>Acronym</w:t>
            </w:r>
          </w:p>
        </w:tc>
        <w:tc>
          <w:tcPr>
            <w:tcW w:w="3690" w:type="dxa"/>
            <w:shd w:val="clear" w:color="auto" w:fill="CCCCCC"/>
            <w:vAlign w:val="center"/>
          </w:tcPr>
          <w:p w:rsidR="00CD2C5F" w:rsidRPr="002856B0" w:rsidRDefault="00CD2C5F" w:rsidP="00AE0BAE">
            <w:pPr>
              <w:pStyle w:val="Bangheader"/>
            </w:pPr>
            <w:r w:rsidRPr="002856B0">
              <w:t>Definition</w:t>
            </w:r>
          </w:p>
        </w:tc>
        <w:tc>
          <w:tcPr>
            <w:tcW w:w="2610" w:type="dxa"/>
            <w:shd w:val="clear" w:color="auto" w:fill="CCCCCC"/>
            <w:vAlign w:val="center"/>
          </w:tcPr>
          <w:p w:rsidR="00CD2C5F" w:rsidRPr="002856B0" w:rsidRDefault="00CD2C5F" w:rsidP="00AE0BAE">
            <w:pPr>
              <w:pStyle w:val="Bangheader"/>
            </w:pPr>
            <w:r w:rsidRPr="002856B0">
              <w:t>Note</w:t>
            </w:r>
          </w:p>
        </w:tc>
      </w:tr>
      <w:tr w:rsidR="00CB0F42" w:rsidRPr="002856B0" w:rsidTr="007B4F6D">
        <w:tc>
          <w:tcPr>
            <w:tcW w:w="2520" w:type="dxa"/>
          </w:tcPr>
          <w:p w:rsidR="00CB0F42" w:rsidRPr="000D660D" w:rsidRDefault="00CB0F42" w:rsidP="00AE0BAE">
            <w:pPr>
              <w:pStyle w:val="Bang"/>
            </w:pPr>
            <w:r w:rsidRPr="000D660D">
              <w:t>FSU</w:t>
            </w:r>
          </w:p>
        </w:tc>
        <w:tc>
          <w:tcPr>
            <w:tcW w:w="3690" w:type="dxa"/>
          </w:tcPr>
          <w:p w:rsidR="00CB0F42" w:rsidRPr="000D660D" w:rsidRDefault="00CB0F42" w:rsidP="00AE0BAE">
            <w:pPr>
              <w:pStyle w:val="Bang"/>
            </w:pPr>
            <w:r w:rsidRPr="000D660D">
              <w:t>Fsoft Strategy Unit</w:t>
            </w:r>
          </w:p>
        </w:tc>
        <w:tc>
          <w:tcPr>
            <w:tcW w:w="2610" w:type="dxa"/>
          </w:tcPr>
          <w:p w:rsidR="00CB0F42" w:rsidRPr="002856B0" w:rsidRDefault="00CB0F42" w:rsidP="00AE0BAE">
            <w:pPr>
              <w:pStyle w:val="Bang"/>
            </w:pPr>
          </w:p>
        </w:tc>
      </w:tr>
      <w:tr w:rsidR="00485D7C" w:rsidRPr="002856B0" w:rsidTr="007B4F6D">
        <w:tc>
          <w:tcPr>
            <w:tcW w:w="2520" w:type="dxa"/>
            <w:tcBorders>
              <w:bottom w:val="dotted" w:sz="4" w:space="0" w:color="808080"/>
            </w:tcBorders>
          </w:tcPr>
          <w:p w:rsidR="00485D7C" w:rsidRPr="002856B0" w:rsidRDefault="00485D7C" w:rsidP="00AE0BAE">
            <w:pPr>
              <w:pStyle w:val="Bang"/>
            </w:pPr>
            <w:r>
              <w:t>BA</w:t>
            </w:r>
          </w:p>
        </w:tc>
        <w:tc>
          <w:tcPr>
            <w:tcW w:w="3690" w:type="dxa"/>
            <w:tcBorders>
              <w:bottom w:val="dotted" w:sz="4" w:space="0" w:color="808080"/>
            </w:tcBorders>
          </w:tcPr>
          <w:p w:rsidR="00485D7C" w:rsidRPr="002856B0" w:rsidRDefault="00485D7C" w:rsidP="00AE0BAE">
            <w:pPr>
              <w:pStyle w:val="Bang"/>
            </w:pPr>
            <w:r w:rsidRPr="00CC7543">
              <w:t>Business Analyst</w:t>
            </w:r>
          </w:p>
        </w:tc>
        <w:tc>
          <w:tcPr>
            <w:tcW w:w="2610" w:type="dxa"/>
            <w:tcBorders>
              <w:bottom w:val="dotted" w:sz="4" w:space="0" w:color="808080"/>
            </w:tcBorders>
          </w:tcPr>
          <w:p w:rsidR="00485D7C" w:rsidRPr="002856B0" w:rsidRDefault="00485D7C" w:rsidP="00AE0BAE">
            <w:pPr>
              <w:pStyle w:val="Bang"/>
            </w:pPr>
          </w:p>
        </w:tc>
      </w:tr>
      <w:tr w:rsidR="00CB0F42" w:rsidRPr="002856B0" w:rsidTr="007B4F6D">
        <w:tc>
          <w:tcPr>
            <w:tcW w:w="2520" w:type="dxa"/>
          </w:tcPr>
          <w:p w:rsidR="00CB0F42" w:rsidRPr="000D660D" w:rsidRDefault="00CB0F42" w:rsidP="00AE0BAE">
            <w:pPr>
              <w:pStyle w:val="Bang"/>
            </w:pPr>
            <w:r w:rsidRPr="000D660D">
              <w:t>BU</w:t>
            </w:r>
          </w:p>
        </w:tc>
        <w:tc>
          <w:tcPr>
            <w:tcW w:w="3690" w:type="dxa"/>
          </w:tcPr>
          <w:p w:rsidR="00CB0F42" w:rsidRPr="000D660D" w:rsidRDefault="00CB0F42" w:rsidP="00AE0BAE">
            <w:pPr>
              <w:pStyle w:val="Bang"/>
            </w:pPr>
            <w:r w:rsidRPr="000D660D">
              <w:t>Business Unit</w:t>
            </w:r>
          </w:p>
        </w:tc>
        <w:tc>
          <w:tcPr>
            <w:tcW w:w="2610" w:type="dxa"/>
          </w:tcPr>
          <w:p w:rsidR="00CB0F42" w:rsidRPr="002856B0" w:rsidRDefault="00CB0F42" w:rsidP="00AE0BAE">
            <w:pPr>
              <w:pStyle w:val="Bang"/>
            </w:pPr>
          </w:p>
        </w:tc>
      </w:tr>
      <w:tr w:rsidR="006B2706" w:rsidRPr="002856B0" w:rsidTr="007B4F6D">
        <w:tc>
          <w:tcPr>
            <w:tcW w:w="2520" w:type="dxa"/>
          </w:tcPr>
          <w:p w:rsidR="006B2706" w:rsidRPr="002856B0" w:rsidRDefault="006B2706" w:rsidP="00AE0BAE">
            <w:pPr>
              <w:pStyle w:val="Bang"/>
            </w:pPr>
            <w:r w:rsidRPr="002856B0">
              <w:t>CC</w:t>
            </w:r>
          </w:p>
        </w:tc>
        <w:tc>
          <w:tcPr>
            <w:tcW w:w="3690" w:type="dxa"/>
          </w:tcPr>
          <w:p w:rsidR="006B2706" w:rsidRPr="002856B0" w:rsidRDefault="006B2706" w:rsidP="00AE0BAE">
            <w:pPr>
              <w:pStyle w:val="Bang"/>
            </w:pPr>
            <w:r w:rsidRPr="002856B0">
              <w:t>Infrastructure Configuration Controller</w:t>
            </w:r>
          </w:p>
        </w:tc>
        <w:tc>
          <w:tcPr>
            <w:tcW w:w="2610" w:type="dxa"/>
          </w:tcPr>
          <w:p w:rsidR="006B2706" w:rsidRPr="002856B0" w:rsidRDefault="006B2706" w:rsidP="00AE0BAE">
            <w:pPr>
              <w:pStyle w:val="Bang"/>
            </w:pPr>
          </w:p>
        </w:tc>
      </w:tr>
      <w:tr w:rsidR="006B2706" w:rsidRPr="002856B0" w:rsidTr="007B4F6D">
        <w:tc>
          <w:tcPr>
            <w:tcW w:w="2520" w:type="dxa"/>
          </w:tcPr>
          <w:p w:rsidR="006B2706" w:rsidRPr="002856B0" w:rsidRDefault="006B2706" w:rsidP="00AE0BAE">
            <w:pPr>
              <w:pStyle w:val="Bang"/>
            </w:pPr>
            <w:r w:rsidRPr="002856B0">
              <w:t>CCB</w:t>
            </w:r>
          </w:p>
        </w:tc>
        <w:tc>
          <w:tcPr>
            <w:tcW w:w="3690" w:type="dxa"/>
          </w:tcPr>
          <w:p w:rsidR="006B2706" w:rsidRPr="002856B0" w:rsidRDefault="006B2706" w:rsidP="00AE0BAE">
            <w:pPr>
              <w:pStyle w:val="Bang"/>
            </w:pPr>
            <w:r w:rsidRPr="002856B0">
              <w:t>Change Control Board</w:t>
            </w:r>
          </w:p>
        </w:tc>
        <w:tc>
          <w:tcPr>
            <w:tcW w:w="2610" w:type="dxa"/>
          </w:tcPr>
          <w:p w:rsidR="006B2706" w:rsidRPr="002856B0" w:rsidRDefault="006B2706" w:rsidP="00AE0BAE">
            <w:pPr>
              <w:pStyle w:val="Bang"/>
            </w:pPr>
          </w:p>
        </w:tc>
      </w:tr>
      <w:tr w:rsidR="006B2706" w:rsidRPr="002856B0" w:rsidTr="007B4F6D">
        <w:tc>
          <w:tcPr>
            <w:tcW w:w="2520" w:type="dxa"/>
          </w:tcPr>
          <w:p w:rsidR="006B2706" w:rsidRPr="002856B0" w:rsidRDefault="006B2706" w:rsidP="00AE0BAE">
            <w:pPr>
              <w:pStyle w:val="Bang"/>
            </w:pPr>
            <w:r w:rsidRPr="002856B0">
              <w:t>CI</w:t>
            </w:r>
          </w:p>
        </w:tc>
        <w:tc>
          <w:tcPr>
            <w:tcW w:w="3690" w:type="dxa"/>
          </w:tcPr>
          <w:p w:rsidR="006B2706" w:rsidRPr="002856B0" w:rsidRDefault="006B2706" w:rsidP="00AE0BAE">
            <w:pPr>
              <w:pStyle w:val="Bang"/>
            </w:pPr>
            <w:r w:rsidRPr="002856B0">
              <w:t>Configuration</w:t>
            </w:r>
            <w:r w:rsidR="00CB0F42" w:rsidRPr="002856B0">
              <w:t xml:space="preserve"> </w:t>
            </w:r>
            <w:r w:rsidRPr="002856B0">
              <w:t xml:space="preserve"> Item</w:t>
            </w:r>
          </w:p>
        </w:tc>
        <w:tc>
          <w:tcPr>
            <w:tcW w:w="2610" w:type="dxa"/>
          </w:tcPr>
          <w:p w:rsidR="006B2706" w:rsidRPr="002856B0" w:rsidRDefault="006B2706" w:rsidP="00AE0BAE">
            <w:pPr>
              <w:pStyle w:val="Bang"/>
            </w:pPr>
          </w:p>
        </w:tc>
      </w:tr>
      <w:tr w:rsidR="006B2706" w:rsidRPr="002856B0" w:rsidTr="007B4F6D">
        <w:tc>
          <w:tcPr>
            <w:tcW w:w="2520" w:type="dxa"/>
          </w:tcPr>
          <w:p w:rsidR="006B2706" w:rsidRPr="002856B0" w:rsidRDefault="006B2706" w:rsidP="00AE0BAE">
            <w:pPr>
              <w:pStyle w:val="Bang"/>
            </w:pPr>
            <w:r w:rsidRPr="002856B0">
              <w:t>CM</w:t>
            </w:r>
          </w:p>
        </w:tc>
        <w:tc>
          <w:tcPr>
            <w:tcW w:w="3690" w:type="dxa"/>
          </w:tcPr>
          <w:p w:rsidR="006B2706" w:rsidRPr="002856B0" w:rsidRDefault="006B2706" w:rsidP="00AE0BAE">
            <w:pPr>
              <w:pStyle w:val="Bang"/>
            </w:pPr>
            <w:r w:rsidRPr="002856B0">
              <w:t xml:space="preserve">Configuration </w:t>
            </w:r>
            <w:r w:rsidR="00CB0F42" w:rsidRPr="002856B0">
              <w:t xml:space="preserve"> </w:t>
            </w:r>
            <w:r w:rsidRPr="002856B0">
              <w:t>Management</w:t>
            </w:r>
          </w:p>
        </w:tc>
        <w:tc>
          <w:tcPr>
            <w:tcW w:w="2610" w:type="dxa"/>
          </w:tcPr>
          <w:p w:rsidR="006B2706" w:rsidRPr="002856B0" w:rsidRDefault="006B2706" w:rsidP="00AE0BAE">
            <w:pPr>
              <w:pStyle w:val="Bang"/>
            </w:pPr>
          </w:p>
        </w:tc>
      </w:tr>
      <w:tr w:rsidR="006B2706" w:rsidRPr="002856B0" w:rsidTr="007B4F6D">
        <w:tc>
          <w:tcPr>
            <w:tcW w:w="2520" w:type="dxa"/>
          </w:tcPr>
          <w:p w:rsidR="006B2706" w:rsidRPr="002856B0" w:rsidRDefault="006B2706" w:rsidP="00AE0BAE">
            <w:pPr>
              <w:pStyle w:val="Bang"/>
            </w:pPr>
            <w:r w:rsidRPr="002856B0">
              <w:t>CSCI</w:t>
            </w:r>
          </w:p>
        </w:tc>
        <w:tc>
          <w:tcPr>
            <w:tcW w:w="3690" w:type="dxa"/>
          </w:tcPr>
          <w:p w:rsidR="006B2706" w:rsidRPr="002856B0" w:rsidRDefault="006B2706" w:rsidP="00AE0BAE">
            <w:pPr>
              <w:pStyle w:val="Bang"/>
            </w:pPr>
            <w:r w:rsidRPr="002856B0">
              <w:t>Computer Software Configuration Items</w:t>
            </w:r>
          </w:p>
        </w:tc>
        <w:tc>
          <w:tcPr>
            <w:tcW w:w="2610" w:type="dxa"/>
          </w:tcPr>
          <w:p w:rsidR="006B2706" w:rsidRPr="002856B0" w:rsidRDefault="006B2706" w:rsidP="00AE0BAE">
            <w:pPr>
              <w:pStyle w:val="Bang"/>
            </w:pPr>
          </w:p>
        </w:tc>
      </w:tr>
      <w:tr w:rsidR="006B2706" w:rsidRPr="002856B0" w:rsidTr="007B4F6D">
        <w:tc>
          <w:tcPr>
            <w:tcW w:w="2520" w:type="dxa"/>
          </w:tcPr>
          <w:p w:rsidR="006B2706" w:rsidRPr="002856B0" w:rsidRDefault="006B2706" w:rsidP="00AE0BAE">
            <w:pPr>
              <w:pStyle w:val="Bang"/>
            </w:pPr>
            <w:r w:rsidRPr="002856B0">
              <w:t>DEV</w:t>
            </w:r>
          </w:p>
        </w:tc>
        <w:tc>
          <w:tcPr>
            <w:tcW w:w="3690" w:type="dxa"/>
          </w:tcPr>
          <w:p w:rsidR="006B2706" w:rsidRPr="002856B0" w:rsidRDefault="006B2706" w:rsidP="00AE0BAE">
            <w:pPr>
              <w:pStyle w:val="Bang"/>
            </w:pPr>
            <w:r w:rsidRPr="002856B0">
              <w:t>Developer</w:t>
            </w:r>
          </w:p>
        </w:tc>
        <w:tc>
          <w:tcPr>
            <w:tcW w:w="2610" w:type="dxa"/>
          </w:tcPr>
          <w:p w:rsidR="006B2706" w:rsidRPr="002856B0" w:rsidRDefault="006B2706" w:rsidP="00AE0BAE">
            <w:pPr>
              <w:pStyle w:val="Bang"/>
            </w:pPr>
          </w:p>
        </w:tc>
      </w:tr>
      <w:tr w:rsidR="00485D7C" w:rsidRPr="002856B0" w:rsidTr="007B4F6D">
        <w:tc>
          <w:tcPr>
            <w:tcW w:w="2520" w:type="dxa"/>
          </w:tcPr>
          <w:p w:rsidR="00485D7C" w:rsidRPr="002856B0" w:rsidRDefault="00485D7C" w:rsidP="00AE0BAE">
            <w:pPr>
              <w:pStyle w:val="Bang"/>
            </w:pPr>
            <w:r>
              <w:t>PIC</w:t>
            </w:r>
          </w:p>
        </w:tc>
        <w:tc>
          <w:tcPr>
            <w:tcW w:w="3690" w:type="dxa"/>
          </w:tcPr>
          <w:p w:rsidR="00485D7C" w:rsidRPr="002856B0" w:rsidRDefault="00485D7C" w:rsidP="00AE0BAE">
            <w:pPr>
              <w:pStyle w:val="Bang"/>
            </w:pPr>
            <w:r>
              <w:t>Person in charge</w:t>
            </w:r>
          </w:p>
        </w:tc>
        <w:tc>
          <w:tcPr>
            <w:tcW w:w="2610" w:type="dxa"/>
          </w:tcPr>
          <w:p w:rsidR="00485D7C" w:rsidRPr="002856B0" w:rsidRDefault="00485D7C" w:rsidP="00AE0BAE">
            <w:pPr>
              <w:pStyle w:val="Bang"/>
            </w:pPr>
          </w:p>
        </w:tc>
      </w:tr>
      <w:tr w:rsidR="00CD2C5F" w:rsidRPr="002856B0" w:rsidTr="007B4F6D">
        <w:tc>
          <w:tcPr>
            <w:tcW w:w="2520" w:type="dxa"/>
          </w:tcPr>
          <w:p w:rsidR="00CD2C5F" w:rsidRPr="002856B0" w:rsidRDefault="00CD2C5F" w:rsidP="00AE0BAE">
            <w:pPr>
              <w:pStyle w:val="Bang"/>
            </w:pPr>
            <w:r w:rsidRPr="002856B0">
              <w:t>PM</w:t>
            </w:r>
          </w:p>
        </w:tc>
        <w:tc>
          <w:tcPr>
            <w:tcW w:w="3690" w:type="dxa"/>
          </w:tcPr>
          <w:p w:rsidR="00CD2C5F" w:rsidRPr="002856B0" w:rsidRDefault="00CD2C5F" w:rsidP="00AE0BAE">
            <w:pPr>
              <w:pStyle w:val="Bang"/>
            </w:pPr>
            <w:r w:rsidRPr="002856B0">
              <w:t>Project Manager</w:t>
            </w:r>
          </w:p>
        </w:tc>
        <w:tc>
          <w:tcPr>
            <w:tcW w:w="2610" w:type="dxa"/>
          </w:tcPr>
          <w:p w:rsidR="00CD2C5F" w:rsidRPr="002856B0" w:rsidRDefault="00CD2C5F" w:rsidP="00AE0BAE">
            <w:pPr>
              <w:pStyle w:val="Bang"/>
            </w:pPr>
          </w:p>
        </w:tc>
      </w:tr>
      <w:tr w:rsidR="00CD2C5F" w:rsidRPr="002856B0" w:rsidTr="007B4F6D">
        <w:tc>
          <w:tcPr>
            <w:tcW w:w="2520" w:type="dxa"/>
            <w:vAlign w:val="center"/>
          </w:tcPr>
          <w:p w:rsidR="00CD2C5F" w:rsidRPr="002856B0" w:rsidRDefault="00CD2C5F" w:rsidP="00AE0BAE">
            <w:pPr>
              <w:pStyle w:val="Bang"/>
            </w:pPr>
            <w:r w:rsidRPr="002856B0">
              <w:t>PTL</w:t>
            </w:r>
          </w:p>
        </w:tc>
        <w:tc>
          <w:tcPr>
            <w:tcW w:w="3690" w:type="dxa"/>
          </w:tcPr>
          <w:p w:rsidR="00CD2C5F" w:rsidRPr="002856B0" w:rsidRDefault="00CD2C5F" w:rsidP="00AE0BAE">
            <w:pPr>
              <w:pStyle w:val="Bang"/>
            </w:pPr>
            <w:r w:rsidRPr="002856B0">
              <w:t>Project Technical Leader</w:t>
            </w:r>
          </w:p>
        </w:tc>
        <w:tc>
          <w:tcPr>
            <w:tcW w:w="2610" w:type="dxa"/>
          </w:tcPr>
          <w:p w:rsidR="00CD2C5F" w:rsidRPr="002856B0" w:rsidRDefault="00CD2C5F" w:rsidP="00AE0BAE">
            <w:pPr>
              <w:pStyle w:val="Bang"/>
            </w:pPr>
          </w:p>
        </w:tc>
      </w:tr>
      <w:tr w:rsidR="00CD2C5F" w:rsidRPr="002856B0" w:rsidTr="007B4F6D">
        <w:tc>
          <w:tcPr>
            <w:tcW w:w="2520" w:type="dxa"/>
          </w:tcPr>
          <w:p w:rsidR="00CD2C5F" w:rsidRPr="002856B0" w:rsidRDefault="00CD2C5F" w:rsidP="00AE0BAE">
            <w:pPr>
              <w:pStyle w:val="Bang"/>
            </w:pPr>
            <w:r w:rsidRPr="002856B0">
              <w:t>QA</w:t>
            </w:r>
          </w:p>
        </w:tc>
        <w:tc>
          <w:tcPr>
            <w:tcW w:w="3690" w:type="dxa"/>
          </w:tcPr>
          <w:p w:rsidR="00CD2C5F" w:rsidRPr="002856B0" w:rsidRDefault="00CD2C5F" w:rsidP="00AE0BAE">
            <w:pPr>
              <w:pStyle w:val="Bang"/>
            </w:pPr>
            <w:r w:rsidRPr="002856B0">
              <w:t>Quality Assurance Officer</w:t>
            </w:r>
          </w:p>
        </w:tc>
        <w:tc>
          <w:tcPr>
            <w:tcW w:w="2610" w:type="dxa"/>
          </w:tcPr>
          <w:p w:rsidR="00CD2C5F" w:rsidRPr="002856B0" w:rsidRDefault="00CD2C5F" w:rsidP="00AE0BAE">
            <w:pPr>
              <w:pStyle w:val="Bang"/>
            </w:pPr>
          </w:p>
        </w:tc>
      </w:tr>
      <w:tr w:rsidR="006B2706" w:rsidRPr="002856B0" w:rsidTr="007B4F6D">
        <w:tc>
          <w:tcPr>
            <w:tcW w:w="2520" w:type="dxa"/>
            <w:tcBorders>
              <w:bottom w:val="dotted" w:sz="4" w:space="0" w:color="808080"/>
            </w:tcBorders>
          </w:tcPr>
          <w:p w:rsidR="006B2706" w:rsidRPr="002856B0" w:rsidRDefault="006B2706" w:rsidP="00AE0BAE">
            <w:pPr>
              <w:pStyle w:val="Bang"/>
            </w:pPr>
            <w:r w:rsidRPr="002856B0">
              <w:t>SRS</w:t>
            </w:r>
          </w:p>
        </w:tc>
        <w:tc>
          <w:tcPr>
            <w:tcW w:w="3690" w:type="dxa"/>
            <w:tcBorders>
              <w:bottom w:val="dotted" w:sz="4" w:space="0" w:color="808080"/>
            </w:tcBorders>
          </w:tcPr>
          <w:p w:rsidR="006B2706" w:rsidRPr="002856B0" w:rsidRDefault="006B2706" w:rsidP="00AE0BAE">
            <w:pPr>
              <w:pStyle w:val="Bang"/>
            </w:pPr>
            <w:r w:rsidRPr="002856B0">
              <w:t>Software Requirement Specification</w:t>
            </w:r>
          </w:p>
        </w:tc>
        <w:tc>
          <w:tcPr>
            <w:tcW w:w="2610" w:type="dxa"/>
            <w:tcBorders>
              <w:bottom w:val="dotted" w:sz="4" w:space="0" w:color="808080"/>
            </w:tcBorders>
          </w:tcPr>
          <w:p w:rsidR="006B2706" w:rsidRPr="002856B0" w:rsidRDefault="006B2706" w:rsidP="00AE0BAE">
            <w:pPr>
              <w:pStyle w:val="Bang"/>
            </w:pPr>
          </w:p>
        </w:tc>
      </w:tr>
      <w:tr w:rsidR="00CD2C5F" w:rsidRPr="002856B0" w:rsidTr="007B4F6D">
        <w:tc>
          <w:tcPr>
            <w:tcW w:w="2520" w:type="dxa"/>
          </w:tcPr>
          <w:p w:rsidR="00CD2C5F" w:rsidRPr="002856B0" w:rsidRDefault="00CD2C5F" w:rsidP="00AE0BAE">
            <w:pPr>
              <w:pStyle w:val="Bang"/>
            </w:pPr>
            <w:r w:rsidRPr="002856B0">
              <w:t>TP</w:t>
            </w:r>
          </w:p>
        </w:tc>
        <w:tc>
          <w:tcPr>
            <w:tcW w:w="3690" w:type="dxa"/>
          </w:tcPr>
          <w:p w:rsidR="00CD2C5F" w:rsidRPr="002856B0" w:rsidRDefault="00CD2C5F" w:rsidP="00AE0BAE">
            <w:pPr>
              <w:pStyle w:val="Bang"/>
            </w:pPr>
            <w:r w:rsidRPr="002856B0">
              <w:t>Test Plan</w:t>
            </w:r>
          </w:p>
        </w:tc>
        <w:tc>
          <w:tcPr>
            <w:tcW w:w="2610" w:type="dxa"/>
          </w:tcPr>
          <w:p w:rsidR="00CD2C5F" w:rsidRPr="002856B0" w:rsidRDefault="00CD2C5F" w:rsidP="00AE0BAE">
            <w:pPr>
              <w:pStyle w:val="Bang"/>
            </w:pPr>
          </w:p>
        </w:tc>
      </w:tr>
      <w:tr w:rsidR="00CD2C5F" w:rsidRPr="002856B0" w:rsidTr="007B4F6D">
        <w:tc>
          <w:tcPr>
            <w:tcW w:w="2520" w:type="dxa"/>
          </w:tcPr>
          <w:p w:rsidR="00CD2C5F" w:rsidRPr="002856B0" w:rsidRDefault="00CD2C5F" w:rsidP="00AE0BAE">
            <w:pPr>
              <w:pStyle w:val="Bang"/>
            </w:pPr>
            <w:r w:rsidRPr="002856B0">
              <w:t>TC</w:t>
            </w:r>
          </w:p>
        </w:tc>
        <w:tc>
          <w:tcPr>
            <w:tcW w:w="3690" w:type="dxa"/>
          </w:tcPr>
          <w:p w:rsidR="00CD2C5F" w:rsidRPr="002856B0" w:rsidRDefault="00CD2C5F" w:rsidP="00AE0BAE">
            <w:pPr>
              <w:pStyle w:val="Bang"/>
            </w:pPr>
            <w:r w:rsidRPr="002856B0">
              <w:t>Test Case</w:t>
            </w:r>
          </w:p>
        </w:tc>
        <w:tc>
          <w:tcPr>
            <w:tcW w:w="2610" w:type="dxa"/>
          </w:tcPr>
          <w:p w:rsidR="00CD2C5F" w:rsidRPr="002856B0" w:rsidRDefault="00CD2C5F" w:rsidP="00AE0BAE">
            <w:pPr>
              <w:pStyle w:val="Bang"/>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AE0BAE">
            <w:pPr>
              <w:pStyle w:val="Bang"/>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AE0BAE">
            <w:pPr>
              <w:pStyle w:val="Bang"/>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AE0BAE">
            <w:pPr>
              <w:pStyle w:val="Bang"/>
            </w:pPr>
          </w:p>
        </w:tc>
      </w:tr>
    </w:tbl>
    <w:p w:rsidR="00D25A64" w:rsidRDefault="00D25A64" w:rsidP="00AE0BAE">
      <w:pPr>
        <w:pStyle w:val="Heading1"/>
      </w:pPr>
      <w:bookmarkStart w:id="1" w:name="_Toc452446886"/>
      <w:bookmarkStart w:id="2" w:name="_Toc336527255"/>
      <w:r>
        <w:lastRenderedPageBreak/>
        <w:t>Project Overview</w:t>
      </w:r>
      <w:bookmarkEnd w:id="1"/>
      <w:bookmarkEnd w:id="2"/>
    </w:p>
    <w:p w:rsidR="00A3683E" w:rsidRPr="00A3683E" w:rsidRDefault="00E031FE" w:rsidP="00AE0BAE">
      <w:pPr>
        <w:pStyle w:val="Heading2"/>
      </w:pPr>
      <w:bookmarkStart w:id="3" w:name="_Toc336527256"/>
      <w:r>
        <w:t>Project D</w:t>
      </w:r>
      <w:r w:rsidR="00A3683E">
        <w:t>escription</w:t>
      </w:r>
      <w:bookmarkEnd w:id="3"/>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000" w:firstRow="0" w:lastRow="0" w:firstColumn="0" w:lastColumn="0" w:noHBand="0" w:noVBand="0"/>
      </w:tblPr>
      <w:tblGrid>
        <w:gridCol w:w="1710"/>
        <w:gridCol w:w="2790"/>
        <w:gridCol w:w="1710"/>
        <w:gridCol w:w="2610"/>
      </w:tblGrid>
      <w:tr w:rsidR="00A3683E" w:rsidRPr="002856B0" w:rsidTr="007B4F6D">
        <w:tc>
          <w:tcPr>
            <w:tcW w:w="1710" w:type="dxa"/>
            <w:shd w:val="clear" w:color="auto" w:fill="D9D9D9"/>
            <w:vAlign w:val="center"/>
          </w:tcPr>
          <w:p w:rsidR="00A3683E" w:rsidRPr="002856B0" w:rsidRDefault="00A3683E" w:rsidP="00AE0BAE">
            <w:pPr>
              <w:pStyle w:val="bangcategory"/>
            </w:pPr>
            <w:r w:rsidRPr="002856B0">
              <w:t xml:space="preserve">Project </w:t>
            </w:r>
            <w:r w:rsidR="00CB0F42" w:rsidRPr="002856B0">
              <w:t>C</w:t>
            </w:r>
            <w:r w:rsidRPr="002856B0">
              <w:t>ode</w:t>
            </w:r>
          </w:p>
        </w:tc>
        <w:tc>
          <w:tcPr>
            <w:tcW w:w="2790" w:type="dxa"/>
            <w:vAlign w:val="center"/>
          </w:tcPr>
          <w:p w:rsidR="00A3683E" w:rsidRPr="002856B0" w:rsidRDefault="0045609E" w:rsidP="00AE0BAE">
            <w:pPr>
              <w:pStyle w:val="bang0"/>
            </w:pPr>
            <w:r>
              <w:t>HOWE</w:t>
            </w:r>
          </w:p>
        </w:tc>
        <w:tc>
          <w:tcPr>
            <w:tcW w:w="1710" w:type="dxa"/>
            <w:shd w:val="clear" w:color="auto" w:fill="D9D9D9"/>
            <w:vAlign w:val="center"/>
          </w:tcPr>
          <w:p w:rsidR="00A3683E" w:rsidRPr="002856B0" w:rsidRDefault="00CB0F42" w:rsidP="00AE0BAE">
            <w:pPr>
              <w:pStyle w:val="bangcategory"/>
            </w:pPr>
            <w:r w:rsidRPr="002856B0">
              <w:t>Contract T</w:t>
            </w:r>
            <w:r w:rsidR="00A3683E" w:rsidRPr="002856B0">
              <w:t>ype</w:t>
            </w:r>
          </w:p>
        </w:tc>
        <w:tc>
          <w:tcPr>
            <w:tcW w:w="2610" w:type="dxa"/>
            <w:vAlign w:val="center"/>
          </w:tcPr>
          <w:p w:rsidR="00A3683E" w:rsidRPr="002856B0" w:rsidRDefault="00A3683E" w:rsidP="00AE0BAE">
            <w:pPr>
              <w:pStyle w:val="bang0"/>
            </w:pPr>
            <w:r w:rsidRPr="002856B0">
              <w:t>&lt;Fixed price, Time material, Body shopping, Other</w:t>
            </w:r>
            <w:r w:rsidR="00CB0F42" w:rsidRPr="002856B0">
              <w:t>s</w:t>
            </w:r>
            <w:r w:rsidRPr="002856B0">
              <w:t>&gt;</w:t>
            </w:r>
          </w:p>
        </w:tc>
      </w:tr>
      <w:tr w:rsidR="00A3683E" w:rsidRPr="002856B0" w:rsidTr="007B4F6D">
        <w:tc>
          <w:tcPr>
            <w:tcW w:w="1710" w:type="dxa"/>
            <w:shd w:val="clear" w:color="auto" w:fill="D9D9D9"/>
            <w:vAlign w:val="center"/>
          </w:tcPr>
          <w:p w:rsidR="00A3683E" w:rsidRPr="002856B0" w:rsidRDefault="00A3683E" w:rsidP="00AE0BAE">
            <w:pPr>
              <w:pStyle w:val="bangcategory"/>
            </w:pPr>
            <w:r w:rsidRPr="002856B0">
              <w:t>Customer</w:t>
            </w:r>
          </w:p>
        </w:tc>
        <w:tc>
          <w:tcPr>
            <w:tcW w:w="2790" w:type="dxa"/>
            <w:vAlign w:val="center"/>
          </w:tcPr>
          <w:p w:rsidR="00A3683E" w:rsidRPr="002856B0" w:rsidRDefault="0045609E" w:rsidP="00AE0BAE">
            <w:pPr>
              <w:pStyle w:val="bang0"/>
            </w:pPr>
            <w:r>
              <w:t>Anh Duong Company</w:t>
            </w:r>
          </w:p>
        </w:tc>
        <w:tc>
          <w:tcPr>
            <w:tcW w:w="1710" w:type="dxa"/>
            <w:shd w:val="clear" w:color="auto" w:fill="D9D9D9"/>
            <w:vAlign w:val="center"/>
          </w:tcPr>
          <w:p w:rsidR="00A3683E" w:rsidRPr="002856B0" w:rsidRDefault="00A3683E" w:rsidP="00AE0BAE">
            <w:pPr>
              <w:pStyle w:val="bangcategory"/>
            </w:pPr>
            <w:r w:rsidRPr="002856B0">
              <w:t>2nd Customer</w:t>
            </w:r>
          </w:p>
        </w:tc>
        <w:tc>
          <w:tcPr>
            <w:tcW w:w="2610" w:type="dxa"/>
            <w:vAlign w:val="center"/>
          </w:tcPr>
          <w:p w:rsidR="00A3683E" w:rsidRPr="002856B0" w:rsidRDefault="00A3683E" w:rsidP="00AE0BAE">
            <w:pPr>
              <w:pStyle w:val="bang0"/>
            </w:pPr>
            <w:r w:rsidRPr="002856B0">
              <w:t>&lt;Name of 2</w:t>
            </w:r>
            <w:r w:rsidRPr="002856B0">
              <w:rPr>
                <w:vertAlign w:val="superscript"/>
              </w:rPr>
              <w:t>nd</w:t>
            </w:r>
            <w:r w:rsidRPr="002856B0">
              <w:t xml:space="preserve"> level customer&gt;</w:t>
            </w:r>
          </w:p>
        </w:tc>
      </w:tr>
      <w:tr w:rsidR="00A3683E" w:rsidRPr="002856B0" w:rsidTr="007B4F6D">
        <w:tc>
          <w:tcPr>
            <w:tcW w:w="1710" w:type="dxa"/>
            <w:shd w:val="clear" w:color="auto" w:fill="D9D9D9"/>
            <w:vAlign w:val="center"/>
          </w:tcPr>
          <w:p w:rsidR="00A3683E" w:rsidRPr="000D660D" w:rsidRDefault="00A3683E" w:rsidP="00AE0BAE">
            <w:pPr>
              <w:pStyle w:val="bangcategory"/>
            </w:pPr>
            <w:r w:rsidRPr="000D660D">
              <w:t>Project Level</w:t>
            </w:r>
          </w:p>
        </w:tc>
        <w:tc>
          <w:tcPr>
            <w:tcW w:w="2790" w:type="dxa"/>
            <w:vAlign w:val="center"/>
          </w:tcPr>
          <w:p w:rsidR="00A3683E" w:rsidRPr="000D660D" w:rsidRDefault="00A3683E" w:rsidP="00AE0BAE">
            <w:pPr>
              <w:pStyle w:val="bang0"/>
            </w:pPr>
            <w:r w:rsidRPr="000D660D">
              <w:t>&lt;</w:t>
            </w:r>
            <w:r w:rsidR="00CB0F42" w:rsidRPr="000D660D">
              <w:t>FSU</w:t>
            </w:r>
            <w:r w:rsidRPr="000D660D">
              <w:t>/Company&gt;</w:t>
            </w:r>
          </w:p>
        </w:tc>
        <w:tc>
          <w:tcPr>
            <w:tcW w:w="1710" w:type="dxa"/>
            <w:shd w:val="clear" w:color="auto" w:fill="D9D9D9"/>
            <w:vAlign w:val="center"/>
          </w:tcPr>
          <w:p w:rsidR="00A3683E" w:rsidRPr="002856B0" w:rsidRDefault="00CB0F42" w:rsidP="00AE0BAE">
            <w:pPr>
              <w:pStyle w:val="bangcategory"/>
            </w:pPr>
            <w:r w:rsidRPr="002856B0">
              <w:t>Project R</w:t>
            </w:r>
            <w:r w:rsidR="00A3683E" w:rsidRPr="002856B0">
              <w:t>ank</w:t>
            </w:r>
          </w:p>
        </w:tc>
        <w:tc>
          <w:tcPr>
            <w:tcW w:w="2610" w:type="dxa"/>
            <w:vAlign w:val="center"/>
          </w:tcPr>
          <w:p w:rsidR="00A3683E" w:rsidRPr="002856B0" w:rsidRDefault="00A3683E" w:rsidP="00AE0BAE">
            <w:pPr>
              <w:pStyle w:val="bang0"/>
            </w:pPr>
            <w:r w:rsidRPr="002856B0">
              <w:t>&lt;A,B,C,D&gt;</w:t>
            </w:r>
          </w:p>
        </w:tc>
      </w:tr>
      <w:tr w:rsidR="00A3683E" w:rsidRPr="002856B0" w:rsidTr="007B4F6D">
        <w:tc>
          <w:tcPr>
            <w:tcW w:w="1710" w:type="dxa"/>
            <w:shd w:val="clear" w:color="auto" w:fill="D9D9D9"/>
            <w:vAlign w:val="center"/>
          </w:tcPr>
          <w:p w:rsidR="00A3683E" w:rsidRPr="000D660D" w:rsidRDefault="00CB0F42" w:rsidP="00AE0BAE">
            <w:pPr>
              <w:pStyle w:val="bangcategory"/>
            </w:pPr>
            <w:r w:rsidRPr="000D660D">
              <w:t>FSU</w:t>
            </w:r>
          </w:p>
        </w:tc>
        <w:tc>
          <w:tcPr>
            <w:tcW w:w="2790" w:type="dxa"/>
            <w:vAlign w:val="center"/>
          </w:tcPr>
          <w:p w:rsidR="00A3683E" w:rsidRPr="000D660D" w:rsidRDefault="00A3683E" w:rsidP="00AE0BAE">
            <w:pPr>
              <w:pStyle w:val="bang0"/>
            </w:pPr>
            <w:r w:rsidRPr="000D660D">
              <w:t xml:space="preserve">&lt;Name of </w:t>
            </w:r>
            <w:r w:rsidR="00CB0F42" w:rsidRPr="000D660D">
              <w:t xml:space="preserve">FSU </w:t>
            </w:r>
            <w:r w:rsidRPr="000D660D">
              <w:t>that the project belong to&gt;</w:t>
            </w:r>
          </w:p>
        </w:tc>
        <w:tc>
          <w:tcPr>
            <w:tcW w:w="1710" w:type="dxa"/>
            <w:shd w:val="clear" w:color="auto" w:fill="D9D9D9"/>
            <w:vAlign w:val="center"/>
          </w:tcPr>
          <w:p w:rsidR="00A3683E" w:rsidRPr="000D660D" w:rsidRDefault="00CB0F42" w:rsidP="00AE0BAE">
            <w:pPr>
              <w:pStyle w:val="bangcategory"/>
            </w:pPr>
            <w:r w:rsidRPr="000D660D">
              <w:t>BU</w:t>
            </w:r>
          </w:p>
        </w:tc>
        <w:tc>
          <w:tcPr>
            <w:tcW w:w="2610" w:type="dxa"/>
            <w:vAlign w:val="center"/>
          </w:tcPr>
          <w:p w:rsidR="00A3683E" w:rsidRPr="002856B0" w:rsidRDefault="00A3683E" w:rsidP="00AE0BAE">
            <w:pPr>
              <w:pStyle w:val="bang0"/>
            </w:pPr>
            <w:r w:rsidRPr="000D660D">
              <w:t xml:space="preserve">&lt;Name of </w:t>
            </w:r>
            <w:r w:rsidR="00CB0F42" w:rsidRPr="000D660D">
              <w:t xml:space="preserve">BU </w:t>
            </w:r>
            <w:r w:rsidRPr="000D660D">
              <w:t>that the project belong to&gt;</w:t>
            </w:r>
          </w:p>
        </w:tc>
      </w:tr>
      <w:tr w:rsidR="00A3683E" w:rsidRPr="002856B0" w:rsidTr="007B4F6D">
        <w:tc>
          <w:tcPr>
            <w:tcW w:w="1710" w:type="dxa"/>
            <w:shd w:val="clear" w:color="auto" w:fill="D9D9D9"/>
            <w:vAlign w:val="center"/>
          </w:tcPr>
          <w:p w:rsidR="00A3683E" w:rsidRPr="002856B0" w:rsidRDefault="00A3683E" w:rsidP="00AE0BAE">
            <w:pPr>
              <w:pStyle w:val="bangcategory"/>
            </w:pPr>
            <w:r w:rsidRPr="002856B0">
              <w:t>Project Type</w:t>
            </w:r>
          </w:p>
        </w:tc>
        <w:tc>
          <w:tcPr>
            <w:tcW w:w="2790" w:type="dxa"/>
            <w:vAlign w:val="center"/>
          </w:tcPr>
          <w:p w:rsidR="00A3683E" w:rsidRPr="002856B0" w:rsidRDefault="0045609E" w:rsidP="00AE0BAE">
            <w:pPr>
              <w:pStyle w:val="bang0"/>
            </w:pPr>
            <w:r>
              <w:t>External</w:t>
            </w:r>
          </w:p>
        </w:tc>
        <w:tc>
          <w:tcPr>
            <w:tcW w:w="1710" w:type="dxa"/>
            <w:shd w:val="clear" w:color="auto" w:fill="D9D9D9"/>
            <w:vAlign w:val="center"/>
          </w:tcPr>
          <w:p w:rsidR="00A3683E" w:rsidRPr="002856B0" w:rsidRDefault="00A3683E" w:rsidP="00AE0BAE">
            <w:pPr>
              <w:pStyle w:val="bangcategory"/>
            </w:pPr>
            <w:r w:rsidRPr="002856B0">
              <w:t>Project Manager</w:t>
            </w:r>
          </w:p>
        </w:tc>
        <w:tc>
          <w:tcPr>
            <w:tcW w:w="2610" w:type="dxa"/>
            <w:vAlign w:val="center"/>
          </w:tcPr>
          <w:p w:rsidR="00A3683E" w:rsidRPr="002856B0" w:rsidRDefault="0045609E" w:rsidP="00AE0BAE">
            <w:pPr>
              <w:pStyle w:val="bang0"/>
            </w:pPr>
            <w:r>
              <w:t>Nguyen Viet Hung</w:t>
            </w:r>
          </w:p>
        </w:tc>
      </w:tr>
      <w:tr w:rsidR="00A3683E" w:rsidRPr="002856B0" w:rsidTr="007B4F6D">
        <w:tc>
          <w:tcPr>
            <w:tcW w:w="1710" w:type="dxa"/>
            <w:shd w:val="clear" w:color="auto" w:fill="D9D9D9"/>
            <w:vAlign w:val="center"/>
          </w:tcPr>
          <w:p w:rsidR="00A3683E" w:rsidRPr="002856B0" w:rsidRDefault="00A3683E" w:rsidP="00AE0BAE">
            <w:pPr>
              <w:pStyle w:val="bangcategory"/>
            </w:pPr>
            <w:r w:rsidRPr="002856B0">
              <w:t>Project Category</w:t>
            </w:r>
          </w:p>
        </w:tc>
        <w:tc>
          <w:tcPr>
            <w:tcW w:w="2790" w:type="dxa"/>
            <w:vAlign w:val="center"/>
          </w:tcPr>
          <w:p w:rsidR="00A3683E" w:rsidRPr="002856B0" w:rsidRDefault="0045609E" w:rsidP="00AE0BAE">
            <w:pPr>
              <w:pStyle w:val="bang0"/>
            </w:pPr>
            <w:r>
              <w:t>Development</w:t>
            </w:r>
          </w:p>
        </w:tc>
        <w:tc>
          <w:tcPr>
            <w:tcW w:w="1710" w:type="dxa"/>
            <w:shd w:val="clear" w:color="auto" w:fill="D9D9D9"/>
            <w:vAlign w:val="center"/>
          </w:tcPr>
          <w:p w:rsidR="00A3683E" w:rsidRPr="002856B0" w:rsidRDefault="00CB0F42" w:rsidP="00AE0BAE">
            <w:pPr>
              <w:pStyle w:val="bangcategory"/>
            </w:pPr>
            <w:r w:rsidRPr="002856B0">
              <w:t>Business D</w:t>
            </w:r>
            <w:r w:rsidR="00A3683E" w:rsidRPr="002856B0">
              <w:t>omain</w:t>
            </w:r>
          </w:p>
        </w:tc>
        <w:tc>
          <w:tcPr>
            <w:tcW w:w="2610" w:type="dxa"/>
            <w:vAlign w:val="center"/>
          </w:tcPr>
          <w:p w:rsidR="00A3683E" w:rsidRPr="002856B0" w:rsidRDefault="0045609E" w:rsidP="00AE0BAE">
            <w:pPr>
              <w:pStyle w:val="bang0"/>
            </w:pPr>
            <w:r>
              <w:t>Hotel Business</w:t>
            </w:r>
          </w:p>
        </w:tc>
      </w:tr>
      <w:tr w:rsidR="00A3683E" w:rsidRPr="002856B0" w:rsidTr="007B4F6D">
        <w:tc>
          <w:tcPr>
            <w:tcW w:w="1710" w:type="dxa"/>
            <w:shd w:val="clear" w:color="auto" w:fill="D9D9D9"/>
            <w:vAlign w:val="center"/>
          </w:tcPr>
          <w:p w:rsidR="00A3683E" w:rsidRPr="002856B0" w:rsidRDefault="00A3683E" w:rsidP="00AE0BAE">
            <w:pPr>
              <w:pStyle w:val="bangcategory"/>
            </w:pPr>
            <w:r w:rsidRPr="002856B0">
              <w:t xml:space="preserve">Application </w:t>
            </w:r>
            <w:r w:rsidR="00CB0F42" w:rsidRPr="002856B0">
              <w:t>T</w:t>
            </w:r>
            <w:r w:rsidRPr="002856B0">
              <w:t>ype</w:t>
            </w:r>
          </w:p>
        </w:tc>
        <w:tc>
          <w:tcPr>
            <w:tcW w:w="2790" w:type="dxa"/>
            <w:vAlign w:val="center"/>
          </w:tcPr>
          <w:p w:rsidR="00A3683E" w:rsidRPr="002856B0" w:rsidRDefault="00A3683E" w:rsidP="00AE0BAE">
            <w:pPr>
              <w:pStyle w:val="bang0"/>
            </w:pPr>
            <w:r w:rsidRPr="002856B0">
              <w:t>&lt;Type of the application&gt;</w:t>
            </w:r>
          </w:p>
        </w:tc>
        <w:tc>
          <w:tcPr>
            <w:tcW w:w="1710" w:type="dxa"/>
            <w:shd w:val="clear" w:color="auto" w:fill="D9D9D9"/>
            <w:vAlign w:val="center"/>
          </w:tcPr>
          <w:p w:rsidR="00A3683E" w:rsidRPr="002856B0" w:rsidRDefault="00A3683E" w:rsidP="00AE0BAE">
            <w:pPr>
              <w:pStyle w:val="bangcategory"/>
            </w:pPr>
          </w:p>
        </w:tc>
        <w:tc>
          <w:tcPr>
            <w:tcW w:w="2610" w:type="dxa"/>
            <w:vAlign w:val="center"/>
          </w:tcPr>
          <w:p w:rsidR="00A3683E" w:rsidRPr="002856B0" w:rsidRDefault="00A3683E" w:rsidP="00AE0BAE">
            <w:pPr>
              <w:pStyle w:val="bang0"/>
            </w:pPr>
          </w:p>
        </w:tc>
      </w:tr>
    </w:tbl>
    <w:p w:rsidR="002856B0" w:rsidRPr="002856B0" w:rsidRDefault="0058670F" w:rsidP="00AE0BAE">
      <w:pPr>
        <w:pStyle w:val="Heading2"/>
      </w:pPr>
      <w:bookmarkStart w:id="4" w:name="_Toc336527257"/>
      <w:r>
        <w:t>Scope</w:t>
      </w:r>
      <w:r w:rsidR="00CF2821">
        <w:t xml:space="preserve"> and Purpose</w:t>
      </w:r>
      <w:bookmarkEnd w:id="4"/>
    </w:p>
    <w:p w:rsidR="00545A26" w:rsidRDefault="00076926" w:rsidP="00AE0BAE">
      <w:pPr>
        <w:pStyle w:val="HelpText"/>
      </w:pPr>
      <w:r w:rsidRPr="00CB0F42">
        <w:t>Help:</w:t>
      </w:r>
      <w:r>
        <w:tab/>
      </w:r>
      <w:r w:rsidR="00AF74B2" w:rsidRPr="00AF74B2">
        <w:t>Define the</w:t>
      </w:r>
      <w:r w:rsidR="00AF74B2">
        <w:t xml:space="preserve"> purpose and scope of the project. Information may be extracted from the Project Proposal and the Project Requirements Specification. </w:t>
      </w:r>
      <w:r w:rsidR="00545A26" w:rsidRPr="00AF74B2">
        <w:t xml:space="preserve">Ensure that the statement of scope is consistent with similar statements in </w:t>
      </w:r>
      <w:r w:rsidR="00545A26">
        <w:t xml:space="preserve">other project </w:t>
      </w:r>
      <w:r w:rsidR="00545A26" w:rsidRPr="00AF74B2">
        <w:t xml:space="preserve">documents. </w:t>
      </w:r>
    </w:p>
    <w:p w:rsidR="00076926" w:rsidRDefault="00545A26" w:rsidP="00AE0BAE">
      <w:pPr>
        <w:pStyle w:val="HelpCont"/>
      </w:pPr>
      <w:r>
        <w:t>Identify and describe the function, feature or work to be implemented by the project</w:t>
      </w:r>
    </w:p>
    <w:p w:rsidR="00545A26" w:rsidRDefault="00AF74B2" w:rsidP="00AE0BAE">
      <w:pPr>
        <w:pStyle w:val="HelpCont"/>
      </w:pPr>
      <w:r w:rsidRPr="00AF74B2">
        <w:t>Describe any considerations of scope to be e</w:t>
      </w:r>
      <w:r w:rsidR="00CB0F42">
        <w:t xml:space="preserve">xcluded from the project or the </w:t>
      </w:r>
      <w:r w:rsidRPr="00AF74B2">
        <w:t>deliverables, in order to avoid future shifts in the level of ambition</w:t>
      </w:r>
      <w:r w:rsidR="00CF2821">
        <w:t>&gt;</w:t>
      </w:r>
    </w:p>
    <w:p w:rsidR="002856B0" w:rsidRDefault="00545A26" w:rsidP="00AE0BAE">
      <w:pPr>
        <w:pStyle w:val="HelpCont"/>
      </w:pPr>
      <w:r>
        <w:t>Describe the relationship of this project to other projects&gt;</w:t>
      </w:r>
      <w:r w:rsidR="00AF74B2" w:rsidRPr="00AF74B2">
        <w:t>.</w:t>
      </w:r>
      <w:r w:rsidR="002856B0">
        <w:t xml:space="preserve"> </w:t>
      </w:r>
    </w:p>
    <w:p w:rsidR="002856B0" w:rsidRPr="002856B0" w:rsidRDefault="00E031FE" w:rsidP="00AE0BAE">
      <w:pPr>
        <w:pStyle w:val="Heading2"/>
      </w:pPr>
      <w:bookmarkStart w:id="5" w:name="_Toc336527258"/>
      <w:r>
        <w:t>Assumptions and C</w:t>
      </w:r>
      <w:r w:rsidR="00885BFA">
        <w:t>onstraints</w:t>
      </w:r>
      <w:bookmarkEnd w:id="5"/>
    </w:p>
    <w:p w:rsidR="00885BFA" w:rsidRDefault="00076926" w:rsidP="00AE0BAE">
      <w:pPr>
        <w:pStyle w:val="HelpText"/>
      </w:pPr>
      <w:r w:rsidRPr="00CB0F42">
        <w:t>Help:</w:t>
      </w:r>
      <w:r>
        <w:tab/>
      </w:r>
      <w:r w:rsidR="00885BFA" w:rsidRPr="00BA2EA1">
        <w:t>Describe the assumptions on which the project is based</w:t>
      </w:r>
      <w:r w:rsidR="00885BFA">
        <w:t xml:space="preserve"> &amp;</w:t>
      </w:r>
      <w:r>
        <w:t xml:space="preserve"> </w:t>
      </w:r>
      <w:r w:rsidR="00885BFA" w:rsidRPr="00BA2EA1">
        <w:t xml:space="preserve">the imposed constraints on the project such </w:t>
      </w:r>
      <w:r w:rsidR="00C949E0" w:rsidRPr="00BA2EA1">
        <w:t>as:</w:t>
      </w:r>
      <w:r w:rsidR="00C949E0">
        <w:t xml:space="preserve"> </w:t>
      </w:r>
      <w:r w:rsidR="00C949E0" w:rsidRPr="00BA2EA1">
        <w:t>Schedule</w:t>
      </w:r>
      <w:r w:rsidR="00885BFA" w:rsidRPr="00BA2EA1">
        <w:t xml:space="preserve">, </w:t>
      </w:r>
      <w:r>
        <w:t>B</w:t>
      </w:r>
      <w:r w:rsidR="00885BFA" w:rsidRPr="00BA2EA1">
        <w:t xml:space="preserve">udget, </w:t>
      </w:r>
      <w:r>
        <w:t>R</w:t>
      </w:r>
      <w:r w:rsidR="00885BFA" w:rsidRPr="00BA2EA1">
        <w:t xml:space="preserve">esources, </w:t>
      </w:r>
      <w:r>
        <w:t>Q</w:t>
      </w:r>
      <w:r w:rsidR="00885BFA" w:rsidRPr="00BA2EA1">
        <w:t xml:space="preserve">uality, </w:t>
      </w:r>
      <w:r>
        <w:t>So</w:t>
      </w:r>
      <w:r w:rsidR="00885BFA" w:rsidRPr="00BA2EA1">
        <w:t xml:space="preserve">ftware to be reused, </w:t>
      </w:r>
      <w:r>
        <w:t>E</w:t>
      </w:r>
      <w:r w:rsidR="00885BFA" w:rsidRPr="00BA2EA1">
        <w:t xml:space="preserve">xisting software to be incorporated, </w:t>
      </w:r>
      <w:r w:rsidR="00C949E0">
        <w:t>and Technology</w:t>
      </w:r>
      <w:r w:rsidR="00885BFA" w:rsidRPr="00BA2EA1">
        <w:t xml:space="preserve"> to be </w:t>
      </w:r>
      <w:r w:rsidR="00C949E0" w:rsidRPr="00BA2EA1">
        <w:t>used</w:t>
      </w:r>
      <w:r w:rsidR="00885BFA" w:rsidRPr="00BA2EA1">
        <w:t xml:space="preserve"> and </w:t>
      </w:r>
      <w:r w:rsidR="00DC10E6">
        <w:t>external interface</w:t>
      </w:r>
      <w:r w:rsidR="00885BFA" w:rsidRPr="00BA2EA1">
        <w:t xml:space="preserve">. </w:t>
      </w:r>
    </w:p>
    <w:p w:rsidR="00885BFA" w:rsidRDefault="00885BFA" w:rsidP="00AE0BAE">
      <w:pPr>
        <w:pStyle w:val="HelpCont"/>
      </w:pPr>
    </w:p>
    <w:p w:rsidR="00127F1D" w:rsidRDefault="00127F1D" w:rsidP="00AE0BAE">
      <w:pPr>
        <w:pStyle w:val="HelpCont"/>
      </w:pPr>
      <w:r w:rsidRPr="00391DA7">
        <w:t>Constraints</w:t>
      </w:r>
      <w:r w:rsidRPr="00127F1D">
        <w:rPr>
          <w:bCs/>
        </w:rPr>
        <w:t xml:space="preserve"> </w:t>
      </w:r>
      <w:r>
        <w:t xml:space="preserve">are those </w:t>
      </w:r>
      <w:r w:rsidR="00E56355">
        <w:t xml:space="preserve">external </w:t>
      </w:r>
      <w:r>
        <w:t>elements that affect the scheduling of an item. They could be any of</w:t>
      </w:r>
    </w:p>
    <w:p w:rsidR="00127F1D" w:rsidRPr="00C72DA5" w:rsidRDefault="00127F1D" w:rsidP="00AE0BAE">
      <w:pPr>
        <w:pStyle w:val="HelpCont"/>
      </w:pPr>
      <w:r w:rsidRPr="00C72DA5">
        <w:t xml:space="preserve">Activity constraint: </w:t>
      </w:r>
    </w:p>
    <w:p w:rsidR="00127F1D" w:rsidRPr="00EA1E75" w:rsidRDefault="00127F1D" w:rsidP="00AE0BAE">
      <w:pPr>
        <w:pStyle w:val="HelpBullet"/>
        <w:rPr>
          <w:snapToGrid w:val="0"/>
        </w:rPr>
      </w:pPr>
      <w:r w:rsidRPr="00EA1E75">
        <w:rPr>
          <w:snapToGrid w:val="0"/>
        </w:rPr>
        <w:t>Activity cannot start</w:t>
      </w:r>
      <w:r w:rsidR="00AB257C" w:rsidRPr="00EA1E75">
        <w:rPr>
          <w:snapToGrid w:val="0"/>
        </w:rPr>
        <w:t xml:space="preserve"> before another activity starts/ends</w:t>
      </w:r>
    </w:p>
    <w:p w:rsidR="00127F1D" w:rsidRPr="00EA1E75" w:rsidRDefault="00127F1D" w:rsidP="00AE0BAE">
      <w:pPr>
        <w:pStyle w:val="HelpBullet"/>
        <w:rPr>
          <w:snapToGrid w:val="0"/>
        </w:rPr>
      </w:pPr>
      <w:r w:rsidRPr="00EA1E75">
        <w:rPr>
          <w:snapToGrid w:val="0"/>
        </w:rPr>
        <w:t xml:space="preserve">Activity must </w:t>
      </w:r>
      <w:r w:rsidR="00AB257C" w:rsidRPr="00EA1E75">
        <w:rPr>
          <w:snapToGrid w:val="0"/>
        </w:rPr>
        <w:t>start/</w:t>
      </w:r>
      <w:r w:rsidRPr="00EA1E75">
        <w:rPr>
          <w:snapToGrid w:val="0"/>
        </w:rPr>
        <w:t>end</w:t>
      </w:r>
      <w:r w:rsidR="00AB257C" w:rsidRPr="00EA1E75">
        <w:rPr>
          <w:snapToGrid w:val="0"/>
        </w:rPr>
        <w:t xml:space="preserve"> before another activity starts</w:t>
      </w:r>
    </w:p>
    <w:p w:rsidR="00127F1D" w:rsidRPr="00C72DA5" w:rsidRDefault="00127F1D" w:rsidP="00AE0BAE">
      <w:pPr>
        <w:pStyle w:val="HelpCont"/>
      </w:pPr>
      <w:r w:rsidRPr="00C72DA5">
        <w:t xml:space="preserve">Time and Date constraints </w:t>
      </w:r>
    </w:p>
    <w:p w:rsidR="00127F1D" w:rsidRPr="00EA1E75" w:rsidRDefault="00127F1D" w:rsidP="00AE0BAE">
      <w:pPr>
        <w:pStyle w:val="HelpBullet"/>
        <w:rPr>
          <w:snapToGrid w:val="0"/>
        </w:rPr>
      </w:pPr>
      <w:r w:rsidRPr="00EA1E75">
        <w:rPr>
          <w:snapToGrid w:val="0"/>
        </w:rPr>
        <w:t xml:space="preserve">Activity cannot take longer than a certain amount of time </w:t>
      </w:r>
    </w:p>
    <w:p w:rsidR="00127F1D" w:rsidRPr="00EA1E75" w:rsidRDefault="00127F1D" w:rsidP="00AE0BAE">
      <w:pPr>
        <w:pStyle w:val="HelpBullet"/>
        <w:rPr>
          <w:snapToGrid w:val="0"/>
        </w:rPr>
      </w:pPr>
      <w:r w:rsidRPr="00EA1E75">
        <w:rPr>
          <w:snapToGrid w:val="0"/>
        </w:rPr>
        <w:t xml:space="preserve">Activity must start/end by a certain date </w:t>
      </w:r>
    </w:p>
    <w:p w:rsidR="00127F1D" w:rsidRPr="00EA1E75" w:rsidRDefault="00127F1D" w:rsidP="00AE0BAE">
      <w:pPr>
        <w:pStyle w:val="HelpBullet"/>
        <w:rPr>
          <w:snapToGrid w:val="0"/>
        </w:rPr>
      </w:pPr>
      <w:r w:rsidRPr="00EA1E75">
        <w:rPr>
          <w:snapToGrid w:val="0"/>
        </w:rPr>
        <w:t xml:space="preserve">Activity </w:t>
      </w:r>
      <w:r w:rsidR="00AB257C" w:rsidRPr="00EA1E75">
        <w:rPr>
          <w:snapToGrid w:val="0"/>
        </w:rPr>
        <w:t>must/</w:t>
      </w:r>
      <w:r w:rsidRPr="00EA1E75">
        <w:rPr>
          <w:snapToGrid w:val="0"/>
        </w:rPr>
        <w:t xml:space="preserve">cannot take place on certain days or dates or during certain times </w:t>
      </w:r>
    </w:p>
    <w:p w:rsidR="00127F1D" w:rsidRPr="00C72DA5" w:rsidRDefault="00127F1D" w:rsidP="00AE0BAE">
      <w:pPr>
        <w:pStyle w:val="HelpCont"/>
      </w:pPr>
      <w:r w:rsidRPr="00C72DA5">
        <w:t xml:space="preserve">Budget constraint </w:t>
      </w:r>
    </w:p>
    <w:p w:rsidR="00CB0F42" w:rsidRDefault="00127F1D" w:rsidP="00AE0BAE">
      <w:pPr>
        <w:pStyle w:val="HelpBullet"/>
        <w:rPr>
          <w:snapToGrid w:val="0"/>
        </w:rPr>
      </w:pPr>
      <w:r w:rsidRPr="00444DCA">
        <w:rPr>
          <w:snapToGrid w:val="0"/>
        </w:rPr>
        <w:t>Activity cannot cost more than a certain amount</w:t>
      </w:r>
    </w:p>
    <w:p w:rsidR="00B85071" w:rsidRPr="00B85071" w:rsidRDefault="00B85071" w:rsidP="00AE0BAE">
      <w:pPr>
        <w:pStyle w:val="HelpBullet"/>
        <w:rPr>
          <w:snapToGrid w:val="0"/>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30"/>
        <w:gridCol w:w="6210"/>
        <w:gridCol w:w="1980"/>
      </w:tblGrid>
      <w:tr w:rsidR="00DA1084" w:rsidRPr="002856B0" w:rsidTr="007B4F6D">
        <w:trPr>
          <w:tblHeader/>
        </w:trPr>
        <w:tc>
          <w:tcPr>
            <w:tcW w:w="630" w:type="dxa"/>
            <w:tcBorders>
              <w:bottom w:val="dotted" w:sz="2" w:space="0" w:color="808080"/>
            </w:tcBorders>
            <w:shd w:val="clear" w:color="auto" w:fill="D9D9D9"/>
          </w:tcPr>
          <w:p w:rsidR="00DA1084" w:rsidRPr="002856B0" w:rsidRDefault="00DA1084" w:rsidP="00AE0BAE">
            <w:pPr>
              <w:pStyle w:val="Bangheader"/>
            </w:pPr>
            <w:r w:rsidRPr="002856B0">
              <w:t>No</w:t>
            </w:r>
          </w:p>
        </w:tc>
        <w:tc>
          <w:tcPr>
            <w:tcW w:w="6210" w:type="dxa"/>
            <w:tcBorders>
              <w:bottom w:val="dotted" w:sz="2" w:space="0" w:color="808080"/>
            </w:tcBorders>
            <w:shd w:val="clear" w:color="auto" w:fill="D9D9D9"/>
          </w:tcPr>
          <w:p w:rsidR="00DA1084" w:rsidRPr="002856B0" w:rsidRDefault="00DA1084" w:rsidP="00AE0BAE">
            <w:pPr>
              <w:pStyle w:val="Bangheader"/>
            </w:pPr>
            <w:r w:rsidRPr="002856B0">
              <w:t>Description</w:t>
            </w:r>
          </w:p>
        </w:tc>
        <w:tc>
          <w:tcPr>
            <w:tcW w:w="1980" w:type="dxa"/>
            <w:tcBorders>
              <w:bottom w:val="dotted" w:sz="2" w:space="0" w:color="808080"/>
            </w:tcBorders>
            <w:shd w:val="clear" w:color="auto" w:fill="D9D9D9"/>
          </w:tcPr>
          <w:p w:rsidR="00DA1084" w:rsidRPr="002856B0" w:rsidRDefault="00DA1084" w:rsidP="00AE0BAE">
            <w:pPr>
              <w:pStyle w:val="Bangheader"/>
            </w:pPr>
            <w:r w:rsidRPr="002856B0">
              <w:t>Note</w:t>
            </w:r>
          </w:p>
        </w:tc>
      </w:tr>
      <w:tr w:rsidR="00DA1084" w:rsidRPr="002856B0" w:rsidTr="007B4F6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AE0BAE">
            <w:pPr>
              <w:pStyle w:val="StylebangcategoryWhiteLeft"/>
            </w:pPr>
            <w:r w:rsidRPr="002856B0">
              <w:t>Assumptions</w:t>
            </w:r>
          </w:p>
        </w:tc>
      </w:tr>
      <w:tr w:rsidR="00DA1084" w:rsidRPr="002856B0" w:rsidTr="007B4F6D">
        <w:tc>
          <w:tcPr>
            <w:tcW w:w="630" w:type="dxa"/>
            <w:vAlign w:val="center"/>
          </w:tcPr>
          <w:p w:rsidR="00DA1084" w:rsidRPr="002856B0" w:rsidRDefault="00DA1084" w:rsidP="00AE0BAE">
            <w:pPr>
              <w:pStyle w:val="bang0"/>
            </w:pPr>
            <w:r w:rsidRPr="002856B0">
              <w:t>1</w:t>
            </w:r>
          </w:p>
        </w:tc>
        <w:tc>
          <w:tcPr>
            <w:tcW w:w="6210" w:type="dxa"/>
          </w:tcPr>
          <w:p w:rsidR="00DA1084" w:rsidRPr="002856B0" w:rsidRDefault="00DA1084" w:rsidP="00AE0BAE">
            <w:pPr>
              <w:pStyle w:val="bang0"/>
              <w:rPr>
                <w:lang w:val="en-GB"/>
              </w:rPr>
            </w:pPr>
            <w:r w:rsidRPr="002856B0">
              <w:rPr>
                <w:lang w:val="en-GB"/>
              </w:rPr>
              <w:t>Migration to XX for Java 3.0 will not be done by this team.</w:t>
            </w:r>
          </w:p>
        </w:tc>
        <w:tc>
          <w:tcPr>
            <w:tcW w:w="1980" w:type="dxa"/>
          </w:tcPr>
          <w:p w:rsidR="00DA1084" w:rsidRPr="002856B0" w:rsidRDefault="00DA1084" w:rsidP="00AE0BAE">
            <w:pPr>
              <w:pStyle w:val="bang0"/>
            </w:pPr>
            <w:r w:rsidRPr="002856B0">
              <w:t>Scope</w:t>
            </w:r>
          </w:p>
        </w:tc>
      </w:tr>
      <w:tr w:rsidR="00DA1084" w:rsidRPr="002856B0" w:rsidTr="007B4F6D">
        <w:tc>
          <w:tcPr>
            <w:tcW w:w="630" w:type="dxa"/>
            <w:vAlign w:val="center"/>
          </w:tcPr>
          <w:p w:rsidR="00DA1084" w:rsidRPr="002856B0" w:rsidRDefault="00DA1084" w:rsidP="00AE0BAE">
            <w:pPr>
              <w:pStyle w:val="bang0"/>
            </w:pPr>
            <w:r w:rsidRPr="002856B0">
              <w:t>2</w:t>
            </w:r>
          </w:p>
        </w:tc>
        <w:tc>
          <w:tcPr>
            <w:tcW w:w="6210" w:type="dxa"/>
          </w:tcPr>
          <w:p w:rsidR="00DA1084" w:rsidRPr="002856B0" w:rsidRDefault="00DA1084" w:rsidP="00AE0BAE">
            <w:pPr>
              <w:pStyle w:val="bang0"/>
            </w:pPr>
            <w:r w:rsidRPr="002856B0">
              <w:rPr>
                <w:lang w:val="en-GB"/>
              </w:rPr>
              <w:t>Customer reviewers will get seven days to approve a milestone document. If no comments are received within this time period, it will be considered as approved.</w:t>
            </w:r>
          </w:p>
        </w:tc>
        <w:tc>
          <w:tcPr>
            <w:tcW w:w="1980" w:type="dxa"/>
          </w:tcPr>
          <w:p w:rsidR="00DA1084" w:rsidRPr="002856B0" w:rsidRDefault="00DA1084" w:rsidP="00AE0BAE">
            <w:pPr>
              <w:pStyle w:val="bang0"/>
            </w:pPr>
            <w:r w:rsidRPr="002856B0">
              <w:t>External Interfaces</w:t>
            </w:r>
          </w:p>
        </w:tc>
      </w:tr>
      <w:tr w:rsidR="00DA1084" w:rsidRPr="002856B0" w:rsidTr="007B4F6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AE0BAE">
            <w:pPr>
              <w:pStyle w:val="StylebangcategoryWhiteLeft"/>
            </w:pPr>
            <w:r w:rsidRPr="002856B0">
              <w:t>Constraints</w:t>
            </w:r>
          </w:p>
        </w:tc>
      </w:tr>
      <w:tr w:rsidR="00DA1084" w:rsidRPr="002856B0" w:rsidTr="007B4F6D">
        <w:tc>
          <w:tcPr>
            <w:tcW w:w="630" w:type="dxa"/>
            <w:tcBorders>
              <w:bottom w:val="dotted" w:sz="2" w:space="0" w:color="808080"/>
            </w:tcBorders>
            <w:vAlign w:val="center"/>
          </w:tcPr>
          <w:p w:rsidR="00DA1084" w:rsidRPr="002856B0" w:rsidRDefault="00DA1084" w:rsidP="00AE0BAE">
            <w:pPr>
              <w:pStyle w:val="bang0"/>
            </w:pPr>
            <w:r w:rsidRPr="002856B0">
              <w:lastRenderedPageBreak/>
              <w:t>1</w:t>
            </w:r>
          </w:p>
        </w:tc>
        <w:tc>
          <w:tcPr>
            <w:tcW w:w="6210" w:type="dxa"/>
            <w:tcBorders>
              <w:bottom w:val="dotted" w:sz="2" w:space="0" w:color="808080"/>
            </w:tcBorders>
            <w:vAlign w:val="center"/>
          </w:tcPr>
          <w:p w:rsidR="00DA1084" w:rsidRPr="002856B0" w:rsidRDefault="00DA1084" w:rsidP="00AE0BAE">
            <w:pPr>
              <w:pStyle w:val="bang0"/>
            </w:pPr>
            <w:r w:rsidRPr="002856B0">
              <w:t>Module A must be completed and delivered to customer before 15-Oct-08 because customer has to demo to its end user by 17-Oct</w:t>
            </w:r>
          </w:p>
        </w:tc>
        <w:tc>
          <w:tcPr>
            <w:tcW w:w="1980" w:type="dxa"/>
            <w:tcBorders>
              <w:bottom w:val="dotted" w:sz="2" w:space="0" w:color="808080"/>
            </w:tcBorders>
          </w:tcPr>
          <w:p w:rsidR="00DA1084" w:rsidRPr="002856B0" w:rsidRDefault="00DA1084" w:rsidP="00AE0BAE">
            <w:pPr>
              <w:pStyle w:val="bang0"/>
            </w:pPr>
            <w:r w:rsidRPr="002856B0">
              <w:t>Schedule</w:t>
            </w:r>
          </w:p>
        </w:tc>
      </w:tr>
      <w:tr w:rsidR="00DA1084" w:rsidRPr="002856B0" w:rsidTr="007B4F6D">
        <w:tc>
          <w:tcPr>
            <w:tcW w:w="630" w:type="dxa"/>
            <w:vAlign w:val="center"/>
          </w:tcPr>
          <w:p w:rsidR="00DA1084" w:rsidRPr="002856B0" w:rsidRDefault="00DA1084" w:rsidP="00AE0BAE">
            <w:pPr>
              <w:pStyle w:val="bang0"/>
            </w:pPr>
            <w:r w:rsidRPr="002856B0">
              <w:t>2</w:t>
            </w:r>
          </w:p>
        </w:tc>
        <w:tc>
          <w:tcPr>
            <w:tcW w:w="6210" w:type="dxa"/>
            <w:vAlign w:val="center"/>
          </w:tcPr>
          <w:p w:rsidR="00DA1084" w:rsidRPr="002856B0" w:rsidRDefault="00DA1084" w:rsidP="00AE0BAE">
            <w:pPr>
              <w:pStyle w:val="bang0"/>
            </w:pPr>
            <w:r w:rsidRPr="002856B0">
              <w:t>The project shall conform to security requirements specif</w:t>
            </w:r>
            <w:r w:rsidR="00BB4119" w:rsidRPr="002856B0">
              <w:t>i</w:t>
            </w:r>
            <w:r w:rsidRPr="002856B0">
              <w:t>ed by the customer in the NDA</w:t>
            </w:r>
          </w:p>
        </w:tc>
        <w:tc>
          <w:tcPr>
            <w:tcW w:w="1980" w:type="dxa"/>
          </w:tcPr>
          <w:p w:rsidR="00DA1084" w:rsidRPr="002856B0" w:rsidRDefault="00DA1084" w:rsidP="00AE0BAE">
            <w:pPr>
              <w:pStyle w:val="bang0"/>
            </w:pPr>
            <w:r w:rsidRPr="002856B0">
              <w:t>Security</w:t>
            </w:r>
          </w:p>
        </w:tc>
      </w:tr>
    </w:tbl>
    <w:p w:rsidR="00CF2821" w:rsidRDefault="00E031FE" w:rsidP="00AE0BAE">
      <w:pPr>
        <w:pStyle w:val="Heading2"/>
      </w:pPr>
      <w:bookmarkStart w:id="6" w:name="_Project_Objectives"/>
      <w:bookmarkStart w:id="7" w:name="_Toc336527259"/>
      <w:bookmarkEnd w:id="6"/>
      <w:r>
        <w:t>Project O</w:t>
      </w:r>
      <w:r w:rsidR="00CF2821">
        <w:t>bjectives</w:t>
      </w:r>
      <w:bookmarkEnd w:id="7"/>
    </w:p>
    <w:p w:rsidR="00545A26" w:rsidRDefault="00644A0C" w:rsidP="00AE0BAE">
      <w:pPr>
        <w:pStyle w:val="Heading3"/>
      </w:pPr>
      <w:r>
        <w:t xml:space="preserve">Standard </w:t>
      </w:r>
      <w:r w:rsidR="00E031FE">
        <w:t>O</w:t>
      </w:r>
      <w:r w:rsidR="00195915">
        <w:t>bjectives</w:t>
      </w:r>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1530"/>
        <w:gridCol w:w="1260"/>
        <w:gridCol w:w="1350"/>
        <w:gridCol w:w="2160"/>
      </w:tblGrid>
      <w:tr w:rsidR="00195915" w:rsidRPr="002856B0" w:rsidTr="007B4F6D">
        <w:tc>
          <w:tcPr>
            <w:tcW w:w="2520" w:type="dxa"/>
            <w:shd w:val="clear" w:color="auto" w:fill="D9D9D9"/>
          </w:tcPr>
          <w:p w:rsidR="00195915" w:rsidRPr="002856B0" w:rsidRDefault="00195915" w:rsidP="00AE0BAE">
            <w:pPr>
              <w:pStyle w:val="Bangheader"/>
            </w:pPr>
            <w:r w:rsidRPr="002856B0">
              <w:t>Metrics</w:t>
            </w:r>
          </w:p>
        </w:tc>
        <w:tc>
          <w:tcPr>
            <w:tcW w:w="1530" w:type="dxa"/>
            <w:shd w:val="clear" w:color="auto" w:fill="D9D9D9"/>
          </w:tcPr>
          <w:p w:rsidR="00195915" w:rsidRPr="002856B0" w:rsidRDefault="00195915" w:rsidP="00AE0BAE">
            <w:pPr>
              <w:pStyle w:val="Bangheader"/>
            </w:pPr>
            <w:r w:rsidRPr="002856B0">
              <w:t>Unit</w:t>
            </w:r>
          </w:p>
        </w:tc>
        <w:tc>
          <w:tcPr>
            <w:tcW w:w="1260" w:type="dxa"/>
            <w:shd w:val="clear" w:color="auto" w:fill="D9D9D9"/>
          </w:tcPr>
          <w:p w:rsidR="00195915" w:rsidRPr="002856B0" w:rsidRDefault="00195915" w:rsidP="00AE0BAE">
            <w:pPr>
              <w:pStyle w:val="Bangheader"/>
            </w:pPr>
            <w:r w:rsidRPr="002856B0">
              <w:t>Committed</w:t>
            </w:r>
          </w:p>
        </w:tc>
        <w:tc>
          <w:tcPr>
            <w:tcW w:w="1350" w:type="dxa"/>
            <w:shd w:val="clear" w:color="auto" w:fill="D9D9D9"/>
          </w:tcPr>
          <w:p w:rsidR="00195915" w:rsidRPr="002856B0" w:rsidRDefault="00BA2EA1" w:rsidP="00AE0BAE">
            <w:pPr>
              <w:pStyle w:val="Bangheader"/>
            </w:pPr>
            <w:r w:rsidRPr="002856B0">
              <w:t>Re-committed</w:t>
            </w:r>
          </w:p>
        </w:tc>
        <w:tc>
          <w:tcPr>
            <w:tcW w:w="2160" w:type="dxa"/>
            <w:shd w:val="clear" w:color="auto" w:fill="D9D9D9"/>
          </w:tcPr>
          <w:p w:rsidR="00195915" w:rsidRPr="002856B0" w:rsidRDefault="00BA2EA1" w:rsidP="00AE0BAE">
            <w:pPr>
              <w:pStyle w:val="Bangheader"/>
            </w:pPr>
            <w:r w:rsidRPr="002856B0">
              <w:t>Note</w:t>
            </w:r>
          </w:p>
        </w:tc>
      </w:tr>
      <w:tr w:rsidR="00195915" w:rsidRPr="002856B0" w:rsidTr="007B4F6D">
        <w:tc>
          <w:tcPr>
            <w:tcW w:w="2520" w:type="dxa"/>
            <w:vAlign w:val="center"/>
          </w:tcPr>
          <w:p w:rsidR="00195915" w:rsidRPr="002856B0" w:rsidRDefault="00195915" w:rsidP="00AE0BAE">
            <w:pPr>
              <w:pStyle w:val="bang0"/>
            </w:pPr>
            <w:r w:rsidRPr="002856B0">
              <w:t>Start Date</w:t>
            </w:r>
          </w:p>
        </w:tc>
        <w:tc>
          <w:tcPr>
            <w:tcW w:w="1530" w:type="dxa"/>
            <w:vAlign w:val="center"/>
          </w:tcPr>
          <w:p w:rsidR="00195915" w:rsidRPr="002856B0" w:rsidRDefault="00461956" w:rsidP="00AE0BAE">
            <w:pPr>
              <w:pStyle w:val="bang0"/>
            </w:pPr>
            <w:r>
              <w:t>08/05/2017</w:t>
            </w:r>
          </w:p>
        </w:tc>
        <w:tc>
          <w:tcPr>
            <w:tcW w:w="1260" w:type="dxa"/>
            <w:vAlign w:val="center"/>
          </w:tcPr>
          <w:p w:rsidR="00195915" w:rsidRPr="002856B0" w:rsidRDefault="00195915" w:rsidP="00AE0BAE">
            <w:pPr>
              <w:pStyle w:val="bang0"/>
            </w:pPr>
          </w:p>
        </w:tc>
        <w:tc>
          <w:tcPr>
            <w:tcW w:w="1350" w:type="dxa"/>
            <w:vAlign w:val="center"/>
          </w:tcPr>
          <w:p w:rsidR="00195915" w:rsidRPr="002856B0" w:rsidRDefault="00195915" w:rsidP="00AE0BAE">
            <w:pPr>
              <w:pStyle w:val="bang0"/>
            </w:pPr>
          </w:p>
        </w:tc>
        <w:tc>
          <w:tcPr>
            <w:tcW w:w="2160" w:type="dxa"/>
            <w:vAlign w:val="center"/>
          </w:tcPr>
          <w:p w:rsidR="00195915" w:rsidRPr="002856B0" w:rsidRDefault="00195915" w:rsidP="00AE0BAE">
            <w:pPr>
              <w:pStyle w:val="bang0"/>
            </w:pPr>
          </w:p>
        </w:tc>
      </w:tr>
      <w:tr w:rsidR="00195915" w:rsidRPr="002856B0" w:rsidTr="007B4F6D">
        <w:tc>
          <w:tcPr>
            <w:tcW w:w="2520" w:type="dxa"/>
            <w:vAlign w:val="center"/>
          </w:tcPr>
          <w:p w:rsidR="00195915" w:rsidRPr="002856B0" w:rsidRDefault="00195915" w:rsidP="00AE0BAE">
            <w:pPr>
              <w:pStyle w:val="bang0"/>
            </w:pPr>
            <w:r w:rsidRPr="002856B0">
              <w:t>End Date</w:t>
            </w:r>
          </w:p>
        </w:tc>
        <w:tc>
          <w:tcPr>
            <w:tcW w:w="1530" w:type="dxa"/>
            <w:vAlign w:val="center"/>
          </w:tcPr>
          <w:p w:rsidR="00195915" w:rsidRPr="002856B0" w:rsidRDefault="00461956" w:rsidP="00AE0BAE">
            <w:pPr>
              <w:pStyle w:val="bang0"/>
            </w:pPr>
            <w:r>
              <w:t>26/08/2017</w:t>
            </w:r>
          </w:p>
        </w:tc>
        <w:tc>
          <w:tcPr>
            <w:tcW w:w="1260" w:type="dxa"/>
            <w:vAlign w:val="center"/>
          </w:tcPr>
          <w:p w:rsidR="00195915" w:rsidRPr="002856B0" w:rsidRDefault="00195915" w:rsidP="00AE0BAE">
            <w:pPr>
              <w:pStyle w:val="bang0"/>
            </w:pPr>
          </w:p>
        </w:tc>
        <w:tc>
          <w:tcPr>
            <w:tcW w:w="1350" w:type="dxa"/>
            <w:vAlign w:val="center"/>
          </w:tcPr>
          <w:p w:rsidR="00195915" w:rsidRPr="002856B0" w:rsidRDefault="00195915" w:rsidP="00AE0BAE">
            <w:pPr>
              <w:pStyle w:val="bang0"/>
            </w:pPr>
          </w:p>
        </w:tc>
        <w:tc>
          <w:tcPr>
            <w:tcW w:w="2160" w:type="dxa"/>
            <w:vAlign w:val="center"/>
          </w:tcPr>
          <w:p w:rsidR="00195915" w:rsidRPr="002856B0" w:rsidRDefault="00195915" w:rsidP="00AE0BAE">
            <w:pPr>
              <w:pStyle w:val="bang0"/>
            </w:pPr>
          </w:p>
        </w:tc>
      </w:tr>
      <w:tr w:rsidR="00195915" w:rsidRPr="002856B0" w:rsidTr="007B4F6D">
        <w:tc>
          <w:tcPr>
            <w:tcW w:w="2520" w:type="dxa"/>
            <w:vAlign w:val="center"/>
          </w:tcPr>
          <w:p w:rsidR="00195915" w:rsidRPr="002856B0" w:rsidRDefault="00195915" w:rsidP="00AE0BAE">
            <w:pPr>
              <w:pStyle w:val="bang0"/>
            </w:pPr>
            <w:r w:rsidRPr="002856B0">
              <w:t>Duration</w:t>
            </w:r>
          </w:p>
        </w:tc>
        <w:tc>
          <w:tcPr>
            <w:tcW w:w="1530" w:type="dxa"/>
            <w:vAlign w:val="center"/>
          </w:tcPr>
          <w:p w:rsidR="00195915" w:rsidRPr="002856B0" w:rsidRDefault="00461956" w:rsidP="00AE0BAE">
            <w:pPr>
              <w:pStyle w:val="bang0"/>
            </w:pPr>
            <w:r>
              <w:t>7</w:t>
            </w:r>
          </w:p>
        </w:tc>
        <w:tc>
          <w:tcPr>
            <w:tcW w:w="1260" w:type="dxa"/>
            <w:vAlign w:val="center"/>
          </w:tcPr>
          <w:p w:rsidR="00195915" w:rsidRPr="002856B0" w:rsidRDefault="00195915" w:rsidP="00AE0BAE">
            <w:pPr>
              <w:pStyle w:val="bang0"/>
            </w:pPr>
          </w:p>
        </w:tc>
        <w:tc>
          <w:tcPr>
            <w:tcW w:w="1350" w:type="dxa"/>
            <w:vAlign w:val="center"/>
          </w:tcPr>
          <w:p w:rsidR="00195915" w:rsidRPr="002856B0" w:rsidRDefault="00195915" w:rsidP="00AE0BAE">
            <w:pPr>
              <w:pStyle w:val="bang0"/>
            </w:pPr>
          </w:p>
        </w:tc>
        <w:tc>
          <w:tcPr>
            <w:tcW w:w="2160" w:type="dxa"/>
            <w:vAlign w:val="center"/>
          </w:tcPr>
          <w:p w:rsidR="00195915" w:rsidRPr="002856B0" w:rsidRDefault="00195915" w:rsidP="00AE0BAE">
            <w:pPr>
              <w:pStyle w:val="bang0"/>
            </w:pPr>
          </w:p>
        </w:tc>
      </w:tr>
      <w:tr w:rsidR="00195915" w:rsidRPr="002856B0" w:rsidTr="007B4F6D">
        <w:tc>
          <w:tcPr>
            <w:tcW w:w="2520" w:type="dxa"/>
            <w:vAlign w:val="center"/>
          </w:tcPr>
          <w:p w:rsidR="00195915" w:rsidRPr="002856B0" w:rsidRDefault="00195915" w:rsidP="00AE0BAE">
            <w:pPr>
              <w:pStyle w:val="bang0"/>
            </w:pPr>
            <w:r w:rsidRPr="002856B0">
              <w:t>Maximum Team Size</w:t>
            </w:r>
          </w:p>
        </w:tc>
        <w:tc>
          <w:tcPr>
            <w:tcW w:w="1530" w:type="dxa"/>
            <w:vAlign w:val="center"/>
          </w:tcPr>
          <w:p w:rsidR="00195915" w:rsidRPr="002856B0" w:rsidRDefault="00461956" w:rsidP="00AE0BAE">
            <w:pPr>
              <w:pStyle w:val="bang0"/>
            </w:pPr>
            <w:r>
              <w:t>5</w:t>
            </w:r>
          </w:p>
        </w:tc>
        <w:tc>
          <w:tcPr>
            <w:tcW w:w="1260" w:type="dxa"/>
            <w:vAlign w:val="center"/>
          </w:tcPr>
          <w:p w:rsidR="00195915" w:rsidRPr="002856B0" w:rsidRDefault="00195915" w:rsidP="00AE0BAE">
            <w:pPr>
              <w:pStyle w:val="bang0"/>
            </w:pPr>
          </w:p>
        </w:tc>
        <w:tc>
          <w:tcPr>
            <w:tcW w:w="1350" w:type="dxa"/>
            <w:vAlign w:val="center"/>
          </w:tcPr>
          <w:p w:rsidR="00195915" w:rsidRPr="002856B0" w:rsidRDefault="00195915" w:rsidP="00AE0BAE">
            <w:pPr>
              <w:pStyle w:val="bang0"/>
            </w:pPr>
          </w:p>
        </w:tc>
        <w:tc>
          <w:tcPr>
            <w:tcW w:w="2160" w:type="dxa"/>
            <w:vAlign w:val="center"/>
          </w:tcPr>
          <w:p w:rsidR="00195915" w:rsidRPr="002856B0" w:rsidRDefault="00195915" w:rsidP="00AE0BAE">
            <w:pPr>
              <w:pStyle w:val="bang0"/>
            </w:pPr>
          </w:p>
        </w:tc>
      </w:tr>
      <w:tr w:rsidR="00195915" w:rsidRPr="002856B0" w:rsidTr="007B4F6D">
        <w:tc>
          <w:tcPr>
            <w:tcW w:w="2520" w:type="dxa"/>
            <w:vAlign w:val="center"/>
          </w:tcPr>
          <w:p w:rsidR="00195915" w:rsidRPr="002856B0" w:rsidRDefault="00195915" w:rsidP="00AE0BAE">
            <w:pPr>
              <w:pStyle w:val="bang0"/>
            </w:pPr>
            <w:r w:rsidRPr="002856B0">
              <w:t>Billable Effort</w:t>
            </w:r>
          </w:p>
        </w:tc>
        <w:tc>
          <w:tcPr>
            <w:tcW w:w="1530" w:type="dxa"/>
            <w:vAlign w:val="center"/>
          </w:tcPr>
          <w:p w:rsidR="00195915" w:rsidRPr="002856B0" w:rsidRDefault="00195915" w:rsidP="00AE0BAE">
            <w:pPr>
              <w:pStyle w:val="bang0"/>
            </w:pPr>
            <w:r w:rsidRPr="002856B0">
              <w:t>Person-day</w:t>
            </w:r>
          </w:p>
        </w:tc>
        <w:tc>
          <w:tcPr>
            <w:tcW w:w="1260" w:type="dxa"/>
            <w:vAlign w:val="center"/>
          </w:tcPr>
          <w:p w:rsidR="00195915" w:rsidRPr="002856B0" w:rsidRDefault="00195915" w:rsidP="00AE0BAE">
            <w:pPr>
              <w:pStyle w:val="bang0"/>
            </w:pPr>
          </w:p>
        </w:tc>
        <w:tc>
          <w:tcPr>
            <w:tcW w:w="1350" w:type="dxa"/>
            <w:vAlign w:val="center"/>
          </w:tcPr>
          <w:p w:rsidR="00195915" w:rsidRPr="002856B0" w:rsidRDefault="00195915" w:rsidP="00AE0BAE">
            <w:pPr>
              <w:pStyle w:val="bang0"/>
            </w:pPr>
          </w:p>
        </w:tc>
        <w:tc>
          <w:tcPr>
            <w:tcW w:w="2160" w:type="dxa"/>
            <w:vAlign w:val="center"/>
          </w:tcPr>
          <w:p w:rsidR="00195915" w:rsidRPr="002856B0" w:rsidRDefault="00195915" w:rsidP="00AE0BAE">
            <w:pPr>
              <w:pStyle w:val="bang0"/>
            </w:pPr>
          </w:p>
        </w:tc>
      </w:tr>
      <w:tr w:rsidR="00195915" w:rsidRPr="002856B0" w:rsidTr="007B4F6D">
        <w:tc>
          <w:tcPr>
            <w:tcW w:w="2520" w:type="dxa"/>
            <w:vAlign w:val="center"/>
          </w:tcPr>
          <w:p w:rsidR="00195915" w:rsidRPr="002856B0" w:rsidRDefault="00195915" w:rsidP="00AE0BAE">
            <w:pPr>
              <w:pStyle w:val="bang0"/>
            </w:pPr>
            <w:r w:rsidRPr="002856B0">
              <w:t>Calendar effort</w:t>
            </w:r>
          </w:p>
        </w:tc>
        <w:tc>
          <w:tcPr>
            <w:tcW w:w="1530" w:type="dxa"/>
            <w:vAlign w:val="center"/>
          </w:tcPr>
          <w:p w:rsidR="00195915" w:rsidRPr="002856B0" w:rsidRDefault="00195915" w:rsidP="00AE0BAE">
            <w:pPr>
              <w:pStyle w:val="bang0"/>
            </w:pPr>
            <w:r w:rsidRPr="002856B0">
              <w:t>Person-day</w:t>
            </w:r>
          </w:p>
        </w:tc>
        <w:tc>
          <w:tcPr>
            <w:tcW w:w="1260" w:type="dxa"/>
            <w:vAlign w:val="center"/>
          </w:tcPr>
          <w:p w:rsidR="00195915" w:rsidRPr="002856B0" w:rsidRDefault="00195915" w:rsidP="00AE0BAE">
            <w:pPr>
              <w:pStyle w:val="bang0"/>
            </w:pPr>
          </w:p>
        </w:tc>
        <w:tc>
          <w:tcPr>
            <w:tcW w:w="1350" w:type="dxa"/>
            <w:vAlign w:val="center"/>
          </w:tcPr>
          <w:p w:rsidR="00195915" w:rsidRPr="002856B0" w:rsidRDefault="00195915" w:rsidP="00AE0BAE">
            <w:pPr>
              <w:pStyle w:val="bang0"/>
            </w:pPr>
          </w:p>
        </w:tc>
        <w:tc>
          <w:tcPr>
            <w:tcW w:w="2160" w:type="dxa"/>
            <w:vAlign w:val="center"/>
          </w:tcPr>
          <w:p w:rsidR="00195915" w:rsidRPr="002856B0" w:rsidRDefault="00195915" w:rsidP="00AE0BAE">
            <w:pPr>
              <w:pStyle w:val="bang0"/>
            </w:pPr>
          </w:p>
        </w:tc>
      </w:tr>
      <w:tr w:rsidR="00195915" w:rsidRPr="002856B0" w:rsidTr="007B4F6D">
        <w:tc>
          <w:tcPr>
            <w:tcW w:w="2520" w:type="dxa"/>
            <w:vAlign w:val="center"/>
          </w:tcPr>
          <w:p w:rsidR="00195915" w:rsidRPr="002856B0" w:rsidRDefault="00195915" w:rsidP="00AE0BAE">
            <w:pPr>
              <w:pStyle w:val="bang0"/>
            </w:pPr>
            <w:r w:rsidRPr="002856B0">
              <w:t>Effort Usage</w:t>
            </w:r>
          </w:p>
        </w:tc>
        <w:tc>
          <w:tcPr>
            <w:tcW w:w="1530" w:type="dxa"/>
            <w:vAlign w:val="center"/>
          </w:tcPr>
          <w:p w:rsidR="00195915" w:rsidRPr="002856B0" w:rsidRDefault="00195915" w:rsidP="00AE0BAE">
            <w:pPr>
              <w:pStyle w:val="bang0"/>
            </w:pPr>
            <w:r w:rsidRPr="002856B0">
              <w:t>Person-day</w:t>
            </w:r>
          </w:p>
        </w:tc>
        <w:tc>
          <w:tcPr>
            <w:tcW w:w="1260" w:type="dxa"/>
            <w:vAlign w:val="center"/>
          </w:tcPr>
          <w:p w:rsidR="00195915" w:rsidRPr="002856B0" w:rsidRDefault="00195915" w:rsidP="00AE0BAE">
            <w:pPr>
              <w:pStyle w:val="bang0"/>
            </w:pPr>
          </w:p>
        </w:tc>
        <w:tc>
          <w:tcPr>
            <w:tcW w:w="1350" w:type="dxa"/>
            <w:vAlign w:val="center"/>
          </w:tcPr>
          <w:p w:rsidR="00195915" w:rsidRPr="002856B0" w:rsidRDefault="00195915" w:rsidP="00AE0BAE">
            <w:pPr>
              <w:pStyle w:val="bang0"/>
            </w:pPr>
          </w:p>
        </w:tc>
        <w:tc>
          <w:tcPr>
            <w:tcW w:w="2160" w:type="dxa"/>
            <w:vAlign w:val="center"/>
          </w:tcPr>
          <w:p w:rsidR="00195915" w:rsidRPr="002856B0" w:rsidRDefault="00195915" w:rsidP="00AE0BAE">
            <w:pPr>
              <w:pStyle w:val="bang0"/>
            </w:pPr>
          </w:p>
        </w:tc>
      </w:tr>
    </w:tbl>
    <w:p w:rsidR="00195915" w:rsidRPr="00195915" w:rsidRDefault="00195915" w:rsidP="00AE0BAE"/>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630"/>
        <w:gridCol w:w="990"/>
        <w:gridCol w:w="630"/>
        <w:gridCol w:w="3600"/>
      </w:tblGrid>
      <w:tr w:rsidR="00180C7C" w:rsidRPr="00EC7B9A" w:rsidTr="007B4F6D">
        <w:trPr>
          <w:tblHeader/>
        </w:trPr>
        <w:tc>
          <w:tcPr>
            <w:tcW w:w="1800" w:type="dxa"/>
            <w:vMerge w:val="restart"/>
            <w:shd w:val="clear" w:color="auto" w:fill="D9D9D9"/>
            <w:vAlign w:val="center"/>
          </w:tcPr>
          <w:p w:rsidR="00180C7C" w:rsidRPr="00EC7B9A" w:rsidRDefault="00180C7C" w:rsidP="00AE0BAE">
            <w:pPr>
              <w:pStyle w:val="Bangheader"/>
            </w:pPr>
            <w:r w:rsidRPr="00EC7B9A">
              <w:t>Metrics</w:t>
            </w:r>
          </w:p>
        </w:tc>
        <w:tc>
          <w:tcPr>
            <w:tcW w:w="1170" w:type="dxa"/>
            <w:vMerge w:val="restart"/>
            <w:shd w:val="clear" w:color="auto" w:fill="D9D9D9"/>
            <w:vAlign w:val="center"/>
          </w:tcPr>
          <w:p w:rsidR="00180C7C" w:rsidRPr="00EC7B9A" w:rsidRDefault="00180C7C" w:rsidP="00AE0BAE">
            <w:pPr>
              <w:pStyle w:val="Bangheader"/>
            </w:pPr>
            <w:r w:rsidRPr="00EC7B9A">
              <w:t>Unit</w:t>
            </w:r>
          </w:p>
        </w:tc>
        <w:tc>
          <w:tcPr>
            <w:tcW w:w="2250" w:type="dxa"/>
            <w:gridSpan w:val="3"/>
            <w:tcBorders>
              <w:bottom w:val="dotted" w:sz="2" w:space="0" w:color="808080"/>
            </w:tcBorders>
            <w:shd w:val="clear" w:color="auto" w:fill="D9D9D9"/>
          </w:tcPr>
          <w:p w:rsidR="00180C7C" w:rsidRPr="00EC7B9A" w:rsidRDefault="00180C7C" w:rsidP="00AE0BAE">
            <w:pPr>
              <w:pStyle w:val="Bangheader"/>
            </w:pPr>
            <w:r w:rsidRPr="00EC7B9A">
              <w:t>Target</w:t>
            </w:r>
          </w:p>
        </w:tc>
        <w:tc>
          <w:tcPr>
            <w:tcW w:w="3600" w:type="dxa"/>
            <w:vMerge w:val="restart"/>
            <w:shd w:val="clear" w:color="auto" w:fill="D9D9D9"/>
            <w:vAlign w:val="center"/>
          </w:tcPr>
          <w:p w:rsidR="00180C7C" w:rsidRPr="00EC7B9A" w:rsidRDefault="00180C7C" w:rsidP="00AE0BAE">
            <w:pPr>
              <w:pStyle w:val="Bangheader"/>
            </w:pPr>
            <w:r w:rsidRPr="00EC7B9A">
              <w:t>Basic for setting Goals</w:t>
            </w:r>
          </w:p>
        </w:tc>
      </w:tr>
      <w:tr w:rsidR="00180C7C" w:rsidRPr="00EC7B9A" w:rsidTr="007B4F6D">
        <w:trPr>
          <w:tblHeader/>
        </w:trPr>
        <w:tc>
          <w:tcPr>
            <w:tcW w:w="1800" w:type="dxa"/>
            <w:vMerge/>
            <w:tcBorders>
              <w:bottom w:val="dotted" w:sz="2" w:space="0" w:color="808080"/>
            </w:tcBorders>
            <w:shd w:val="clear" w:color="auto" w:fill="C0DED8"/>
          </w:tcPr>
          <w:p w:rsidR="00180C7C" w:rsidRPr="00EC7B9A" w:rsidRDefault="00180C7C" w:rsidP="00AE0BAE">
            <w:pPr>
              <w:pStyle w:val="Bangheader"/>
            </w:pPr>
          </w:p>
        </w:tc>
        <w:tc>
          <w:tcPr>
            <w:tcW w:w="1170" w:type="dxa"/>
            <w:vMerge/>
            <w:tcBorders>
              <w:bottom w:val="dotted" w:sz="2" w:space="0" w:color="808080"/>
            </w:tcBorders>
            <w:shd w:val="clear" w:color="auto" w:fill="C0DED8"/>
          </w:tcPr>
          <w:p w:rsidR="00180C7C" w:rsidRPr="00EC7B9A" w:rsidRDefault="00180C7C" w:rsidP="00AE0BAE">
            <w:pPr>
              <w:pStyle w:val="Bangheader"/>
            </w:pPr>
          </w:p>
        </w:tc>
        <w:tc>
          <w:tcPr>
            <w:tcW w:w="630" w:type="dxa"/>
            <w:tcBorders>
              <w:bottom w:val="dotted" w:sz="2" w:space="0" w:color="808080"/>
            </w:tcBorders>
            <w:shd w:val="clear" w:color="auto" w:fill="C0C0C0"/>
          </w:tcPr>
          <w:p w:rsidR="00180C7C" w:rsidRPr="00EC7B9A" w:rsidRDefault="00180C7C" w:rsidP="00AE0BAE">
            <w:pPr>
              <w:pStyle w:val="Bangheader"/>
            </w:pPr>
            <w:r w:rsidRPr="00EC7B9A">
              <w:t>USL</w:t>
            </w:r>
          </w:p>
        </w:tc>
        <w:tc>
          <w:tcPr>
            <w:tcW w:w="990" w:type="dxa"/>
            <w:tcBorders>
              <w:bottom w:val="dotted" w:sz="2" w:space="0" w:color="808080"/>
            </w:tcBorders>
            <w:shd w:val="clear" w:color="auto" w:fill="C0C0C0"/>
          </w:tcPr>
          <w:p w:rsidR="00180C7C" w:rsidRPr="00EC7B9A" w:rsidRDefault="00180C7C" w:rsidP="00AE0BAE">
            <w:pPr>
              <w:pStyle w:val="Bangheader"/>
            </w:pPr>
            <w:r w:rsidRPr="00EC7B9A">
              <w:t>Average</w:t>
            </w:r>
          </w:p>
        </w:tc>
        <w:tc>
          <w:tcPr>
            <w:tcW w:w="630" w:type="dxa"/>
            <w:tcBorders>
              <w:bottom w:val="dotted" w:sz="2" w:space="0" w:color="808080"/>
            </w:tcBorders>
            <w:shd w:val="clear" w:color="auto" w:fill="C0C0C0"/>
          </w:tcPr>
          <w:p w:rsidR="00180C7C" w:rsidRPr="00EC7B9A" w:rsidRDefault="00180C7C" w:rsidP="00AE0BAE">
            <w:pPr>
              <w:pStyle w:val="Bangheader"/>
            </w:pPr>
            <w:r w:rsidRPr="00EC7B9A">
              <w:t>LSL</w:t>
            </w:r>
          </w:p>
        </w:tc>
        <w:tc>
          <w:tcPr>
            <w:tcW w:w="3600" w:type="dxa"/>
            <w:vMerge/>
            <w:tcBorders>
              <w:bottom w:val="dotted" w:sz="2" w:space="0" w:color="808080"/>
            </w:tcBorders>
            <w:shd w:val="clear" w:color="auto" w:fill="C0DED8"/>
          </w:tcPr>
          <w:p w:rsidR="00180C7C" w:rsidRPr="00EC7B9A" w:rsidRDefault="00180C7C" w:rsidP="00AE0BAE">
            <w:pPr>
              <w:pStyle w:val="Bangheader"/>
            </w:pPr>
          </w:p>
        </w:tc>
      </w:tr>
      <w:tr w:rsidR="00180C7C" w:rsidRPr="00EC7B9A" w:rsidTr="007B4F6D">
        <w:tc>
          <w:tcPr>
            <w:tcW w:w="8820" w:type="dxa"/>
            <w:gridSpan w:val="6"/>
            <w:shd w:val="clear" w:color="auto" w:fill="auto"/>
          </w:tcPr>
          <w:p w:rsidR="00180C7C" w:rsidRPr="00EC7B9A" w:rsidRDefault="00180C7C" w:rsidP="00AE0BAE">
            <w:pPr>
              <w:pStyle w:val="StylebangcategoryWhiteLeft"/>
            </w:pPr>
            <w:r w:rsidRPr="00EC7B9A">
              <w:t>Quality</w:t>
            </w:r>
          </w:p>
        </w:tc>
      </w:tr>
      <w:tr w:rsidR="00180C7C" w:rsidRPr="00EC7B9A" w:rsidTr="007B4F6D">
        <w:tc>
          <w:tcPr>
            <w:tcW w:w="1800" w:type="dxa"/>
            <w:vAlign w:val="center"/>
          </w:tcPr>
          <w:p w:rsidR="00180C7C" w:rsidRPr="00EC7B9A" w:rsidRDefault="00180C7C" w:rsidP="00AE0BAE">
            <w:pPr>
              <w:pStyle w:val="StylebangLatinArialBefore5ptAfter5pt"/>
            </w:pPr>
            <w:r w:rsidRPr="00EC7B9A">
              <w:t>Customer Satisfaction</w:t>
            </w:r>
          </w:p>
        </w:tc>
        <w:tc>
          <w:tcPr>
            <w:tcW w:w="1170" w:type="dxa"/>
            <w:vAlign w:val="center"/>
          </w:tcPr>
          <w:p w:rsidR="00180C7C" w:rsidRPr="00EC7B9A" w:rsidRDefault="00180C7C" w:rsidP="00AE0BAE">
            <w:pPr>
              <w:pStyle w:val="StylebangLatinArialBefore5ptAfter5pt"/>
            </w:pPr>
            <w:r w:rsidRPr="00EC7B9A">
              <w:t>Point</w:t>
            </w:r>
          </w:p>
        </w:tc>
        <w:tc>
          <w:tcPr>
            <w:tcW w:w="630" w:type="dxa"/>
          </w:tcPr>
          <w:p w:rsidR="00180C7C" w:rsidRPr="00EC7B9A" w:rsidRDefault="00180C7C" w:rsidP="00AE0BAE">
            <w:pPr>
              <w:pStyle w:val="bang0"/>
            </w:pPr>
          </w:p>
        </w:tc>
        <w:tc>
          <w:tcPr>
            <w:tcW w:w="990" w:type="dxa"/>
          </w:tcPr>
          <w:p w:rsidR="00180C7C" w:rsidRPr="00EC7B9A" w:rsidRDefault="00180C7C" w:rsidP="00AE0BAE">
            <w:pPr>
              <w:pStyle w:val="bang0"/>
            </w:pPr>
          </w:p>
        </w:tc>
        <w:tc>
          <w:tcPr>
            <w:tcW w:w="630" w:type="dxa"/>
            <w:vAlign w:val="center"/>
          </w:tcPr>
          <w:p w:rsidR="00180C7C" w:rsidRPr="00EC7B9A" w:rsidRDefault="00180C7C" w:rsidP="00AE0BAE">
            <w:pPr>
              <w:pStyle w:val="bang0"/>
            </w:pPr>
          </w:p>
        </w:tc>
        <w:tc>
          <w:tcPr>
            <w:tcW w:w="3600" w:type="dxa"/>
            <w:vAlign w:val="center"/>
          </w:tcPr>
          <w:p w:rsidR="00DA1084" w:rsidRPr="00EC7B9A" w:rsidRDefault="00E05837" w:rsidP="00AE0BAE">
            <w:pPr>
              <w:pStyle w:val="bang0"/>
            </w:pPr>
            <w:r w:rsidRPr="00EC7B9A">
              <w:t>&lt;</w:t>
            </w:r>
            <w:r w:rsidR="00DA1084" w:rsidRPr="00EC7B9A">
              <w:t xml:space="preserve">Refer to Gx Target in the year 2008, </w:t>
            </w:r>
          </w:p>
          <w:p w:rsidR="00180C7C" w:rsidRPr="00EC7B9A" w:rsidRDefault="00DA1084" w:rsidP="00AE0BAE">
            <w:pPr>
              <w:pStyle w:val="bang0"/>
            </w:pPr>
            <w:r w:rsidRPr="00EC7B9A">
              <w:t>5% higher than previous project (A project)</w:t>
            </w:r>
            <w:r w:rsidR="00E05837" w:rsidRPr="00EC7B9A">
              <w:t>&gt;</w:t>
            </w:r>
          </w:p>
        </w:tc>
      </w:tr>
      <w:tr w:rsidR="00180C7C" w:rsidRPr="00EC7B9A" w:rsidTr="007B4F6D">
        <w:tc>
          <w:tcPr>
            <w:tcW w:w="1800" w:type="dxa"/>
            <w:vAlign w:val="center"/>
          </w:tcPr>
          <w:p w:rsidR="00180C7C" w:rsidRPr="00EC7B9A" w:rsidRDefault="00180C7C" w:rsidP="00AE0BAE">
            <w:pPr>
              <w:pStyle w:val="StylebangLatinArialBefore5ptAfter5pt"/>
            </w:pPr>
            <w:r w:rsidRPr="00EC7B9A">
              <w:t>Leakage</w:t>
            </w:r>
          </w:p>
        </w:tc>
        <w:tc>
          <w:tcPr>
            <w:tcW w:w="1170" w:type="dxa"/>
            <w:vAlign w:val="center"/>
          </w:tcPr>
          <w:p w:rsidR="00180C7C" w:rsidRPr="00EC7B9A" w:rsidRDefault="00180C7C" w:rsidP="00AE0BAE">
            <w:pPr>
              <w:pStyle w:val="StylebangLatinArialBefore5ptAfter5pt"/>
            </w:pPr>
            <w:r w:rsidRPr="00EC7B9A">
              <w:t>Wdef/</w:t>
            </w:r>
            <w:r w:rsidR="00C20E37" w:rsidRPr="00EC7B9A">
              <w:t>mm</w:t>
            </w:r>
          </w:p>
        </w:tc>
        <w:tc>
          <w:tcPr>
            <w:tcW w:w="630" w:type="dxa"/>
          </w:tcPr>
          <w:p w:rsidR="00180C7C" w:rsidRPr="00EC7B9A" w:rsidRDefault="00180C7C" w:rsidP="00AE0BAE">
            <w:pPr>
              <w:pStyle w:val="bang0"/>
            </w:pPr>
          </w:p>
        </w:tc>
        <w:tc>
          <w:tcPr>
            <w:tcW w:w="990" w:type="dxa"/>
          </w:tcPr>
          <w:p w:rsidR="00180C7C" w:rsidRPr="00EC7B9A" w:rsidRDefault="00180C7C" w:rsidP="00AE0BAE">
            <w:pPr>
              <w:pStyle w:val="bang0"/>
            </w:pPr>
          </w:p>
        </w:tc>
        <w:tc>
          <w:tcPr>
            <w:tcW w:w="630" w:type="dxa"/>
            <w:vAlign w:val="center"/>
          </w:tcPr>
          <w:p w:rsidR="00180C7C" w:rsidRPr="00EC7B9A" w:rsidRDefault="00180C7C" w:rsidP="00AE0BAE">
            <w:pPr>
              <w:pStyle w:val="bang0"/>
            </w:pPr>
          </w:p>
        </w:tc>
        <w:tc>
          <w:tcPr>
            <w:tcW w:w="3600" w:type="dxa"/>
            <w:vAlign w:val="center"/>
          </w:tcPr>
          <w:p w:rsidR="00180C7C" w:rsidRPr="00EC7B9A" w:rsidRDefault="00180C7C" w:rsidP="00AE0BAE">
            <w:pPr>
              <w:pStyle w:val="bang0"/>
            </w:pPr>
          </w:p>
        </w:tc>
      </w:tr>
      <w:tr w:rsidR="00180C7C" w:rsidRPr="00EC7B9A" w:rsidTr="007B4F6D">
        <w:tc>
          <w:tcPr>
            <w:tcW w:w="1800" w:type="dxa"/>
            <w:tcBorders>
              <w:bottom w:val="dotted" w:sz="2" w:space="0" w:color="808080"/>
            </w:tcBorders>
            <w:vAlign w:val="center"/>
          </w:tcPr>
          <w:p w:rsidR="00180C7C" w:rsidRPr="00EC7B9A" w:rsidRDefault="00180C7C" w:rsidP="00AE0BAE">
            <w:pPr>
              <w:pStyle w:val="StylebangLatinArialBefore5ptAfter5pt"/>
            </w:pPr>
            <w:r w:rsidRPr="00EC7B9A">
              <w:t>Process Compliance</w:t>
            </w:r>
          </w:p>
        </w:tc>
        <w:tc>
          <w:tcPr>
            <w:tcW w:w="1170" w:type="dxa"/>
            <w:tcBorders>
              <w:bottom w:val="dotted" w:sz="2" w:space="0" w:color="808080"/>
            </w:tcBorders>
            <w:vAlign w:val="center"/>
          </w:tcPr>
          <w:p w:rsidR="00180C7C" w:rsidRPr="00EC7B9A" w:rsidRDefault="00180C7C" w:rsidP="00AE0BAE">
            <w:pPr>
              <w:pStyle w:val="StylebangLatinArialBefore5ptAfter5pt"/>
            </w:pPr>
            <w:r w:rsidRPr="00EC7B9A">
              <w:t>NC/Ob</w:t>
            </w:r>
          </w:p>
        </w:tc>
        <w:tc>
          <w:tcPr>
            <w:tcW w:w="630" w:type="dxa"/>
            <w:tcBorders>
              <w:bottom w:val="dotted" w:sz="2" w:space="0" w:color="808080"/>
            </w:tcBorders>
          </w:tcPr>
          <w:p w:rsidR="00180C7C" w:rsidRPr="00EC7B9A" w:rsidRDefault="00180C7C" w:rsidP="00AE0BAE">
            <w:pPr>
              <w:pStyle w:val="bang0"/>
            </w:pPr>
          </w:p>
        </w:tc>
        <w:tc>
          <w:tcPr>
            <w:tcW w:w="990" w:type="dxa"/>
            <w:tcBorders>
              <w:bottom w:val="dotted" w:sz="2" w:space="0" w:color="808080"/>
            </w:tcBorders>
          </w:tcPr>
          <w:p w:rsidR="00180C7C" w:rsidRPr="00EC7B9A" w:rsidRDefault="00180C7C" w:rsidP="00AE0BAE">
            <w:pPr>
              <w:pStyle w:val="bang0"/>
            </w:pPr>
          </w:p>
        </w:tc>
        <w:tc>
          <w:tcPr>
            <w:tcW w:w="630" w:type="dxa"/>
            <w:tcBorders>
              <w:bottom w:val="dotted" w:sz="2" w:space="0" w:color="808080"/>
            </w:tcBorders>
            <w:vAlign w:val="center"/>
          </w:tcPr>
          <w:p w:rsidR="00180C7C" w:rsidRPr="00EC7B9A" w:rsidRDefault="00180C7C" w:rsidP="00AE0BAE">
            <w:pPr>
              <w:pStyle w:val="bang0"/>
            </w:pPr>
          </w:p>
        </w:tc>
        <w:tc>
          <w:tcPr>
            <w:tcW w:w="3600" w:type="dxa"/>
            <w:tcBorders>
              <w:bottom w:val="dotted" w:sz="2" w:space="0" w:color="808080"/>
            </w:tcBorders>
            <w:vAlign w:val="center"/>
          </w:tcPr>
          <w:p w:rsidR="00180C7C" w:rsidRPr="00EC7B9A" w:rsidRDefault="00180C7C" w:rsidP="00AE0BAE">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AE0BAE">
            <w:pPr>
              <w:pStyle w:val="StylebangcategoryWhiteLeft"/>
            </w:pPr>
            <w:r w:rsidRPr="00EC7B9A">
              <w:t>Cost</w:t>
            </w:r>
          </w:p>
        </w:tc>
      </w:tr>
      <w:tr w:rsidR="00180C7C" w:rsidRPr="00EC7B9A" w:rsidTr="007B4F6D">
        <w:tc>
          <w:tcPr>
            <w:tcW w:w="1800" w:type="dxa"/>
            <w:vAlign w:val="center"/>
          </w:tcPr>
          <w:p w:rsidR="00180C7C" w:rsidRPr="00EC7B9A" w:rsidRDefault="00180C7C" w:rsidP="00AE0BAE">
            <w:pPr>
              <w:pStyle w:val="StylebangLatinArialBefore5ptAfter5pt"/>
            </w:pPr>
            <w:r w:rsidRPr="00EC7B9A">
              <w:t>Effort Efficiency</w:t>
            </w:r>
          </w:p>
        </w:tc>
        <w:tc>
          <w:tcPr>
            <w:tcW w:w="1170" w:type="dxa"/>
            <w:vAlign w:val="center"/>
          </w:tcPr>
          <w:p w:rsidR="00180C7C" w:rsidRPr="00EC7B9A" w:rsidRDefault="00180C7C" w:rsidP="00AE0BAE">
            <w:pPr>
              <w:pStyle w:val="StylebangLatinArialBefore5ptAfter5pt"/>
            </w:pPr>
            <w:r w:rsidRPr="00EC7B9A">
              <w:t>%</w:t>
            </w:r>
          </w:p>
        </w:tc>
        <w:tc>
          <w:tcPr>
            <w:tcW w:w="630" w:type="dxa"/>
          </w:tcPr>
          <w:p w:rsidR="00180C7C" w:rsidRPr="00EC7B9A" w:rsidRDefault="00180C7C" w:rsidP="00AE0BAE">
            <w:pPr>
              <w:pStyle w:val="bang0"/>
            </w:pPr>
          </w:p>
        </w:tc>
        <w:tc>
          <w:tcPr>
            <w:tcW w:w="990" w:type="dxa"/>
          </w:tcPr>
          <w:p w:rsidR="00180C7C" w:rsidRPr="00EC7B9A" w:rsidRDefault="00180C7C" w:rsidP="00AE0BAE">
            <w:pPr>
              <w:pStyle w:val="bang0"/>
            </w:pPr>
          </w:p>
        </w:tc>
        <w:tc>
          <w:tcPr>
            <w:tcW w:w="630" w:type="dxa"/>
            <w:vAlign w:val="center"/>
          </w:tcPr>
          <w:p w:rsidR="00180C7C" w:rsidRPr="00EC7B9A" w:rsidRDefault="00180C7C" w:rsidP="00AE0BAE">
            <w:pPr>
              <w:pStyle w:val="bang0"/>
            </w:pPr>
          </w:p>
        </w:tc>
        <w:tc>
          <w:tcPr>
            <w:tcW w:w="3600" w:type="dxa"/>
            <w:vAlign w:val="center"/>
          </w:tcPr>
          <w:p w:rsidR="00180C7C" w:rsidRPr="00EC7B9A" w:rsidRDefault="00887333" w:rsidP="00AE0BAE">
            <w:pPr>
              <w:pStyle w:val="bang0"/>
            </w:pPr>
            <w:r w:rsidRPr="00EC7B9A">
              <w:t>*</w:t>
            </w:r>
          </w:p>
        </w:tc>
      </w:tr>
      <w:tr w:rsidR="00180C7C" w:rsidRPr="00EC7B9A" w:rsidTr="007B4F6D">
        <w:tc>
          <w:tcPr>
            <w:tcW w:w="1800" w:type="dxa"/>
            <w:tcBorders>
              <w:bottom w:val="dotted" w:sz="2" w:space="0" w:color="808080"/>
            </w:tcBorders>
            <w:vAlign w:val="center"/>
          </w:tcPr>
          <w:p w:rsidR="00180C7C" w:rsidRPr="00EC7B9A" w:rsidRDefault="00180C7C" w:rsidP="00AE0BAE">
            <w:pPr>
              <w:pStyle w:val="StylebangLatinArialBefore5ptAfter5pt"/>
            </w:pPr>
            <w:r w:rsidRPr="00EC7B9A">
              <w:t>Correction Cost</w:t>
            </w:r>
          </w:p>
        </w:tc>
        <w:tc>
          <w:tcPr>
            <w:tcW w:w="1170" w:type="dxa"/>
            <w:tcBorders>
              <w:bottom w:val="dotted" w:sz="2" w:space="0" w:color="808080"/>
            </w:tcBorders>
            <w:vAlign w:val="center"/>
          </w:tcPr>
          <w:p w:rsidR="00180C7C" w:rsidRPr="00EC7B9A" w:rsidRDefault="00180C7C" w:rsidP="00AE0BAE">
            <w:pPr>
              <w:pStyle w:val="StylebangLatinArialBefore5ptAfter5pt"/>
            </w:pPr>
            <w:r w:rsidRPr="00EC7B9A">
              <w:t>%</w:t>
            </w:r>
          </w:p>
        </w:tc>
        <w:tc>
          <w:tcPr>
            <w:tcW w:w="630" w:type="dxa"/>
            <w:tcBorders>
              <w:bottom w:val="dotted" w:sz="2" w:space="0" w:color="808080"/>
            </w:tcBorders>
          </w:tcPr>
          <w:p w:rsidR="00180C7C" w:rsidRPr="00EC7B9A" w:rsidRDefault="00180C7C" w:rsidP="00AE0BAE">
            <w:pPr>
              <w:pStyle w:val="bang0"/>
            </w:pPr>
          </w:p>
        </w:tc>
        <w:tc>
          <w:tcPr>
            <w:tcW w:w="990" w:type="dxa"/>
            <w:tcBorders>
              <w:bottom w:val="dotted" w:sz="2" w:space="0" w:color="808080"/>
            </w:tcBorders>
          </w:tcPr>
          <w:p w:rsidR="00180C7C" w:rsidRPr="00EC7B9A" w:rsidRDefault="00180C7C" w:rsidP="00AE0BAE">
            <w:pPr>
              <w:pStyle w:val="bang0"/>
            </w:pPr>
          </w:p>
        </w:tc>
        <w:tc>
          <w:tcPr>
            <w:tcW w:w="630" w:type="dxa"/>
            <w:tcBorders>
              <w:bottom w:val="dotted" w:sz="2" w:space="0" w:color="808080"/>
            </w:tcBorders>
            <w:vAlign w:val="center"/>
          </w:tcPr>
          <w:p w:rsidR="00180C7C" w:rsidRPr="00EC7B9A" w:rsidRDefault="00180C7C" w:rsidP="00AE0BAE">
            <w:pPr>
              <w:pStyle w:val="bang0"/>
            </w:pPr>
          </w:p>
        </w:tc>
        <w:tc>
          <w:tcPr>
            <w:tcW w:w="3600" w:type="dxa"/>
            <w:tcBorders>
              <w:bottom w:val="dotted" w:sz="2" w:space="0" w:color="808080"/>
            </w:tcBorders>
            <w:vAlign w:val="center"/>
          </w:tcPr>
          <w:p w:rsidR="00180C7C" w:rsidRPr="00EC7B9A" w:rsidRDefault="00180C7C" w:rsidP="00AE0BAE">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AE0BAE">
            <w:pPr>
              <w:pStyle w:val="StylebangcategoryWhiteLeft"/>
            </w:pPr>
            <w:r w:rsidRPr="00EC7B9A">
              <w:t>Delivery</w:t>
            </w:r>
          </w:p>
        </w:tc>
      </w:tr>
      <w:tr w:rsidR="00180C7C" w:rsidRPr="00EC7B9A" w:rsidTr="007B4F6D">
        <w:tc>
          <w:tcPr>
            <w:tcW w:w="1800" w:type="dxa"/>
            <w:vAlign w:val="center"/>
          </w:tcPr>
          <w:p w:rsidR="00180C7C" w:rsidRPr="00EC7B9A" w:rsidRDefault="00180C7C" w:rsidP="00AE0BAE">
            <w:pPr>
              <w:pStyle w:val="StylebangLatinArialBefore5ptAfter5pt"/>
            </w:pPr>
            <w:r w:rsidRPr="00EC7B9A">
              <w:t>Timeliness</w:t>
            </w:r>
          </w:p>
        </w:tc>
        <w:tc>
          <w:tcPr>
            <w:tcW w:w="1170" w:type="dxa"/>
            <w:vAlign w:val="center"/>
          </w:tcPr>
          <w:p w:rsidR="00180C7C" w:rsidRPr="00EC7B9A" w:rsidRDefault="00180C7C" w:rsidP="00AE0BAE">
            <w:pPr>
              <w:pStyle w:val="StylebangLatinArialBefore5ptAfter5pt"/>
            </w:pPr>
            <w:r w:rsidRPr="00EC7B9A">
              <w:t>%</w:t>
            </w:r>
          </w:p>
        </w:tc>
        <w:tc>
          <w:tcPr>
            <w:tcW w:w="630" w:type="dxa"/>
          </w:tcPr>
          <w:p w:rsidR="00180C7C" w:rsidRPr="00EC7B9A" w:rsidRDefault="00180C7C" w:rsidP="00AE0BAE">
            <w:pPr>
              <w:pStyle w:val="bang0"/>
            </w:pPr>
          </w:p>
        </w:tc>
        <w:tc>
          <w:tcPr>
            <w:tcW w:w="990" w:type="dxa"/>
          </w:tcPr>
          <w:p w:rsidR="00180C7C" w:rsidRPr="00EC7B9A" w:rsidRDefault="00180C7C" w:rsidP="00AE0BAE">
            <w:pPr>
              <w:pStyle w:val="bang0"/>
            </w:pPr>
          </w:p>
        </w:tc>
        <w:tc>
          <w:tcPr>
            <w:tcW w:w="630" w:type="dxa"/>
            <w:vAlign w:val="center"/>
          </w:tcPr>
          <w:p w:rsidR="00180C7C" w:rsidRPr="00EC7B9A" w:rsidRDefault="00180C7C" w:rsidP="00AE0BAE">
            <w:pPr>
              <w:pStyle w:val="bang0"/>
            </w:pPr>
          </w:p>
        </w:tc>
        <w:tc>
          <w:tcPr>
            <w:tcW w:w="3600" w:type="dxa"/>
            <w:vAlign w:val="center"/>
          </w:tcPr>
          <w:p w:rsidR="00180C7C" w:rsidRPr="00EC7B9A" w:rsidRDefault="00180C7C" w:rsidP="00AE0BAE">
            <w:pPr>
              <w:pStyle w:val="bang0"/>
            </w:pPr>
          </w:p>
        </w:tc>
      </w:tr>
    </w:tbl>
    <w:p w:rsidR="00887333" w:rsidRPr="00C72DA5" w:rsidRDefault="00887333" w:rsidP="00AE0BAE">
      <w:pPr>
        <w:pStyle w:val="HelpText"/>
      </w:pPr>
      <w:r w:rsidRPr="00E05837">
        <w:rPr>
          <w:snapToGrid w:val="0"/>
        </w:rPr>
        <w:t>Help:</w:t>
      </w:r>
      <w:r>
        <w:rPr>
          <w:snapToGrid w:val="0"/>
        </w:rPr>
        <w:tab/>
      </w:r>
      <w:r w:rsidR="00121D0B" w:rsidRPr="00C72DA5">
        <w:t>For selected project segments (as pointed out by QAHO), add note in “Basic for setting goals” to specify which objectives are selected as project QPPO and will be statistically managed (using PPM) together with the rationales.</w:t>
      </w:r>
    </w:p>
    <w:p w:rsidR="00545A26" w:rsidRDefault="00F75AFA" w:rsidP="00AE0BAE">
      <w:pPr>
        <w:pStyle w:val="Heading3"/>
      </w:pPr>
      <w:r>
        <w:t xml:space="preserve">Specific </w:t>
      </w:r>
      <w:r w:rsidR="00E031FE">
        <w:t>O</w:t>
      </w:r>
      <w:r w:rsidR="00195915">
        <w:t>bjectives</w:t>
      </w:r>
    </w:p>
    <w:p w:rsidR="00195915" w:rsidRPr="00C72DA5" w:rsidRDefault="00475D31" w:rsidP="00AE0BAE">
      <w:pPr>
        <w:pStyle w:val="HelpText"/>
      </w:pPr>
      <w:r w:rsidRPr="00E05837">
        <w:rPr>
          <w:snapToGrid w:val="0"/>
        </w:rPr>
        <w:t>Help:</w:t>
      </w:r>
      <w:r>
        <w:rPr>
          <w:snapToGrid w:val="0"/>
        </w:rPr>
        <w:tab/>
      </w:r>
      <w:r w:rsidR="00195915" w:rsidRPr="00C72DA5">
        <w:t>List the major project specific objectives (that are not overlapped with the standard objectives). Consider the following categories:</w:t>
      </w:r>
    </w:p>
    <w:p w:rsidR="00195915" w:rsidRDefault="00195915" w:rsidP="00AE0BAE">
      <w:pPr>
        <w:pStyle w:val="HelpBullet"/>
        <w:rPr>
          <w:snapToGrid w:val="0"/>
        </w:rPr>
      </w:pPr>
      <w:r>
        <w:rPr>
          <w:snapToGrid w:val="0"/>
        </w:rPr>
        <w:t>Functional goals</w:t>
      </w:r>
    </w:p>
    <w:p w:rsidR="00195915" w:rsidRDefault="00195915" w:rsidP="00AE0BAE">
      <w:pPr>
        <w:pStyle w:val="HelpBullet"/>
        <w:rPr>
          <w:snapToGrid w:val="0"/>
        </w:rPr>
      </w:pPr>
      <w:r>
        <w:rPr>
          <w:snapToGrid w:val="0"/>
        </w:rPr>
        <w:t>Strategic goals</w:t>
      </w:r>
    </w:p>
    <w:p w:rsidR="00195915" w:rsidRDefault="00195915" w:rsidP="00AE0BAE">
      <w:pPr>
        <w:pStyle w:val="HelpBullet"/>
        <w:rPr>
          <w:snapToGrid w:val="0"/>
        </w:rPr>
      </w:pPr>
      <w:r>
        <w:rPr>
          <w:snapToGrid w:val="0"/>
        </w:rPr>
        <w:t>Business goals (e.g.:</w:t>
      </w:r>
      <w:r w:rsidRPr="00444DCA">
        <w:rPr>
          <w:snapToGrid w:val="0"/>
        </w:rPr>
        <w:t xml:space="preserve"> time-to-market, cost)</w:t>
      </w:r>
    </w:p>
    <w:p w:rsidR="00195915" w:rsidRDefault="00195915" w:rsidP="00AE0BAE">
      <w:pPr>
        <w:pStyle w:val="HelpBullet"/>
        <w:rPr>
          <w:snapToGrid w:val="0"/>
        </w:rPr>
      </w:pPr>
      <w:r>
        <w:rPr>
          <w:snapToGrid w:val="0"/>
        </w:rPr>
        <w:t>Quality goals</w:t>
      </w:r>
    </w:p>
    <w:p w:rsidR="00195915" w:rsidRDefault="00195915" w:rsidP="00AE0BAE">
      <w:pPr>
        <w:pStyle w:val="HelpBullet"/>
        <w:rPr>
          <w:snapToGrid w:val="0"/>
        </w:rPr>
      </w:pPr>
      <w:r>
        <w:rPr>
          <w:snapToGrid w:val="0"/>
        </w:rPr>
        <w:t>Organizational goals (</w:t>
      </w:r>
      <w:r w:rsidRPr="00444DCA">
        <w:rPr>
          <w:snapToGrid w:val="0"/>
        </w:rPr>
        <w:t>e.g. competence development, testing of new methods, techniques, or tools, application of new processes, etc.)</w:t>
      </w:r>
    </w:p>
    <w:p w:rsidR="00195915" w:rsidRPr="00BA2EA1" w:rsidRDefault="00195915" w:rsidP="00AE0BAE">
      <w:pPr>
        <w:pStyle w:val="HelpBullet"/>
        <w:rPr>
          <w:snapToGrid w:val="0"/>
        </w:rPr>
      </w:pPr>
      <w:r w:rsidRPr="00444DCA">
        <w:rPr>
          <w:snapToGrid w:val="0"/>
        </w:rPr>
        <w:lastRenderedPageBreak/>
        <w:t>Other goals, e.g.: usability, portability, etc. (these goals, and what is specifically expected, should be clearly specified in the Project Requirements Specification)</w:t>
      </w:r>
    </w:p>
    <w:p w:rsidR="00D97438" w:rsidRDefault="00D97438" w:rsidP="00AE0BAE"/>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EC7B9A" w:rsidRDefault="00BA2EA1" w:rsidP="00AE0BAE">
            <w:pPr>
              <w:pStyle w:val="Bangheader"/>
            </w:pPr>
            <w:r w:rsidRPr="00EC7B9A">
              <w:t>Metrics</w:t>
            </w:r>
          </w:p>
        </w:tc>
        <w:tc>
          <w:tcPr>
            <w:tcW w:w="990" w:type="dxa"/>
            <w:vMerge w:val="restart"/>
            <w:shd w:val="clear" w:color="auto" w:fill="D9D9D9"/>
            <w:vAlign w:val="center"/>
          </w:tcPr>
          <w:p w:rsidR="00BA2EA1" w:rsidRPr="00EC7B9A" w:rsidRDefault="00BA2EA1" w:rsidP="00AE0BAE">
            <w:pPr>
              <w:pStyle w:val="Bangheader"/>
            </w:pPr>
            <w:r w:rsidRPr="00EC7B9A">
              <w:t>Unit</w:t>
            </w:r>
          </w:p>
        </w:tc>
        <w:tc>
          <w:tcPr>
            <w:tcW w:w="2340" w:type="dxa"/>
            <w:gridSpan w:val="3"/>
            <w:tcBorders>
              <w:bottom w:val="dotted" w:sz="2" w:space="0" w:color="808080"/>
            </w:tcBorders>
            <w:shd w:val="clear" w:color="auto" w:fill="D9D9D9"/>
          </w:tcPr>
          <w:p w:rsidR="00BA2EA1" w:rsidRPr="00EC7B9A" w:rsidRDefault="00BA2EA1" w:rsidP="00AE0BAE">
            <w:pPr>
              <w:pStyle w:val="Bangheader"/>
            </w:pPr>
            <w:r w:rsidRPr="00EC7B9A">
              <w:t>Target</w:t>
            </w:r>
          </w:p>
        </w:tc>
        <w:tc>
          <w:tcPr>
            <w:tcW w:w="3420" w:type="dxa"/>
            <w:vMerge w:val="restart"/>
            <w:shd w:val="clear" w:color="auto" w:fill="D9D9D9"/>
            <w:vAlign w:val="center"/>
          </w:tcPr>
          <w:p w:rsidR="00BA2EA1" w:rsidRPr="00EC7B9A" w:rsidRDefault="00BA2EA1" w:rsidP="00AE0BAE">
            <w:pPr>
              <w:pStyle w:val="Bangheader"/>
            </w:pPr>
            <w:r w:rsidRPr="00EC7B9A">
              <w:t>Basic for setting Goals</w:t>
            </w:r>
          </w:p>
        </w:tc>
      </w:tr>
      <w:tr w:rsidR="00BA2EA1" w:rsidRPr="00EC7B9A" w:rsidTr="007B4F6D">
        <w:tc>
          <w:tcPr>
            <w:tcW w:w="2070" w:type="dxa"/>
            <w:vMerge/>
            <w:tcBorders>
              <w:bottom w:val="dotted" w:sz="2" w:space="0" w:color="808080"/>
            </w:tcBorders>
            <w:shd w:val="clear" w:color="auto" w:fill="C0DED8"/>
          </w:tcPr>
          <w:p w:rsidR="00BA2EA1" w:rsidRPr="00EC7B9A" w:rsidRDefault="00BA2EA1" w:rsidP="00AE0BAE">
            <w:pPr>
              <w:pStyle w:val="Bangheader"/>
            </w:pPr>
          </w:p>
        </w:tc>
        <w:tc>
          <w:tcPr>
            <w:tcW w:w="990" w:type="dxa"/>
            <w:vMerge/>
            <w:tcBorders>
              <w:bottom w:val="dotted" w:sz="2" w:space="0" w:color="808080"/>
            </w:tcBorders>
            <w:shd w:val="clear" w:color="auto" w:fill="C0DED8"/>
          </w:tcPr>
          <w:p w:rsidR="00BA2EA1" w:rsidRPr="00EC7B9A" w:rsidRDefault="00BA2EA1" w:rsidP="00AE0BAE">
            <w:pPr>
              <w:pStyle w:val="Bangheader"/>
            </w:pPr>
          </w:p>
        </w:tc>
        <w:tc>
          <w:tcPr>
            <w:tcW w:w="720" w:type="dxa"/>
            <w:tcBorders>
              <w:bottom w:val="dotted" w:sz="2" w:space="0" w:color="808080"/>
            </w:tcBorders>
            <w:shd w:val="clear" w:color="auto" w:fill="D9D9D9"/>
          </w:tcPr>
          <w:p w:rsidR="00BA2EA1" w:rsidRPr="00EC7B9A" w:rsidRDefault="00BA2EA1" w:rsidP="00AE0BAE">
            <w:pPr>
              <w:pStyle w:val="Bangheader"/>
            </w:pPr>
            <w:r w:rsidRPr="00EC7B9A">
              <w:t>USL</w:t>
            </w:r>
          </w:p>
        </w:tc>
        <w:tc>
          <w:tcPr>
            <w:tcW w:w="990" w:type="dxa"/>
            <w:tcBorders>
              <w:bottom w:val="dotted" w:sz="2" w:space="0" w:color="808080"/>
            </w:tcBorders>
            <w:shd w:val="clear" w:color="auto" w:fill="D9D9D9"/>
          </w:tcPr>
          <w:p w:rsidR="00BA2EA1" w:rsidRPr="00EC7B9A" w:rsidRDefault="00BA2EA1" w:rsidP="00AE0BAE">
            <w:pPr>
              <w:pStyle w:val="Bangheader"/>
            </w:pPr>
            <w:r w:rsidRPr="00EC7B9A">
              <w:t>Average</w:t>
            </w:r>
          </w:p>
        </w:tc>
        <w:tc>
          <w:tcPr>
            <w:tcW w:w="630" w:type="dxa"/>
            <w:tcBorders>
              <w:bottom w:val="dotted" w:sz="2" w:space="0" w:color="808080"/>
            </w:tcBorders>
            <w:shd w:val="clear" w:color="auto" w:fill="D9D9D9"/>
          </w:tcPr>
          <w:p w:rsidR="00BA2EA1" w:rsidRPr="00EC7B9A" w:rsidRDefault="00BA2EA1" w:rsidP="00AE0BAE">
            <w:pPr>
              <w:pStyle w:val="Bangheader"/>
            </w:pPr>
            <w:r w:rsidRPr="00EC7B9A">
              <w:t>LSL</w:t>
            </w:r>
          </w:p>
        </w:tc>
        <w:tc>
          <w:tcPr>
            <w:tcW w:w="3420" w:type="dxa"/>
            <w:vMerge/>
            <w:tcBorders>
              <w:bottom w:val="dotted" w:sz="2" w:space="0" w:color="808080"/>
            </w:tcBorders>
            <w:shd w:val="clear" w:color="auto" w:fill="C0DED8"/>
          </w:tcPr>
          <w:p w:rsidR="00BA2EA1" w:rsidRPr="00EC7B9A" w:rsidRDefault="00BA2EA1" w:rsidP="00AE0BAE">
            <w:pPr>
              <w:pStyle w:val="Bangheader"/>
            </w:pPr>
          </w:p>
        </w:tc>
      </w:tr>
      <w:tr w:rsidR="00BA2EA1" w:rsidRPr="00EC7B9A" w:rsidTr="007B4F6D">
        <w:tc>
          <w:tcPr>
            <w:tcW w:w="8820" w:type="dxa"/>
            <w:gridSpan w:val="6"/>
            <w:shd w:val="clear" w:color="auto" w:fill="auto"/>
          </w:tcPr>
          <w:p w:rsidR="00BA2EA1" w:rsidRPr="00EC7B9A" w:rsidRDefault="00BA2EA1" w:rsidP="00AE0BAE">
            <w:pPr>
              <w:pStyle w:val="StylebangcategoryWhiteLeft"/>
            </w:pPr>
            <w:r w:rsidRPr="00EC7B9A">
              <w:t>Defect Prevention</w:t>
            </w:r>
          </w:p>
        </w:tc>
      </w:tr>
      <w:tr w:rsidR="00BA2EA1" w:rsidRPr="00EC7B9A" w:rsidTr="007B4F6D">
        <w:tc>
          <w:tcPr>
            <w:tcW w:w="2070" w:type="dxa"/>
            <w:vAlign w:val="center"/>
          </w:tcPr>
          <w:p w:rsidR="00BA2EA1" w:rsidRPr="00EC7B9A" w:rsidRDefault="00BA2EA1" w:rsidP="00AE0BAE">
            <w:pPr>
              <w:pStyle w:val="StylebangLatinArialBefore5ptAfter5pt"/>
            </w:pPr>
          </w:p>
        </w:tc>
        <w:tc>
          <w:tcPr>
            <w:tcW w:w="990" w:type="dxa"/>
            <w:vAlign w:val="center"/>
          </w:tcPr>
          <w:p w:rsidR="00BA2EA1" w:rsidRPr="00EC7B9A" w:rsidRDefault="00BA2EA1" w:rsidP="00AE0BAE">
            <w:pPr>
              <w:pStyle w:val="StylebangLatinArialBefore5ptAfter5pt"/>
            </w:pPr>
          </w:p>
        </w:tc>
        <w:tc>
          <w:tcPr>
            <w:tcW w:w="720" w:type="dxa"/>
          </w:tcPr>
          <w:p w:rsidR="00BA2EA1" w:rsidRPr="00EC7B9A" w:rsidRDefault="00BA2EA1" w:rsidP="00AE0BAE">
            <w:pPr>
              <w:pStyle w:val="bang0"/>
            </w:pPr>
          </w:p>
        </w:tc>
        <w:tc>
          <w:tcPr>
            <w:tcW w:w="990" w:type="dxa"/>
          </w:tcPr>
          <w:p w:rsidR="00BA2EA1" w:rsidRPr="00EC7B9A" w:rsidRDefault="00BA2EA1" w:rsidP="00AE0BAE">
            <w:pPr>
              <w:pStyle w:val="bang0"/>
            </w:pPr>
          </w:p>
        </w:tc>
        <w:tc>
          <w:tcPr>
            <w:tcW w:w="630" w:type="dxa"/>
            <w:vAlign w:val="center"/>
          </w:tcPr>
          <w:p w:rsidR="00BA2EA1" w:rsidRPr="00EC7B9A" w:rsidRDefault="00BA2EA1" w:rsidP="00AE0BAE">
            <w:pPr>
              <w:pStyle w:val="bang0"/>
            </w:pPr>
          </w:p>
        </w:tc>
        <w:tc>
          <w:tcPr>
            <w:tcW w:w="3420" w:type="dxa"/>
            <w:vAlign w:val="center"/>
          </w:tcPr>
          <w:p w:rsidR="00BA2EA1" w:rsidRPr="00EC7B9A" w:rsidRDefault="00BA2EA1" w:rsidP="00AE0BAE">
            <w:pPr>
              <w:pStyle w:val="bang0"/>
            </w:pPr>
          </w:p>
        </w:tc>
      </w:tr>
      <w:tr w:rsidR="00BA2EA1" w:rsidRPr="00EC7B9A" w:rsidTr="007B4F6D">
        <w:tc>
          <w:tcPr>
            <w:tcW w:w="2070" w:type="dxa"/>
            <w:tcBorders>
              <w:bottom w:val="dotted" w:sz="2" w:space="0" w:color="808080"/>
            </w:tcBorders>
            <w:vAlign w:val="center"/>
          </w:tcPr>
          <w:p w:rsidR="00BA2EA1" w:rsidRPr="00EC7B9A" w:rsidRDefault="00BA2EA1" w:rsidP="00AE0BAE">
            <w:pPr>
              <w:pStyle w:val="StylebangLatinArialBefore5ptAfter5pt"/>
            </w:pPr>
          </w:p>
        </w:tc>
        <w:tc>
          <w:tcPr>
            <w:tcW w:w="990" w:type="dxa"/>
            <w:tcBorders>
              <w:bottom w:val="dotted" w:sz="2" w:space="0" w:color="808080"/>
            </w:tcBorders>
            <w:vAlign w:val="center"/>
          </w:tcPr>
          <w:p w:rsidR="00BA2EA1" w:rsidRPr="00EC7B9A" w:rsidRDefault="00BA2EA1" w:rsidP="00AE0BAE">
            <w:pPr>
              <w:pStyle w:val="StylebangLatinArialBefore5ptAfter5pt"/>
            </w:pPr>
          </w:p>
        </w:tc>
        <w:tc>
          <w:tcPr>
            <w:tcW w:w="720" w:type="dxa"/>
            <w:tcBorders>
              <w:bottom w:val="dotted" w:sz="2" w:space="0" w:color="808080"/>
            </w:tcBorders>
          </w:tcPr>
          <w:p w:rsidR="00BA2EA1" w:rsidRPr="00EC7B9A" w:rsidRDefault="00BA2EA1" w:rsidP="00AE0BAE">
            <w:pPr>
              <w:pStyle w:val="bang0"/>
            </w:pPr>
          </w:p>
        </w:tc>
        <w:tc>
          <w:tcPr>
            <w:tcW w:w="990" w:type="dxa"/>
            <w:tcBorders>
              <w:bottom w:val="dotted" w:sz="2" w:space="0" w:color="808080"/>
            </w:tcBorders>
          </w:tcPr>
          <w:p w:rsidR="00BA2EA1" w:rsidRPr="00EC7B9A" w:rsidRDefault="00BA2EA1" w:rsidP="00AE0BAE">
            <w:pPr>
              <w:pStyle w:val="bang0"/>
            </w:pPr>
          </w:p>
        </w:tc>
        <w:tc>
          <w:tcPr>
            <w:tcW w:w="630" w:type="dxa"/>
            <w:tcBorders>
              <w:bottom w:val="dotted" w:sz="2" w:space="0" w:color="808080"/>
            </w:tcBorders>
            <w:vAlign w:val="center"/>
          </w:tcPr>
          <w:p w:rsidR="00BA2EA1" w:rsidRPr="00EC7B9A" w:rsidRDefault="00BA2EA1" w:rsidP="00AE0BAE">
            <w:pPr>
              <w:pStyle w:val="bang0"/>
            </w:pPr>
          </w:p>
        </w:tc>
        <w:tc>
          <w:tcPr>
            <w:tcW w:w="3420" w:type="dxa"/>
            <w:tcBorders>
              <w:bottom w:val="dotted" w:sz="2" w:space="0" w:color="808080"/>
            </w:tcBorders>
            <w:vAlign w:val="center"/>
          </w:tcPr>
          <w:p w:rsidR="00BA2EA1" w:rsidRPr="00EC7B9A" w:rsidRDefault="00BA2EA1" w:rsidP="00AE0BAE">
            <w:pPr>
              <w:pStyle w:val="bang0"/>
            </w:pPr>
          </w:p>
        </w:tc>
      </w:tr>
      <w:tr w:rsidR="00BA2EA1"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BA2EA1" w:rsidRPr="00EC7B9A" w:rsidRDefault="00BA2EA1" w:rsidP="00AE0BAE">
            <w:pPr>
              <w:pStyle w:val="StylebangcategoryWhiteLeft"/>
            </w:pPr>
            <w:r w:rsidRPr="00EC7B9A">
              <w:t>Others</w:t>
            </w:r>
          </w:p>
        </w:tc>
      </w:tr>
      <w:tr w:rsidR="00BA2EA1" w:rsidRPr="00EC7B9A" w:rsidTr="007B4F6D">
        <w:tc>
          <w:tcPr>
            <w:tcW w:w="2070" w:type="dxa"/>
            <w:vAlign w:val="center"/>
          </w:tcPr>
          <w:p w:rsidR="00BA2EA1" w:rsidRPr="00EC7B9A" w:rsidRDefault="00BA2EA1" w:rsidP="00AE0BAE">
            <w:pPr>
              <w:pStyle w:val="StylebangLatinArialBefore5ptAfter5pt"/>
            </w:pPr>
          </w:p>
        </w:tc>
        <w:tc>
          <w:tcPr>
            <w:tcW w:w="990" w:type="dxa"/>
            <w:vAlign w:val="center"/>
          </w:tcPr>
          <w:p w:rsidR="00BA2EA1" w:rsidRPr="00EC7B9A" w:rsidRDefault="00BA2EA1" w:rsidP="00AE0BAE">
            <w:pPr>
              <w:pStyle w:val="StylebangLatinArialBefore5ptAfter5pt"/>
            </w:pPr>
          </w:p>
        </w:tc>
        <w:tc>
          <w:tcPr>
            <w:tcW w:w="720" w:type="dxa"/>
          </w:tcPr>
          <w:p w:rsidR="00BA2EA1" w:rsidRPr="00EC7B9A" w:rsidRDefault="00BA2EA1" w:rsidP="00AE0BAE">
            <w:pPr>
              <w:pStyle w:val="bang0"/>
            </w:pPr>
          </w:p>
        </w:tc>
        <w:tc>
          <w:tcPr>
            <w:tcW w:w="990" w:type="dxa"/>
          </w:tcPr>
          <w:p w:rsidR="00BA2EA1" w:rsidRPr="00EC7B9A" w:rsidRDefault="00BA2EA1" w:rsidP="00AE0BAE">
            <w:pPr>
              <w:pStyle w:val="bang0"/>
            </w:pPr>
          </w:p>
        </w:tc>
        <w:tc>
          <w:tcPr>
            <w:tcW w:w="630" w:type="dxa"/>
            <w:vAlign w:val="center"/>
          </w:tcPr>
          <w:p w:rsidR="00BA2EA1" w:rsidRPr="00EC7B9A" w:rsidRDefault="00BA2EA1" w:rsidP="00AE0BAE">
            <w:pPr>
              <w:pStyle w:val="bang0"/>
            </w:pPr>
          </w:p>
        </w:tc>
        <w:tc>
          <w:tcPr>
            <w:tcW w:w="3420" w:type="dxa"/>
            <w:vAlign w:val="center"/>
          </w:tcPr>
          <w:p w:rsidR="00BA2EA1" w:rsidRPr="00EC7B9A" w:rsidRDefault="00BA2EA1" w:rsidP="00AE0BAE">
            <w:pPr>
              <w:pStyle w:val="bang0"/>
            </w:pPr>
          </w:p>
        </w:tc>
      </w:tr>
      <w:tr w:rsidR="00BA2EA1" w:rsidRPr="00EC7B9A" w:rsidTr="007B4F6D">
        <w:tc>
          <w:tcPr>
            <w:tcW w:w="2070" w:type="dxa"/>
            <w:vAlign w:val="center"/>
          </w:tcPr>
          <w:p w:rsidR="00BA2EA1" w:rsidRPr="00EC7B9A" w:rsidRDefault="00BA2EA1" w:rsidP="00AE0BAE">
            <w:pPr>
              <w:pStyle w:val="StylebangLatinArialBefore5ptAfter5pt"/>
            </w:pPr>
          </w:p>
        </w:tc>
        <w:tc>
          <w:tcPr>
            <w:tcW w:w="990" w:type="dxa"/>
            <w:vAlign w:val="center"/>
          </w:tcPr>
          <w:p w:rsidR="00BA2EA1" w:rsidRPr="00EC7B9A" w:rsidRDefault="00BA2EA1" w:rsidP="00AE0BAE">
            <w:pPr>
              <w:pStyle w:val="StylebangLatinArialBefore5ptAfter5pt"/>
            </w:pPr>
          </w:p>
        </w:tc>
        <w:tc>
          <w:tcPr>
            <w:tcW w:w="720" w:type="dxa"/>
          </w:tcPr>
          <w:p w:rsidR="00BA2EA1" w:rsidRPr="00EC7B9A" w:rsidRDefault="00BA2EA1" w:rsidP="00AE0BAE">
            <w:pPr>
              <w:pStyle w:val="bang0"/>
            </w:pPr>
          </w:p>
        </w:tc>
        <w:tc>
          <w:tcPr>
            <w:tcW w:w="990" w:type="dxa"/>
          </w:tcPr>
          <w:p w:rsidR="00BA2EA1" w:rsidRPr="00EC7B9A" w:rsidRDefault="00BA2EA1" w:rsidP="00AE0BAE">
            <w:pPr>
              <w:pStyle w:val="bang0"/>
            </w:pPr>
          </w:p>
        </w:tc>
        <w:tc>
          <w:tcPr>
            <w:tcW w:w="630" w:type="dxa"/>
            <w:vAlign w:val="center"/>
          </w:tcPr>
          <w:p w:rsidR="00BA2EA1" w:rsidRPr="00EC7B9A" w:rsidRDefault="00BA2EA1" w:rsidP="00AE0BAE">
            <w:pPr>
              <w:pStyle w:val="bang0"/>
            </w:pPr>
          </w:p>
        </w:tc>
        <w:tc>
          <w:tcPr>
            <w:tcW w:w="3420" w:type="dxa"/>
            <w:vAlign w:val="center"/>
          </w:tcPr>
          <w:p w:rsidR="00BA2EA1" w:rsidRPr="00EC7B9A" w:rsidRDefault="00BA2EA1" w:rsidP="00AE0BAE">
            <w:pPr>
              <w:pStyle w:val="bang0"/>
            </w:pPr>
          </w:p>
        </w:tc>
      </w:tr>
    </w:tbl>
    <w:p w:rsidR="00885BFA" w:rsidRDefault="00885BFA" w:rsidP="00AE0BAE">
      <w:pPr>
        <w:pStyle w:val="Heading2"/>
      </w:pPr>
      <w:bookmarkStart w:id="8" w:name="_Toc336527260"/>
      <w:r>
        <w:t>Critical Dependencies</w:t>
      </w:r>
      <w:bookmarkEnd w:id="8"/>
    </w:p>
    <w:p w:rsidR="00127F1D" w:rsidRPr="00C72DA5" w:rsidRDefault="00C832F3" w:rsidP="00AE0BAE">
      <w:pPr>
        <w:pStyle w:val="HelpText"/>
      </w:pPr>
      <w:r w:rsidRPr="00E05837">
        <w:t>Help:</w:t>
      </w:r>
      <w:r>
        <w:tab/>
      </w:r>
      <w:r w:rsidR="00885BFA" w:rsidRPr="00C72DA5">
        <w:t xml:space="preserve">Describe any dependency on other projects. In case of dependencies, describe in detail the reasons, tasks and </w:t>
      </w:r>
      <w:r w:rsidR="00127F1D" w:rsidRPr="00C72DA5">
        <w:t>schedule</w:t>
      </w:r>
      <w:r w:rsidR="00885BFA" w:rsidRPr="00C72DA5">
        <w:t xml:space="preserve">. Also include </w:t>
      </w:r>
      <w:r w:rsidRPr="00C72DA5">
        <w:t xml:space="preserve">in </w:t>
      </w:r>
      <w:r w:rsidR="00127F1D" w:rsidRPr="00C72DA5">
        <w:t>project schedule for tracking</w:t>
      </w:r>
      <w:r w:rsidRPr="00C72DA5">
        <w:t>.</w:t>
      </w:r>
    </w:p>
    <w:p w:rsidR="00127F1D" w:rsidRDefault="00127F1D" w:rsidP="00AE0BAE">
      <w:pPr>
        <w:pStyle w:val="HelpCont"/>
      </w:pPr>
      <w:r w:rsidRPr="00C72DA5">
        <w:t xml:space="preserve">Critical Dependencies are work products/work interfaces provided by project </w:t>
      </w:r>
      <w:r w:rsidR="00DC10E6" w:rsidRPr="00C72DA5">
        <w:t>relevant stakeholders</w:t>
      </w:r>
      <w:r w:rsidRPr="00C72DA5">
        <w:t xml:space="preserve"> and have significant </w:t>
      </w:r>
      <w:r w:rsidR="00696C4A" w:rsidRPr="00C72DA5">
        <w:t>impact</w:t>
      </w:r>
      <w:r w:rsidRPr="00C72DA5">
        <w:t xml:space="preserve"> to the project. Therefore, schedule of critical dependencies shall be included in Project Schedule in a sequence that accounts for critical development factors and project risks.</w:t>
      </w:r>
    </w:p>
    <w:p w:rsidR="00696C4A" w:rsidRPr="00696C4A" w:rsidRDefault="00696C4A" w:rsidP="00AE0BAE">
      <w:pPr>
        <w:pStyle w:val="HelpCont"/>
      </w:pPr>
      <w:r w:rsidRPr="00C72DA5">
        <w:t>Examples of Critical Dependency include the followings:</w:t>
      </w:r>
    </w:p>
    <w:p w:rsidR="00127F1D" w:rsidRPr="00EA1E75" w:rsidRDefault="00127F1D" w:rsidP="00AE0BAE">
      <w:pPr>
        <w:pStyle w:val="HelpBullet"/>
        <w:rPr>
          <w:snapToGrid w:val="0"/>
        </w:rPr>
      </w:pPr>
      <w:r w:rsidRPr="00EA1E75">
        <w:rPr>
          <w:snapToGrid w:val="0"/>
        </w:rPr>
        <w:t>Needs of the customer and end users</w:t>
      </w:r>
    </w:p>
    <w:p w:rsidR="00127F1D" w:rsidRPr="00EA1E75" w:rsidRDefault="00127F1D" w:rsidP="00AE0BAE">
      <w:pPr>
        <w:pStyle w:val="HelpBullet"/>
        <w:rPr>
          <w:snapToGrid w:val="0"/>
        </w:rPr>
      </w:pPr>
      <w:r w:rsidRPr="00EA1E75">
        <w:rPr>
          <w:snapToGrid w:val="0"/>
        </w:rPr>
        <w:t>Availability of critical resources</w:t>
      </w:r>
    </w:p>
    <w:p w:rsidR="00127F1D" w:rsidRPr="00EA1E75" w:rsidRDefault="00127F1D" w:rsidP="00AE0BAE">
      <w:pPr>
        <w:pStyle w:val="HelpBullet"/>
        <w:rPr>
          <w:snapToGrid w:val="0"/>
        </w:rPr>
      </w:pPr>
      <w:r w:rsidRPr="00EA1E75">
        <w:rPr>
          <w:snapToGrid w:val="0"/>
        </w:rPr>
        <w:t>Availability of key personnel</w:t>
      </w:r>
    </w:p>
    <w:p w:rsidR="00885BFA" w:rsidRDefault="00885BFA" w:rsidP="00AE0BAE">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450"/>
        <w:gridCol w:w="4230"/>
        <w:gridCol w:w="2293"/>
        <w:gridCol w:w="1847"/>
      </w:tblGrid>
      <w:tr w:rsidR="00885BFA" w:rsidRPr="00EC7B9A" w:rsidTr="007B4F6D">
        <w:trPr>
          <w:tblHeader/>
        </w:trPr>
        <w:tc>
          <w:tcPr>
            <w:tcW w:w="450" w:type="dxa"/>
            <w:tcBorders>
              <w:bottom w:val="dotted" w:sz="2" w:space="0" w:color="808080"/>
            </w:tcBorders>
            <w:shd w:val="clear" w:color="auto" w:fill="D9D9D9"/>
          </w:tcPr>
          <w:p w:rsidR="00885BFA" w:rsidRPr="00EC7B9A" w:rsidRDefault="00885BFA" w:rsidP="00AE0BAE">
            <w:pPr>
              <w:pStyle w:val="Bangheader"/>
            </w:pPr>
            <w:r w:rsidRPr="00EC7B9A">
              <w:t>No</w:t>
            </w:r>
          </w:p>
        </w:tc>
        <w:tc>
          <w:tcPr>
            <w:tcW w:w="4230" w:type="dxa"/>
            <w:tcBorders>
              <w:bottom w:val="dotted" w:sz="2" w:space="0" w:color="808080"/>
            </w:tcBorders>
            <w:shd w:val="clear" w:color="auto" w:fill="D9D9D9"/>
          </w:tcPr>
          <w:p w:rsidR="00885BFA" w:rsidRPr="00EC7B9A" w:rsidRDefault="00885BFA" w:rsidP="00AE0BAE">
            <w:pPr>
              <w:pStyle w:val="Bangheader"/>
            </w:pPr>
            <w:r w:rsidRPr="00EC7B9A">
              <w:t>Dependency</w:t>
            </w:r>
          </w:p>
        </w:tc>
        <w:tc>
          <w:tcPr>
            <w:tcW w:w="2293" w:type="dxa"/>
            <w:tcBorders>
              <w:bottom w:val="dotted" w:sz="2" w:space="0" w:color="808080"/>
            </w:tcBorders>
            <w:shd w:val="clear" w:color="auto" w:fill="D9D9D9"/>
          </w:tcPr>
          <w:p w:rsidR="00885BFA" w:rsidRPr="00EC7B9A" w:rsidRDefault="00885BFA" w:rsidP="00AE0BAE">
            <w:pPr>
              <w:pStyle w:val="Bangheader"/>
            </w:pPr>
            <w:r w:rsidRPr="00EC7B9A">
              <w:t>Expected delivery date</w:t>
            </w:r>
          </w:p>
        </w:tc>
        <w:tc>
          <w:tcPr>
            <w:tcW w:w="1847" w:type="dxa"/>
            <w:tcBorders>
              <w:bottom w:val="dotted" w:sz="2" w:space="0" w:color="808080"/>
            </w:tcBorders>
            <w:shd w:val="clear" w:color="auto" w:fill="D9D9D9"/>
          </w:tcPr>
          <w:p w:rsidR="00885BFA" w:rsidRPr="00EC7B9A" w:rsidRDefault="00885BFA" w:rsidP="00AE0BAE">
            <w:pPr>
              <w:pStyle w:val="Bangheader"/>
            </w:pPr>
            <w:r w:rsidRPr="00EC7B9A">
              <w:t>Note</w:t>
            </w:r>
          </w:p>
        </w:tc>
      </w:tr>
      <w:tr w:rsidR="00885BFA" w:rsidRPr="00EC7B9A" w:rsidTr="007B4F6D">
        <w:tc>
          <w:tcPr>
            <w:tcW w:w="450" w:type="dxa"/>
            <w:vAlign w:val="center"/>
          </w:tcPr>
          <w:p w:rsidR="00885BFA" w:rsidRPr="00EC7B9A" w:rsidRDefault="00885BFA" w:rsidP="00AE0BAE">
            <w:pPr>
              <w:pStyle w:val="bang0"/>
            </w:pPr>
            <w:r w:rsidRPr="00EC7B9A">
              <w:t>1</w:t>
            </w:r>
          </w:p>
        </w:tc>
        <w:tc>
          <w:tcPr>
            <w:tcW w:w="4230" w:type="dxa"/>
            <w:vAlign w:val="center"/>
          </w:tcPr>
          <w:p w:rsidR="00885BFA" w:rsidRPr="00EC7B9A" w:rsidRDefault="00885BFA" w:rsidP="00AE0BAE">
            <w:pPr>
              <w:pStyle w:val="bang0"/>
            </w:pPr>
          </w:p>
        </w:tc>
        <w:tc>
          <w:tcPr>
            <w:tcW w:w="2293" w:type="dxa"/>
          </w:tcPr>
          <w:p w:rsidR="00885BFA" w:rsidRPr="00EC7B9A" w:rsidRDefault="00885BFA" w:rsidP="00AE0BAE">
            <w:pPr>
              <w:pStyle w:val="bang0"/>
            </w:pPr>
          </w:p>
        </w:tc>
        <w:tc>
          <w:tcPr>
            <w:tcW w:w="1847" w:type="dxa"/>
            <w:vAlign w:val="center"/>
          </w:tcPr>
          <w:p w:rsidR="00885BFA" w:rsidRPr="00EC7B9A" w:rsidRDefault="00885BFA" w:rsidP="00AE0BAE">
            <w:pPr>
              <w:pStyle w:val="bang0"/>
            </w:pPr>
          </w:p>
        </w:tc>
      </w:tr>
      <w:tr w:rsidR="00885BFA" w:rsidRPr="00EC7B9A" w:rsidTr="007B4F6D">
        <w:tc>
          <w:tcPr>
            <w:tcW w:w="450" w:type="dxa"/>
            <w:tcBorders>
              <w:bottom w:val="dotted" w:sz="2" w:space="0" w:color="808080"/>
            </w:tcBorders>
            <w:vAlign w:val="center"/>
          </w:tcPr>
          <w:p w:rsidR="00885BFA" w:rsidRPr="00EC7B9A" w:rsidRDefault="00885BFA" w:rsidP="00AE0BAE">
            <w:pPr>
              <w:pStyle w:val="bang0"/>
            </w:pPr>
            <w:r w:rsidRPr="00EC7B9A">
              <w:t>2</w:t>
            </w:r>
          </w:p>
        </w:tc>
        <w:tc>
          <w:tcPr>
            <w:tcW w:w="4230" w:type="dxa"/>
            <w:tcBorders>
              <w:bottom w:val="dotted" w:sz="2" w:space="0" w:color="808080"/>
            </w:tcBorders>
            <w:vAlign w:val="center"/>
          </w:tcPr>
          <w:p w:rsidR="00885BFA" w:rsidRPr="00EC7B9A" w:rsidRDefault="00885BFA" w:rsidP="00AE0BAE">
            <w:pPr>
              <w:pStyle w:val="bang0"/>
            </w:pPr>
          </w:p>
        </w:tc>
        <w:tc>
          <w:tcPr>
            <w:tcW w:w="2293" w:type="dxa"/>
            <w:tcBorders>
              <w:bottom w:val="dotted" w:sz="2" w:space="0" w:color="808080"/>
            </w:tcBorders>
          </w:tcPr>
          <w:p w:rsidR="00885BFA" w:rsidRPr="00EC7B9A" w:rsidRDefault="00885BFA" w:rsidP="00AE0BAE">
            <w:pPr>
              <w:pStyle w:val="bang0"/>
            </w:pPr>
          </w:p>
        </w:tc>
        <w:tc>
          <w:tcPr>
            <w:tcW w:w="1847" w:type="dxa"/>
            <w:tcBorders>
              <w:bottom w:val="dotted" w:sz="2" w:space="0" w:color="808080"/>
            </w:tcBorders>
            <w:vAlign w:val="center"/>
          </w:tcPr>
          <w:p w:rsidR="00885BFA" w:rsidRPr="00EC7B9A" w:rsidRDefault="00885BFA" w:rsidP="00AE0BAE">
            <w:pPr>
              <w:pStyle w:val="bang0"/>
            </w:pPr>
          </w:p>
        </w:tc>
      </w:tr>
    </w:tbl>
    <w:p w:rsidR="00885BFA" w:rsidRDefault="00885BFA" w:rsidP="00AE0BAE">
      <w:pPr>
        <w:pStyle w:val="Heading2"/>
      </w:pPr>
      <w:bookmarkStart w:id="9" w:name="_Toc336527261"/>
      <w:r>
        <w:t>Project Risk</w:t>
      </w:r>
      <w:bookmarkEnd w:id="9"/>
    </w:p>
    <w:p w:rsidR="00885BFA" w:rsidRDefault="00C832F3" w:rsidP="00AE0BAE">
      <w:pPr>
        <w:pStyle w:val="HelpText"/>
      </w:pPr>
      <w:r w:rsidRPr="00E05837">
        <w:t>Help:</w:t>
      </w:r>
      <w:r>
        <w:tab/>
      </w:r>
      <w:r w:rsidR="00885BFA">
        <w:t>Describe the procedure to be used for managing risks in the project. The procedure should specify who is responsible for risk management, when risk situation is regularly considered (e.g. at each project status meeting), and which roles risks are communicated to, etc.</w:t>
      </w:r>
    </w:p>
    <w:p w:rsidR="00885BFA" w:rsidRDefault="00885BFA" w:rsidP="00AE0BAE">
      <w:pPr>
        <w:pStyle w:val="HelpCont"/>
      </w:pPr>
      <w:r>
        <w:t xml:space="preserve">Also refer to the Risk Management Plan (or Risk Sheet) where the risks are listed, assessed, and mitigation and contingency </w:t>
      </w:r>
      <w:r w:rsidR="00DD0B67">
        <w:t>are</w:t>
      </w:r>
      <w:r>
        <w:t xml:space="preserve"> defined. </w:t>
      </w:r>
    </w:p>
    <w:p w:rsidR="00885BFA" w:rsidRDefault="00885BFA" w:rsidP="00AE0BAE">
      <w:pPr>
        <w:pStyle w:val="HelpCont"/>
      </w:pPr>
      <w:r>
        <w:t>Example:</w:t>
      </w:r>
    </w:p>
    <w:p w:rsidR="00885BFA" w:rsidRDefault="00885BFA" w:rsidP="00AE0BAE">
      <w:pPr>
        <w:pStyle w:val="HelpCont"/>
      </w:pPr>
    </w:p>
    <w:p w:rsidR="00885BFA" w:rsidRPr="00CC7543" w:rsidRDefault="00885BFA" w:rsidP="00AE0BAE">
      <w:r>
        <w:t xml:space="preserve">All identified risks are documented, assessed and prioritized in the </w:t>
      </w:r>
      <w:r w:rsidRPr="00B54459">
        <w:t>Risk Management Plan</w:t>
      </w:r>
      <w:r>
        <w:t xml:space="preserve"> by the </w:t>
      </w:r>
      <w:r w:rsidR="00D97582">
        <w:t>PM</w:t>
      </w:r>
      <w:r>
        <w:t xml:space="preserve">. The Risk Management Plan is updated weekly, at milestones or on event and communicated to all affected stakeholders by the </w:t>
      </w:r>
      <w:r w:rsidR="00D97582">
        <w:t>PM</w:t>
      </w:r>
      <w:r>
        <w:t xml:space="preserve">. The risk status is reported to </w:t>
      </w:r>
      <w:r w:rsidR="00B54459">
        <w:t>SM</w:t>
      </w:r>
      <w:r>
        <w:t xml:space="preserve"> in the Project Milestone Report.</w:t>
      </w:r>
    </w:p>
    <w:p w:rsidR="00301C59" w:rsidRDefault="00885BFA" w:rsidP="00AE0BAE">
      <w:pPr>
        <w:pStyle w:val="Heading1"/>
      </w:pPr>
      <w:bookmarkStart w:id="10" w:name="_Toc336527262"/>
      <w:r>
        <w:lastRenderedPageBreak/>
        <w:t xml:space="preserve">Project </w:t>
      </w:r>
      <w:r w:rsidR="00E031FE">
        <w:t>D</w:t>
      </w:r>
      <w:r w:rsidR="00301C59">
        <w:t xml:space="preserve">evelopment </w:t>
      </w:r>
      <w:r w:rsidR="0031743F">
        <w:t>Approach</w:t>
      </w:r>
      <w:bookmarkEnd w:id="10"/>
    </w:p>
    <w:p w:rsidR="00D25A64" w:rsidRDefault="00380E56" w:rsidP="00AE0BAE">
      <w:pPr>
        <w:pStyle w:val="Heading2"/>
      </w:pPr>
      <w:bookmarkStart w:id="11" w:name="_Toc336527263"/>
      <w:r>
        <w:t>Project Process</w:t>
      </w:r>
      <w:bookmarkEnd w:id="11"/>
    </w:p>
    <w:p w:rsidR="00C867D3" w:rsidRDefault="00C867D3" w:rsidP="00AE0BAE">
      <w:r>
        <w:rPr>
          <w:lang w:val="en-GB"/>
        </w:rPr>
        <w:t xml:space="preserve">The standard </w:t>
      </w:r>
      <w:r w:rsidRPr="00FC3D43">
        <w:rPr>
          <w:color w:val="0000FF"/>
          <w:lang w:val="en-GB"/>
        </w:rPr>
        <w:t>&lt;development/maintenance/test&gt;</w:t>
      </w:r>
      <w:r>
        <w:rPr>
          <w:lang w:val="en-GB"/>
        </w:rPr>
        <w:t xml:space="preserve"> process of </w:t>
      </w:r>
      <w:r w:rsidRPr="00FC3D43">
        <w:rPr>
          <w:color w:val="0000FF"/>
          <w:lang w:val="en-GB"/>
        </w:rPr>
        <w:t>&lt;FPT Software/G8/HSK&gt;</w:t>
      </w:r>
      <w:r>
        <w:rPr>
          <w:lang w:val="en-GB"/>
        </w:rPr>
        <w:t xml:space="preserve"> will be followed. However, it will be enhanced with customer specific processes, as it is a commitment. The project process will be tailored to match the requirements.</w:t>
      </w:r>
      <w:r>
        <w:t xml:space="preserve"> </w:t>
      </w:r>
    </w:p>
    <w:p w:rsidR="003A5755" w:rsidRDefault="003A5755" w:rsidP="00AE0BAE">
      <w:r w:rsidRPr="003A5755">
        <w:t>Process Compos</w:t>
      </w:r>
      <w:r>
        <w:t>ition (optional):</w:t>
      </w:r>
    </w:p>
    <w:p w:rsidR="00082FF9" w:rsidRDefault="003A5755" w:rsidP="00AE0BAE">
      <w:pPr>
        <w:pStyle w:val="HelpText"/>
      </w:pPr>
      <w:r w:rsidRPr="00EC7B9A">
        <w:t>Help:</w:t>
      </w:r>
      <w:r w:rsidRPr="007C5DD6">
        <w:t xml:space="preserve"> </w:t>
      </w:r>
      <w:r>
        <w:tab/>
        <w:t xml:space="preserve">For selected project segments (as pointed out by QA.HO), use this part to </w:t>
      </w:r>
      <w:r w:rsidR="00082FF9">
        <w:t xml:space="preserve">define the project’s process composition. </w:t>
      </w:r>
      <w:r w:rsidR="00A1265B">
        <w:t>The project could refer to a separate file as appropriate.</w:t>
      </w:r>
    </w:p>
    <w:p w:rsidR="003A5755" w:rsidRDefault="003A5755" w:rsidP="00AE0BAE">
      <w:pPr>
        <w:pStyle w:val="HelpText"/>
      </w:pPr>
    </w:p>
    <w:p w:rsidR="00082FF9" w:rsidRPr="00EC7B9A" w:rsidRDefault="00082FF9" w:rsidP="00AE0BAE">
      <w:r w:rsidRPr="00EC7B9A">
        <w:t>Process Tailoring:</w:t>
      </w:r>
    </w:p>
    <w:p w:rsidR="00082FF9" w:rsidRDefault="00082FF9" w:rsidP="00AE0BAE">
      <w:pPr>
        <w:pStyle w:val="HelpTex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2880"/>
        <w:gridCol w:w="2610"/>
        <w:gridCol w:w="1530"/>
        <w:gridCol w:w="1170"/>
      </w:tblGrid>
      <w:tr w:rsidR="00C867D3" w:rsidRPr="00EC7B9A" w:rsidTr="007B4F6D">
        <w:tc>
          <w:tcPr>
            <w:tcW w:w="630" w:type="dxa"/>
            <w:shd w:val="clear" w:color="auto" w:fill="D9D9D9"/>
          </w:tcPr>
          <w:p w:rsidR="00C867D3" w:rsidRPr="00EC7B9A" w:rsidRDefault="00C867D3" w:rsidP="00AE0BAE">
            <w:pPr>
              <w:pStyle w:val="Bangheader"/>
            </w:pPr>
            <w:r w:rsidRPr="00EC7B9A">
              <w:t>No.</w:t>
            </w:r>
          </w:p>
        </w:tc>
        <w:tc>
          <w:tcPr>
            <w:tcW w:w="2880" w:type="dxa"/>
            <w:shd w:val="clear" w:color="auto" w:fill="D9D9D9"/>
          </w:tcPr>
          <w:p w:rsidR="00C867D3" w:rsidRPr="00EC7B9A" w:rsidRDefault="00C867D3" w:rsidP="00AE0BAE">
            <w:pPr>
              <w:pStyle w:val="Bangheader"/>
            </w:pPr>
            <w:r w:rsidRPr="00EC7B9A">
              <w:t>Description &amp; Tailoring/Deviation</w:t>
            </w:r>
          </w:p>
        </w:tc>
        <w:tc>
          <w:tcPr>
            <w:tcW w:w="2610" w:type="dxa"/>
            <w:shd w:val="clear" w:color="auto" w:fill="D9D9D9"/>
          </w:tcPr>
          <w:p w:rsidR="00C867D3" w:rsidRPr="00EC7B9A" w:rsidRDefault="00C867D3" w:rsidP="00AE0BAE">
            <w:pPr>
              <w:pStyle w:val="Bangheader"/>
            </w:pPr>
            <w:r w:rsidRPr="00EC7B9A">
              <w:t>Reason for tailoring/deviation</w:t>
            </w:r>
          </w:p>
        </w:tc>
        <w:tc>
          <w:tcPr>
            <w:tcW w:w="1530" w:type="dxa"/>
            <w:shd w:val="clear" w:color="auto" w:fill="D9D9D9"/>
          </w:tcPr>
          <w:p w:rsidR="00C867D3" w:rsidRPr="00EC7B9A" w:rsidRDefault="00C867D3" w:rsidP="00AE0BAE">
            <w:pPr>
              <w:pStyle w:val="Bangheader"/>
            </w:pPr>
            <w:r w:rsidRPr="00EC7B9A">
              <w:t>Added/Modified/Deleted</w:t>
            </w:r>
          </w:p>
        </w:tc>
        <w:tc>
          <w:tcPr>
            <w:tcW w:w="1170" w:type="dxa"/>
            <w:shd w:val="clear" w:color="auto" w:fill="D9D9D9"/>
          </w:tcPr>
          <w:p w:rsidR="00C867D3" w:rsidRPr="00EC7B9A" w:rsidRDefault="00C867D3" w:rsidP="00AE0BAE">
            <w:pPr>
              <w:pStyle w:val="Bangheader"/>
            </w:pPr>
            <w:r w:rsidRPr="00EC7B9A">
              <w:t>Tailoring or Deviation?</w:t>
            </w:r>
          </w:p>
        </w:tc>
      </w:tr>
      <w:tr w:rsidR="00C867D3" w:rsidRPr="00EC7B9A" w:rsidTr="007B4F6D">
        <w:tc>
          <w:tcPr>
            <w:tcW w:w="630" w:type="dxa"/>
          </w:tcPr>
          <w:p w:rsidR="00C867D3" w:rsidRPr="00EC7B9A" w:rsidRDefault="00D97438" w:rsidP="00AE0BAE">
            <w:pPr>
              <w:pStyle w:val="bang0"/>
            </w:pPr>
            <w:r w:rsidRPr="00EC7B9A">
              <w:t>1</w:t>
            </w:r>
          </w:p>
        </w:tc>
        <w:tc>
          <w:tcPr>
            <w:tcW w:w="2880" w:type="dxa"/>
          </w:tcPr>
          <w:p w:rsidR="00C867D3" w:rsidRPr="00EC7B9A" w:rsidRDefault="00C867D3" w:rsidP="00AE0BAE"/>
        </w:tc>
        <w:tc>
          <w:tcPr>
            <w:tcW w:w="2610" w:type="dxa"/>
          </w:tcPr>
          <w:p w:rsidR="00C867D3" w:rsidRPr="00EC7B9A" w:rsidRDefault="00C867D3" w:rsidP="00AE0BAE"/>
        </w:tc>
        <w:tc>
          <w:tcPr>
            <w:tcW w:w="1530" w:type="dxa"/>
          </w:tcPr>
          <w:p w:rsidR="00C867D3" w:rsidRPr="00EC7B9A" w:rsidRDefault="00C867D3" w:rsidP="00AE0BAE"/>
        </w:tc>
        <w:tc>
          <w:tcPr>
            <w:tcW w:w="1170" w:type="dxa"/>
          </w:tcPr>
          <w:p w:rsidR="00C867D3" w:rsidRPr="00EC7B9A" w:rsidRDefault="00C867D3" w:rsidP="00AE0BAE">
            <w:pPr>
              <w:pStyle w:val="bang0"/>
            </w:pPr>
          </w:p>
        </w:tc>
      </w:tr>
      <w:tr w:rsidR="00C867D3" w:rsidRPr="00EC7B9A" w:rsidTr="007B4F6D">
        <w:tc>
          <w:tcPr>
            <w:tcW w:w="630" w:type="dxa"/>
          </w:tcPr>
          <w:p w:rsidR="00C867D3" w:rsidRPr="00EC7B9A" w:rsidRDefault="00D97438" w:rsidP="00AE0BAE">
            <w:pPr>
              <w:pStyle w:val="bang0"/>
            </w:pPr>
            <w:r w:rsidRPr="00EC7B9A">
              <w:t>2</w:t>
            </w:r>
          </w:p>
        </w:tc>
        <w:tc>
          <w:tcPr>
            <w:tcW w:w="2880" w:type="dxa"/>
          </w:tcPr>
          <w:p w:rsidR="00C867D3" w:rsidRPr="00EC7B9A" w:rsidRDefault="00C867D3" w:rsidP="00AE0BAE"/>
        </w:tc>
        <w:tc>
          <w:tcPr>
            <w:tcW w:w="2610" w:type="dxa"/>
          </w:tcPr>
          <w:p w:rsidR="00C867D3" w:rsidRPr="00EC7B9A" w:rsidRDefault="00C867D3" w:rsidP="00AE0BAE"/>
        </w:tc>
        <w:tc>
          <w:tcPr>
            <w:tcW w:w="1530" w:type="dxa"/>
          </w:tcPr>
          <w:p w:rsidR="00C867D3" w:rsidRPr="00EC7B9A" w:rsidRDefault="00C867D3" w:rsidP="00AE0BAE"/>
        </w:tc>
        <w:tc>
          <w:tcPr>
            <w:tcW w:w="1170" w:type="dxa"/>
          </w:tcPr>
          <w:p w:rsidR="00C867D3" w:rsidRPr="00EC7B9A" w:rsidRDefault="00C867D3" w:rsidP="00AE0BAE">
            <w:pPr>
              <w:pStyle w:val="bang0"/>
            </w:pPr>
          </w:p>
        </w:tc>
      </w:tr>
    </w:tbl>
    <w:p w:rsidR="00C867D3" w:rsidRDefault="00C867D3" w:rsidP="00AE0BAE">
      <w:pPr>
        <w:pStyle w:val="Heading2"/>
      </w:pPr>
      <w:bookmarkStart w:id="12" w:name="_Toc336527264"/>
      <w:r>
        <w:t xml:space="preserve">Requirement </w:t>
      </w:r>
      <w:r w:rsidR="00320F1C">
        <w:t xml:space="preserve">Change </w:t>
      </w:r>
      <w:r>
        <w:t>Management</w:t>
      </w:r>
      <w:bookmarkEnd w:id="12"/>
    </w:p>
    <w:p w:rsidR="007C5DD6" w:rsidRDefault="007C5DD6" w:rsidP="00AE0BAE">
      <w:pPr>
        <w:pStyle w:val="HelpText"/>
      </w:pPr>
      <w:r w:rsidRPr="00EC7B9A">
        <w:t>Help:</w:t>
      </w:r>
      <w:r w:rsidRPr="007C5DD6">
        <w:t xml:space="preserve"> </w:t>
      </w:r>
      <w:r w:rsidR="00D97438">
        <w:tab/>
      </w:r>
      <w:r>
        <w:t>Describe how changes to requirements are managed</w:t>
      </w:r>
    </w:p>
    <w:p w:rsidR="007C5DD6" w:rsidRDefault="007C5DD6" w:rsidP="00AE0BAE">
      <w:pPr>
        <w:pStyle w:val="HelpText"/>
      </w:pPr>
      <w:r>
        <w:t>Who is responsible for managing change to requirements (BA is normally designated for that task), Where are changes logged</w:t>
      </w:r>
    </w:p>
    <w:p w:rsidR="007C5DD6" w:rsidRDefault="002E09C4" w:rsidP="00AE0BAE">
      <w:pPr>
        <w:pStyle w:val="HelpText"/>
      </w:pPr>
      <w:r>
        <w:tab/>
      </w:r>
      <w:r w:rsidR="007C5DD6">
        <w:t>Impact analysis mechanism: Who partic</w:t>
      </w:r>
      <w:r w:rsidR="00BB4119">
        <w:t>i</w:t>
      </w:r>
      <w:r w:rsidR="007C5DD6">
        <w:t>pate in CCB</w:t>
      </w:r>
      <w:r w:rsidR="0088336F">
        <w:t xml:space="preserve"> to review and approve</w:t>
      </w:r>
      <w:r w:rsidR="00BD6BA8">
        <w:t xml:space="preserve"> </w:t>
      </w:r>
      <w:r w:rsidR="00235A68">
        <w:t>changes?</w:t>
      </w:r>
    </w:p>
    <w:p w:rsidR="007C53D3" w:rsidRDefault="007C53D3" w:rsidP="00AE0BAE">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150"/>
        <w:gridCol w:w="5670"/>
      </w:tblGrid>
      <w:tr w:rsidR="007C53D3" w:rsidRPr="002856B0" w:rsidTr="007B4F6D">
        <w:tc>
          <w:tcPr>
            <w:tcW w:w="3150" w:type="dxa"/>
            <w:vAlign w:val="center"/>
          </w:tcPr>
          <w:p w:rsidR="007C53D3" w:rsidRPr="002856B0" w:rsidRDefault="007C53D3" w:rsidP="00AE0BAE">
            <w:pPr>
              <w:pStyle w:val="bang0"/>
            </w:pPr>
            <w:r w:rsidRPr="002856B0">
              <w:t>Where is the change request logged?</w:t>
            </w:r>
          </w:p>
        </w:tc>
        <w:tc>
          <w:tcPr>
            <w:tcW w:w="5670" w:type="dxa"/>
            <w:vAlign w:val="center"/>
          </w:tcPr>
          <w:p w:rsidR="007C53D3" w:rsidRPr="002856B0" w:rsidRDefault="007C53D3" w:rsidP="00AE0BAE">
            <w:pPr>
              <w:pStyle w:val="bang0"/>
              <w:rPr>
                <w:lang w:val="en-GB"/>
              </w:rPr>
            </w:pPr>
            <w:r w:rsidRPr="002856B0">
              <w:rPr>
                <w:lang w:val="en-GB"/>
              </w:rPr>
              <w:t>RM Sheet.xls</w:t>
            </w:r>
          </w:p>
        </w:tc>
      </w:tr>
      <w:tr w:rsidR="007C53D3" w:rsidRPr="002856B0" w:rsidTr="007B4F6D">
        <w:tc>
          <w:tcPr>
            <w:tcW w:w="3150" w:type="dxa"/>
            <w:vAlign w:val="center"/>
          </w:tcPr>
          <w:p w:rsidR="007C53D3" w:rsidRPr="002856B0" w:rsidRDefault="007C53D3" w:rsidP="00AE0BAE">
            <w:pPr>
              <w:pStyle w:val="bang0"/>
            </w:pPr>
            <w:r w:rsidRPr="002856B0">
              <w:t>Who logs the change request?</w:t>
            </w:r>
          </w:p>
        </w:tc>
        <w:tc>
          <w:tcPr>
            <w:tcW w:w="5670" w:type="dxa"/>
            <w:vAlign w:val="center"/>
          </w:tcPr>
          <w:p w:rsidR="007C53D3" w:rsidRPr="002856B0" w:rsidRDefault="007C53D3" w:rsidP="00AE0BAE">
            <w:pPr>
              <w:pStyle w:val="bang0"/>
            </w:pPr>
            <w:r w:rsidRPr="002856B0">
              <w:t>Any team members</w:t>
            </w:r>
          </w:p>
        </w:tc>
      </w:tr>
      <w:tr w:rsidR="007C53D3" w:rsidRPr="002856B0" w:rsidTr="007B4F6D">
        <w:tc>
          <w:tcPr>
            <w:tcW w:w="3150" w:type="dxa"/>
            <w:vAlign w:val="center"/>
          </w:tcPr>
          <w:p w:rsidR="007C53D3" w:rsidRPr="002856B0" w:rsidRDefault="007C53D3" w:rsidP="00AE0BAE">
            <w:pPr>
              <w:pStyle w:val="bang0"/>
            </w:pPr>
            <w:r w:rsidRPr="002856B0">
              <w:t>Who reviews the change request?</w:t>
            </w:r>
          </w:p>
        </w:tc>
        <w:tc>
          <w:tcPr>
            <w:tcW w:w="5670" w:type="dxa"/>
            <w:vAlign w:val="center"/>
          </w:tcPr>
          <w:p w:rsidR="007C53D3" w:rsidRPr="002856B0" w:rsidRDefault="006B2706" w:rsidP="00AE0BAE">
            <w:pPr>
              <w:pStyle w:val="bang0"/>
              <w:rPr>
                <w:lang w:val="en-GB"/>
              </w:rPr>
            </w:pPr>
            <w:r w:rsidRPr="002856B0">
              <w:rPr>
                <w:lang w:val="en-GB"/>
              </w:rPr>
              <w:t>&lt;</w:t>
            </w:r>
            <w:r w:rsidR="007C53D3" w:rsidRPr="002856B0">
              <w:rPr>
                <w:lang w:val="en-GB"/>
              </w:rPr>
              <w:t xml:space="preserve">CCB (PM, </w:t>
            </w:r>
            <w:r w:rsidR="002E0F68" w:rsidRPr="002856B0">
              <w:rPr>
                <w:lang w:val="en-GB"/>
              </w:rPr>
              <w:t xml:space="preserve">PTL, </w:t>
            </w:r>
            <w:r w:rsidR="007C53D3" w:rsidRPr="002856B0">
              <w:rPr>
                <w:lang w:val="en-GB"/>
              </w:rPr>
              <w:t xml:space="preserve">CC and </w:t>
            </w:r>
            <w:r w:rsidR="002E0F68" w:rsidRPr="002856B0">
              <w:rPr>
                <w:lang w:val="en-GB"/>
              </w:rPr>
              <w:t>concrete name of</w:t>
            </w:r>
            <w:r w:rsidR="007C53D3" w:rsidRPr="002856B0">
              <w:rPr>
                <w:lang w:val="en-GB"/>
              </w:rPr>
              <w:t xml:space="preserve"> people assigned by PM</w:t>
            </w:r>
            <w:r w:rsidR="002E0F68" w:rsidRPr="002856B0">
              <w:rPr>
                <w:lang w:val="en-GB"/>
              </w:rPr>
              <w:t>)</w:t>
            </w:r>
            <w:r w:rsidR="00915555" w:rsidRPr="002856B0">
              <w:rPr>
                <w:lang w:val="en-GB"/>
              </w:rPr>
              <w:t xml:space="preserve"> in case of changes significantly affect to project</w:t>
            </w:r>
          </w:p>
          <w:p w:rsidR="00915555" w:rsidRPr="002856B0" w:rsidRDefault="00915555" w:rsidP="00AE0BAE">
            <w:pPr>
              <w:pStyle w:val="bang0"/>
              <w:rPr>
                <w:lang w:val="en-GB"/>
              </w:rPr>
            </w:pPr>
            <w:r w:rsidRPr="002856B0">
              <w:t>In cases of the changes do not affect to other sub teams of projects,  the CCB delegates the change control authority to Leader of that sub team</w:t>
            </w:r>
          </w:p>
          <w:p w:rsidR="007C53D3" w:rsidRPr="002856B0" w:rsidRDefault="007C53D3" w:rsidP="00AE0BAE">
            <w:pPr>
              <w:pStyle w:val="bang0"/>
              <w:rPr>
                <w:lang w:val="en-GB"/>
              </w:rPr>
            </w:pPr>
            <w:r w:rsidRPr="002856B0">
              <w:rPr>
                <w:lang w:val="en-GB"/>
              </w:rPr>
              <w:t>Help: It is recommended to involve the people whose works are affected by the change</w:t>
            </w:r>
            <w:r w:rsidR="006B2706" w:rsidRPr="002856B0">
              <w:rPr>
                <w:lang w:val="en-GB"/>
              </w:rPr>
              <w:t>&gt;</w:t>
            </w:r>
          </w:p>
        </w:tc>
      </w:tr>
      <w:tr w:rsidR="007C53D3" w:rsidRPr="002856B0" w:rsidTr="007B4F6D">
        <w:tc>
          <w:tcPr>
            <w:tcW w:w="3150" w:type="dxa"/>
            <w:vAlign w:val="center"/>
          </w:tcPr>
          <w:p w:rsidR="007C53D3" w:rsidRPr="002856B0" w:rsidRDefault="007C53D3" w:rsidP="00AE0BAE">
            <w:pPr>
              <w:pStyle w:val="bang0"/>
            </w:pPr>
            <w:r w:rsidRPr="002856B0">
              <w:t>Who approves the change request?</w:t>
            </w:r>
          </w:p>
        </w:tc>
        <w:tc>
          <w:tcPr>
            <w:tcW w:w="5670" w:type="dxa"/>
            <w:vAlign w:val="center"/>
          </w:tcPr>
          <w:p w:rsidR="007C53D3" w:rsidRPr="002856B0" w:rsidRDefault="007C53D3" w:rsidP="00AE0BAE">
            <w:pPr>
              <w:pStyle w:val="bang0"/>
              <w:rPr>
                <w:lang w:val="en-GB"/>
              </w:rPr>
            </w:pPr>
            <w:r w:rsidRPr="002856B0">
              <w:rPr>
                <w:lang w:val="en-GB"/>
              </w:rPr>
              <w:t>PM by default</w:t>
            </w:r>
          </w:p>
          <w:p w:rsidR="007C53D3" w:rsidRPr="002856B0" w:rsidRDefault="00696C4A" w:rsidP="00AE0BAE">
            <w:pPr>
              <w:pStyle w:val="bang0"/>
              <w:rPr>
                <w:lang w:val="en-GB"/>
              </w:rPr>
            </w:pPr>
            <w:r w:rsidRPr="002856B0">
              <w:rPr>
                <w:lang w:val="en-GB"/>
              </w:rPr>
              <w:t>OM/SM if</w:t>
            </w:r>
            <w:r w:rsidR="00BD6BA8" w:rsidRPr="002856B0">
              <w:rPr>
                <w:lang w:val="en-GB"/>
              </w:rPr>
              <w:t>:</w:t>
            </w:r>
          </w:p>
          <w:p w:rsidR="00696C4A" w:rsidRPr="002856B0" w:rsidRDefault="00696C4A" w:rsidP="00AE0BAE">
            <w:pPr>
              <w:pStyle w:val="bang0"/>
              <w:rPr>
                <w:lang w:val="en-GB"/>
              </w:rPr>
            </w:pPr>
            <w:r w:rsidRPr="002856B0">
              <w:rPr>
                <w:lang w:val="en-GB"/>
              </w:rPr>
              <w:t>Changes to project scope</w:t>
            </w:r>
          </w:p>
          <w:p w:rsidR="00696C4A" w:rsidRPr="002856B0" w:rsidRDefault="00696C4A" w:rsidP="00AE0BAE">
            <w:pPr>
              <w:pStyle w:val="bang0"/>
              <w:rPr>
                <w:lang w:val="en-GB"/>
              </w:rPr>
            </w:pPr>
            <w:r w:rsidRPr="002856B0">
              <w:rPr>
                <w:lang w:val="en-GB"/>
              </w:rPr>
              <w:t>Changes in targeted value of project QPPO</w:t>
            </w:r>
          </w:p>
          <w:p w:rsidR="00696C4A" w:rsidRPr="002856B0" w:rsidRDefault="00696C4A" w:rsidP="00AE0BAE">
            <w:pPr>
              <w:pStyle w:val="bang0"/>
              <w:rPr>
                <w:lang w:val="en-GB"/>
              </w:rPr>
            </w:pPr>
            <w:r w:rsidRPr="002856B0">
              <w:rPr>
                <w:lang w:val="en-GB"/>
              </w:rPr>
              <w:t>Changes in delivery plan of project deliverables</w:t>
            </w:r>
          </w:p>
          <w:p w:rsidR="007C53D3" w:rsidRPr="002856B0" w:rsidRDefault="00696C4A" w:rsidP="00AE0BAE">
            <w:pPr>
              <w:pStyle w:val="bang0"/>
            </w:pPr>
            <w:r w:rsidRPr="002856B0">
              <w:rPr>
                <w:lang w:val="en-GB"/>
              </w:rPr>
              <w:t>Changes to assignment for key roles (PM</w:t>
            </w:r>
            <w:r w:rsidR="00BD6BA8" w:rsidRPr="002856B0">
              <w:rPr>
                <w:lang w:val="en-GB"/>
              </w:rPr>
              <w:t>, PTL</w:t>
            </w:r>
            <w:r w:rsidRPr="002856B0">
              <w:rPr>
                <w:lang w:val="en-GB"/>
              </w:rPr>
              <w:t>)</w:t>
            </w:r>
          </w:p>
        </w:tc>
      </w:tr>
    </w:tbl>
    <w:p w:rsidR="00C867D3" w:rsidRDefault="00C867D3" w:rsidP="00AE0BAE">
      <w:pPr>
        <w:pStyle w:val="Heading2"/>
      </w:pPr>
      <w:bookmarkStart w:id="13" w:name="_Toc336527265"/>
      <w:r>
        <w:t>Product Integration Strategy</w:t>
      </w:r>
      <w:bookmarkEnd w:id="13"/>
    </w:p>
    <w:p w:rsidR="00320F1C" w:rsidRDefault="00320F1C" w:rsidP="00AE0BAE">
      <w:pPr>
        <w:pStyle w:val="HelpText"/>
      </w:pPr>
      <w:r w:rsidRPr="002856B0">
        <w:t>Help:</w:t>
      </w:r>
      <w:r>
        <w:tab/>
        <w:t xml:space="preserve">&lt;Describe the Product Integration sequence with its </w:t>
      </w:r>
      <w:r w:rsidR="00B16672">
        <w:t>rationale.</w:t>
      </w:r>
      <w:r>
        <w:t>&gt;</w:t>
      </w:r>
    </w:p>
    <w:p w:rsidR="00320F1C" w:rsidRDefault="002E09C4" w:rsidP="00AE0BAE">
      <w:pPr>
        <w:pStyle w:val="HelpText"/>
      </w:pPr>
      <w:r>
        <w:tab/>
      </w:r>
      <w:r w:rsidR="00320F1C">
        <w:t>&lt;List the components which will be integrated in the order of the defined Integration sequence</w:t>
      </w:r>
      <w:r w:rsidR="00B16672">
        <w:t>. If available, refer to other document that depicted the integration strategy of the project</w:t>
      </w:r>
      <w:r w:rsidR="00320F1C">
        <w:t>&gt;</w:t>
      </w:r>
      <w:r w:rsidR="00B16672">
        <w:t xml:space="preserve"> </w:t>
      </w:r>
    </w:p>
    <w:p w:rsidR="00B16672" w:rsidRDefault="00B16672" w:rsidP="00AE0BAE">
      <w:pPr>
        <w:pStyle w:val="HelpText"/>
      </w:pPr>
    </w:p>
    <w:p w:rsidR="00B16672" w:rsidRPr="00320F1C" w:rsidRDefault="00B16672" w:rsidP="00AE0BAE">
      <w:pPr>
        <w:rPr>
          <w:rFonts w:eastAsia="MS Mincho"/>
          <w:lang w:eastAsia="ja-JP"/>
        </w:rPr>
      </w:pPr>
      <w:r>
        <w:rPr>
          <w:rFonts w:eastAsia="MS Mincho"/>
          <w:lang w:val="en-GB" w:eastAsia="ja-JP"/>
        </w:rPr>
        <w:t>&lt;Big Bang Integration sequence is selected to the project because of …..&gt;</w:t>
      </w:r>
    </w:p>
    <w:p w:rsidR="00B16672" w:rsidRPr="00B16672" w:rsidRDefault="00B16672" w:rsidP="00AE0BAE">
      <w:pPr>
        <w:pStyle w:val="HelpText"/>
        <w:rPr>
          <w:lang w:val="en-GB"/>
        </w:rPr>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720"/>
        <w:gridCol w:w="2070"/>
        <w:gridCol w:w="2070"/>
        <w:gridCol w:w="1350"/>
        <w:gridCol w:w="2610"/>
      </w:tblGrid>
      <w:tr w:rsidR="00B16672" w:rsidRPr="002856B0" w:rsidTr="007B4F6D">
        <w:tc>
          <w:tcPr>
            <w:tcW w:w="720" w:type="dxa"/>
            <w:shd w:val="clear" w:color="auto" w:fill="D9D9D9"/>
          </w:tcPr>
          <w:p w:rsidR="00B16672" w:rsidRPr="002856B0" w:rsidRDefault="00B16672" w:rsidP="00AE0BAE">
            <w:pPr>
              <w:pStyle w:val="Bangheader"/>
            </w:pPr>
            <w:r w:rsidRPr="002856B0">
              <w:lastRenderedPageBreak/>
              <w:t>No.</w:t>
            </w:r>
          </w:p>
        </w:tc>
        <w:tc>
          <w:tcPr>
            <w:tcW w:w="2070" w:type="dxa"/>
            <w:shd w:val="clear" w:color="auto" w:fill="D9D9D9"/>
          </w:tcPr>
          <w:p w:rsidR="00B16672" w:rsidRPr="002856B0" w:rsidRDefault="00B16672" w:rsidP="00AE0BAE">
            <w:pPr>
              <w:pStyle w:val="Bangheader"/>
            </w:pPr>
            <w:r w:rsidRPr="002856B0">
              <w:t>Component ID</w:t>
            </w:r>
          </w:p>
        </w:tc>
        <w:tc>
          <w:tcPr>
            <w:tcW w:w="2070" w:type="dxa"/>
            <w:shd w:val="clear" w:color="auto" w:fill="D9D9D9"/>
          </w:tcPr>
          <w:p w:rsidR="00B16672" w:rsidRPr="002856B0" w:rsidRDefault="007F5D29" w:rsidP="00AE0BAE">
            <w:pPr>
              <w:pStyle w:val="Bangheader"/>
            </w:pPr>
            <w:r w:rsidRPr="002856B0">
              <w:t>Integration Criteria</w:t>
            </w:r>
          </w:p>
        </w:tc>
        <w:tc>
          <w:tcPr>
            <w:tcW w:w="1350" w:type="dxa"/>
            <w:shd w:val="clear" w:color="auto" w:fill="D9D9D9"/>
          </w:tcPr>
          <w:p w:rsidR="00B16672" w:rsidRPr="002856B0" w:rsidRDefault="00B16672" w:rsidP="00AE0BAE">
            <w:pPr>
              <w:pStyle w:val="Bangheader"/>
            </w:pPr>
            <w:r w:rsidRPr="002856B0">
              <w:t>Integrated with Components</w:t>
            </w:r>
          </w:p>
        </w:tc>
        <w:tc>
          <w:tcPr>
            <w:tcW w:w="2610" w:type="dxa"/>
            <w:shd w:val="clear" w:color="auto" w:fill="D9D9D9"/>
          </w:tcPr>
          <w:p w:rsidR="00B16672" w:rsidRPr="002856B0" w:rsidRDefault="00B16672" w:rsidP="00AE0BAE">
            <w:pPr>
              <w:pStyle w:val="Bangheader"/>
            </w:pPr>
            <w:r w:rsidRPr="002856B0">
              <w:t>Integration order</w:t>
            </w:r>
          </w:p>
        </w:tc>
      </w:tr>
      <w:tr w:rsidR="00B16672" w:rsidRPr="002856B0" w:rsidTr="007B4F6D">
        <w:tc>
          <w:tcPr>
            <w:tcW w:w="720" w:type="dxa"/>
          </w:tcPr>
          <w:p w:rsidR="00B16672" w:rsidRPr="002856B0" w:rsidRDefault="00D97438" w:rsidP="00AE0BAE">
            <w:pPr>
              <w:pStyle w:val="bang0"/>
            </w:pPr>
            <w:r w:rsidRPr="002856B0">
              <w:t>1</w:t>
            </w:r>
          </w:p>
        </w:tc>
        <w:tc>
          <w:tcPr>
            <w:tcW w:w="2070" w:type="dxa"/>
          </w:tcPr>
          <w:p w:rsidR="00B16672" w:rsidRPr="002856B0" w:rsidRDefault="00B16672" w:rsidP="00AE0BAE">
            <w:pPr>
              <w:pStyle w:val="bang0"/>
              <w:rPr>
                <w:lang w:eastAsia="ja-JP"/>
              </w:rPr>
            </w:pPr>
          </w:p>
        </w:tc>
        <w:tc>
          <w:tcPr>
            <w:tcW w:w="2070" w:type="dxa"/>
          </w:tcPr>
          <w:p w:rsidR="00B16672" w:rsidRPr="002856B0" w:rsidRDefault="007F5D29" w:rsidP="00AE0BAE">
            <w:pPr>
              <w:pStyle w:val="bang0"/>
              <w:rPr>
                <w:lang w:eastAsia="ja-JP"/>
              </w:rPr>
            </w:pPr>
            <w:r w:rsidRPr="002856B0">
              <w:rPr>
                <w:lang w:eastAsia="ja-JP"/>
              </w:rPr>
              <w:t>&lt;</w:t>
            </w:r>
            <w:r w:rsidR="004331F7" w:rsidRPr="002856B0">
              <w:rPr>
                <w:lang w:eastAsia="ja-JP"/>
              </w:rPr>
              <w:t>criteria to start integration</w:t>
            </w:r>
            <w:r w:rsidRPr="002856B0">
              <w:rPr>
                <w:lang w:eastAsia="ja-JP"/>
              </w:rPr>
              <w:t>&gt;</w:t>
            </w:r>
          </w:p>
        </w:tc>
        <w:tc>
          <w:tcPr>
            <w:tcW w:w="1350" w:type="dxa"/>
          </w:tcPr>
          <w:p w:rsidR="00B16672" w:rsidRPr="002856B0" w:rsidRDefault="00B16672" w:rsidP="00AE0BAE">
            <w:pPr>
              <w:pStyle w:val="bang0"/>
              <w:rPr>
                <w:lang w:eastAsia="ja-JP"/>
              </w:rPr>
            </w:pPr>
          </w:p>
        </w:tc>
        <w:tc>
          <w:tcPr>
            <w:tcW w:w="2610" w:type="dxa"/>
          </w:tcPr>
          <w:p w:rsidR="00B16672" w:rsidRPr="002856B0" w:rsidRDefault="00B16672" w:rsidP="00AE0BAE">
            <w:pPr>
              <w:pStyle w:val="bang0"/>
              <w:rPr>
                <w:lang w:eastAsia="ja-JP"/>
              </w:rPr>
            </w:pPr>
          </w:p>
        </w:tc>
      </w:tr>
      <w:tr w:rsidR="00B16672" w:rsidRPr="002856B0" w:rsidTr="007B4F6D">
        <w:tc>
          <w:tcPr>
            <w:tcW w:w="720" w:type="dxa"/>
          </w:tcPr>
          <w:p w:rsidR="00B16672" w:rsidRPr="002856B0" w:rsidRDefault="00D97438" w:rsidP="00AE0BAE">
            <w:pPr>
              <w:pStyle w:val="bang0"/>
            </w:pPr>
            <w:r w:rsidRPr="002856B0">
              <w:t>2</w:t>
            </w:r>
          </w:p>
        </w:tc>
        <w:tc>
          <w:tcPr>
            <w:tcW w:w="2070" w:type="dxa"/>
          </w:tcPr>
          <w:p w:rsidR="00B16672" w:rsidRPr="002856B0" w:rsidRDefault="00B16672" w:rsidP="00AE0BAE">
            <w:pPr>
              <w:pStyle w:val="bang0"/>
              <w:rPr>
                <w:lang w:eastAsia="ja-JP"/>
              </w:rPr>
            </w:pPr>
          </w:p>
        </w:tc>
        <w:tc>
          <w:tcPr>
            <w:tcW w:w="2070" w:type="dxa"/>
          </w:tcPr>
          <w:p w:rsidR="00B16672" w:rsidRPr="002856B0" w:rsidRDefault="00B16672" w:rsidP="00AE0BAE">
            <w:pPr>
              <w:pStyle w:val="bang0"/>
              <w:rPr>
                <w:lang w:eastAsia="ja-JP"/>
              </w:rPr>
            </w:pPr>
          </w:p>
        </w:tc>
        <w:tc>
          <w:tcPr>
            <w:tcW w:w="1350" w:type="dxa"/>
          </w:tcPr>
          <w:p w:rsidR="00B16672" w:rsidRPr="002856B0" w:rsidRDefault="00B16672" w:rsidP="00AE0BAE">
            <w:pPr>
              <w:pStyle w:val="bang0"/>
              <w:rPr>
                <w:lang w:eastAsia="ja-JP"/>
              </w:rPr>
            </w:pPr>
          </w:p>
        </w:tc>
        <w:tc>
          <w:tcPr>
            <w:tcW w:w="2610" w:type="dxa"/>
          </w:tcPr>
          <w:p w:rsidR="00B16672" w:rsidRPr="002856B0" w:rsidRDefault="00B16672" w:rsidP="00AE0BAE">
            <w:pPr>
              <w:pStyle w:val="bang0"/>
              <w:rPr>
                <w:lang w:eastAsia="ja-JP"/>
              </w:rPr>
            </w:pPr>
          </w:p>
        </w:tc>
      </w:tr>
    </w:tbl>
    <w:p w:rsidR="00B16672" w:rsidRDefault="00B16672" w:rsidP="00AE0BAE">
      <w:pPr>
        <w:pStyle w:val="HelpText"/>
      </w:pPr>
    </w:p>
    <w:p w:rsidR="00C678F6" w:rsidRDefault="00C678F6" w:rsidP="00AE0BAE">
      <w:pPr>
        <w:pStyle w:val="Heading2"/>
      </w:pPr>
      <w:bookmarkStart w:id="14" w:name="_Toc336527266"/>
      <w:r>
        <w:t>Quality Management</w:t>
      </w:r>
      <w:bookmarkEnd w:id="14"/>
    </w:p>
    <w:p w:rsidR="00C678F6" w:rsidRDefault="00792389" w:rsidP="00AE0BAE">
      <w:pPr>
        <w:pStyle w:val="Heading3"/>
        <w:rPr>
          <w:rFonts w:eastAsia="MS Mincho"/>
          <w:lang w:val="da-DK" w:eastAsia="ja-JP"/>
        </w:rPr>
      </w:pPr>
      <w:r>
        <w:rPr>
          <w:rFonts w:eastAsia="MS Mincho"/>
          <w:lang w:val="da-DK" w:eastAsia="ja-JP"/>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AE0BAE">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AE0BAE">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AE0BAE">
            <w:pPr>
              <w:pStyle w:val="Bangheader"/>
            </w:pPr>
            <w:r w:rsidRPr="002856B0">
              <w:t>Expected Benefits</w:t>
            </w:r>
          </w:p>
        </w:tc>
      </w:tr>
      <w:tr w:rsidR="00D03CC4" w:rsidRPr="002856B0" w:rsidTr="007B4F6D">
        <w:tc>
          <w:tcPr>
            <w:tcW w:w="2250" w:type="dxa"/>
          </w:tcPr>
          <w:p w:rsidR="00D03CC4" w:rsidRPr="002856B0" w:rsidRDefault="00D03CC4" w:rsidP="00AE0BAE">
            <w:pPr>
              <w:pStyle w:val="bang0"/>
              <w:rPr>
                <w:lang w:eastAsia="ja-JP"/>
              </w:rPr>
            </w:pPr>
            <w:r w:rsidRPr="002856B0">
              <w:rPr>
                <w:lang w:eastAsia="ja-JP"/>
              </w:rPr>
              <w:t>&lt;Requirement missing &gt;</w:t>
            </w:r>
          </w:p>
        </w:tc>
        <w:tc>
          <w:tcPr>
            <w:tcW w:w="4770" w:type="dxa"/>
          </w:tcPr>
          <w:p w:rsidR="00D03CC4" w:rsidRPr="002856B0" w:rsidRDefault="00D03CC4" w:rsidP="00AE0BAE">
            <w:pPr>
              <w:pStyle w:val="bang0"/>
              <w:rPr>
                <w:lang w:eastAsia="ja-JP"/>
              </w:rPr>
            </w:pPr>
            <w:r w:rsidRPr="002856B0">
              <w:rPr>
                <w:lang w:eastAsia="ja-JP"/>
              </w:rPr>
              <w:t>&lt;…...&gt;</w:t>
            </w:r>
          </w:p>
        </w:tc>
        <w:tc>
          <w:tcPr>
            <w:tcW w:w="1800" w:type="dxa"/>
          </w:tcPr>
          <w:p w:rsidR="00D03CC4" w:rsidRPr="002856B0" w:rsidRDefault="00D03CC4" w:rsidP="00AE0BAE">
            <w:pPr>
              <w:pStyle w:val="bang0"/>
              <w:rPr>
                <w:lang w:eastAsia="ja-JP"/>
              </w:rPr>
            </w:pPr>
            <w:r w:rsidRPr="002856B0">
              <w:rPr>
                <w:lang w:eastAsia="ja-JP"/>
              </w:rPr>
              <w:t>&lt;10–20% reduction in defect injection rate and about 2% improvement in productivity&gt;</w:t>
            </w:r>
          </w:p>
        </w:tc>
      </w:tr>
      <w:tr w:rsidR="00D03CC4" w:rsidRPr="002856B0" w:rsidTr="007B4F6D">
        <w:tc>
          <w:tcPr>
            <w:tcW w:w="2250" w:type="dxa"/>
          </w:tcPr>
          <w:p w:rsidR="00D03CC4" w:rsidRPr="002856B0" w:rsidRDefault="00D03CC4" w:rsidP="00AE0BAE">
            <w:pPr>
              <w:pStyle w:val="bang0"/>
              <w:rPr>
                <w:lang w:eastAsia="ja-JP"/>
              </w:rPr>
            </w:pPr>
            <w:r w:rsidRPr="002856B0">
              <w:rPr>
                <w:lang w:eastAsia="ja-JP"/>
              </w:rPr>
              <w:t>&lt;Careless mistake in Design Document_Format/Template wrong&gt;</w:t>
            </w:r>
          </w:p>
        </w:tc>
        <w:tc>
          <w:tcPr>
            <w:tcW w:w="4770" w:type="dxa"/>
          </w:tcPr>
          <w:p w:rsidR="00D03CC4" w:rsidRPr="002856B0" w:rsidRDefault="00D03CC4" w:rsidP="00AE0BAE">
            <w:pPr>
              <w:pStyle w:val="bang0"/>
              <w:rPr>
                <w:lang w:eastAsia="ja-JP"/>
              </w:rPr>
            </w:pPr>
            <w:r w:rsidRPr="002856B0">
              <w:rPr>
                <w:lang w:eastAsia="ja-JP"/>
              </w:rPr>
              <w:t>&lt;…..&gt;</w:t>
            </w:r>
          </w:p>
        </w:tc>
        <w:tc>
          <w:tcPr>
            <w:tcW w:w="1800" w:type="dxa"/>
          </w:tcPr>
          <w:p w:rsidR="00D03CC4" w:rsidRPr="002856B0" w:rsidRDefault="00D03CC4" w:rsidP="00AE0BAE">
            <w:pPr>
              <w:pStyle w:val="bang0"/>
              <w:rPr>
                <w:lang w:eastAsia="ja-JP"/>
              </w:rPr>
            </w:pPr>
            <w:r w:rsidRPr="002856B0">
              <w:rPr>
                <w:lang w:eastAsia="ja-JP"/>
              </w:rPr>
              <w:t>&lt;Improvement in quality as overall defect removal efficiency will improve; some benefits in productivity as defects will be detected early&gt;</w:t>
            </w:r>
          </w:p>
        </w:tc>
      </w:tr>
    </w:tbl>
    <w:p w:rsidR="00C678F6" w:rsidRDefault="00792389" w:rsidP="00AE0BAE">
      <w:pPr>
        <w:pStyle w:val="Heading3"/>
        <w:rPr>
          <w:rFonts w:eastAsia="MS Mincho"/>
          <w:lang w:val="da-DK" w:eastAsia="ja-JP"/>
        </w:rPr>
      </w:pPr>
      <w:r>
        <w:rPr>
          <w:rFonts w:eastAsia="MS Mincho"/>
          <w:lang w:val="da-DK" w:eastAsia="ja-JP"/>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620"/>
        <w:gridCol w:w="1710"/>
        <w:gridCol w:w="1980"/>
        <w:gridCol w:w="1350"/>
      </w:tblGrid>
      <w:tr w:rsidR="00CE6273" w:rsidRPr="002856B0" w:rsidTr="007B4F6D">
        <w:trPr>
          <w:tblHeader/>
        </w:trPr>
        <w:tc>
          <w:tcPr>
            <w:tcW w:w="2160" w:type="dxa"/>
            <w:tcBorders>
              <w:bottom w:val="dotted" w:sz="2" w:space="0" w:color="808080"/>
            </w:tcBorders>
            <w:shd w:val="clear" w:color="auto" w:fill="D9D9D9"/>
          </w:tcPr>
          <w:p w:rsidR="00CE6273" w:rsidRPr="002856B0" w:rsidRDefault="00CE6273" w:rsidP="00AE0BAE">
            <w:pPr>
              <w:pStyle w:val="Bangheader"/>
            </w:pPr>
            <w:r w:rsidRPr="002856B0">
              <w:t>Review Item</w:t>
            </w:r>
          </w:p>
        </w:tc>
        <w:tc>
          <w:tcPr>
            <w:tcW w:w="1620" w:type="dxa"/>
            <w:tcBorders>
              <w:bottom w:val="dotted" w:sz="2" w:space="0" w:color="808080"/>
            </w:tcBorders>
            <w:shd w:val="clear" w:color="auto" w:fill="D9D9D9"/>
          </w:tcPr>
          <w:p w:rsidR="00CE6273" w:rsidRPr="002856B0" w:rsidRDefault="00CE6273" w:rsidP="00AE0BAE">
            <w:pPr>
              <w:pStyle w:val="Bangheader"/>
            </w:pPr>
            <w:r w:rsidRPr="002856B0">
              <w:t>Reviewer</w:t>
            </w:r>
          </w:p>
        </w:tc>
        <w:tc>
          <w:tcPr>
            <w:tcW w:w="1710" w:type="dxa"/>
            <w:tcBorders>
              <w:bottom w:val="dotted" w:sz="2" w:space="0" w:color="808080"/>
            </w:tcBorders>
            <w:shd w:val="clear" w:color="auto" w:fill="D9D9D9"/>
          </w:tcPr>
          <w:p w:rsidR="00CE6273" w:rsidRPr="002856B0" w:rsidRDefault="00CE6273" w:rsidP="00AE0BAE">
            <w:pPr>
              <w:pStyle w:val="Bangheader"/>
            </w:pPr>
            <w:r w:rsidRPr="002856B0">
              <w:t>Review Type</w:t>
            </w:r>
          </w:p>
        </w:tc>
        <w:tc>
          <w:tcPr>
            <w:tcW w:w="1980" w:type="dxa"/>
            <w:tcBorders>
              <w:bottom w:val="dotted" w:sz="2" w:space="0" w:color="808080"/>
            </w:tcBorders>
            <w:shd w:val="clear" w:color="auto" w:fill="D9D9D9"/>
          </w:tcPr>
          <w:p w:rsidR="00CE6273" w:rsidRPr="002856B0" w:rsidRDefault="00E11A7E" w:rsidP="00AE0BAE">
            <w:pPr>
              <w:pStyle w:val="Bangheader"/>
            </w:pPr>
            <w:r w:rsidRPr="002856B0">
              <w:t>Review Method</w:t>
            </w:r>
          </w:p>
        </w:tc>
        <w:tc>
          <w:tcPr>
            <w:tcW w:w="1350" w:type="dxa"/>
            <w:tcBorders>
              <w:bottom w:val="dotted" w:sz="2" w:space="0" w:color="808080"/>
            </w:tcBorders>
            <w:shd w:val="clear" w:color="auto" w:fill="D9D9D9"/>
          </w:tcPr>
          <w:p w:rsidR="00CE6273" w:rsidRPr="002856B0" w:rsidRDefault="00D03CC4" w:rsidP="00AE0BAE">
            <w:pPr>
              <w:pStyle w:val="Bangheader"/>
            </w:pPr>
            <w:r w:rsidRPr="002856B0">
              <w:t>Completion</w:t>
            </w:r>
            <w:r w:rsidR="00CE6273" w:rsidRPr="002856B0">
              <w:t xml:space="preserve"> Criteria</w:t>
            </w:r>
          </w:p>
        </w:tc>
      </w:tr>
      <w:tr w:rsidR="00CE6273" w:rsidRPr="002856B0" w:rsidTr="007B4F6D">
        <w:tc>
          <w:tcPr>
            <w:tcW w:w="2160" w:type="dxa"/>
          </w:tcPr>
          <w:p w:rsidR="00CE6273" w:rsidRPr="002856B0" w:rsidRDefault="00CE6273" w:rsidP="00AE0BAE">
            <w:pPr>
              <w:pStyle w:val="bang0"/>
              <w:rPr>
                <w:lang w:eastAsia="ja-JP"/>
              </w:rPr>
            </w:pPr>
            <w:r w:rsidRPr="002856B0">
              <w:rPr>
                <w:lang w:eastAsia="ja-JP"/>
              </w:rPr>
              <w:t>&lt;work product to be reviewed&gt;</w:t>
            </w:r>
          </w:p>
        </w:tc>
        <w:tc>
          <w:tcPr>
            <w:tcW w:w="1620" w:type="dxa"/>
          </w:tcPr>
          <w:p w:rsidR="00CE6273" w:rsidRPr="002856B0" w:rsidRDefault="00CE6273" w:rsidP="00AE0BAE">
            <w:pPr>
              <w:pStyle w:val="bang0"/>
              <w:rPr>
                <w:lang w:eastAsia="ja-JP"/>
              </w:rPr>
            </w:pPr>
          </w:p>
        </w:tc>
        <w:tc>
          <w:tcPr>
            <w:tcW w:w="1710" w:type="dxa"/>
          </w:tcPr>
          <w:p w:rsidR="00CE6273" w:rsidRPr="002856B0" w:rsidRDefault="00CE6273" w:rsidP="00AE0BAE">
            <w:pPr>
              <w:pStyle w:val="bang0"/>
              <w:rPr>
                <w:lang w:eastAsia="ja-JP"/>
              </w:rPr>
            </w:pPr>
            <w:r w:rsidRPr="002856B0">
              <w:rPr>
                <w:lang w:eastAsia="ja-JP"/>
              </w:rPr>
              <w:t>Group review or One-person review</w:t>
            </w:r>
          </w:p>
        </w:tc>
        <w:tc>
          <w:tcPr>
            <w:tcW w:w="1980" w:type="dxa"/>
          </w:tcPr>
          <w:p w:rsidR="00FF4273" w:rsidRPr="002856B0" w:rsidRDefault="00FF4273" w:rsidP="00AE0BAE">
            <w:pPr>
              <w:pStyle w:val="bang0"/>
              <w:rPr>
                <w:lang w:eastAsia="ja-JP"/>
              </w:rPr>
            </w:pPr>
            <w:r w:rsidRPr="002856B0">
              <w:rPr>
                <w:lang w:eastAsia="ja-JP"/>
              </w:rPr>
              <w:t>&lt;Checklist or not</w:t>
            </w:r>
          </w:p>
          <w:p w:rsidR="00E11A7E" w:rsidRPr="002856B0" w:rsidRDefault="00FF4273" w:rsidP="00AE0BAE">
            <w:pPr>
              <w:pStyle w:val="bang0"/>
              <w:rPr>
                <w:lang w:eastAsia="ja-JP"/>
              </w:rPr>
            </w:pPr>
            <w:r w:rsidRPr="002856B0">
              <w:rPr>
                <w:lang w:eastAsia="ja-JP"/>
              </w:rPr>
              <w:t>Tools used or not</w:t>
            </w:r>
          </w:p>
          <w:p w:rsidR="00FF4273" w:rsidRPr="002856B0" w:rsidRDefault="00FF4273" w:rsidP="00AE0BAE">
            <w:pPr>
              <w:pStyle w:val="bang0"/>
              <w:rPr>
                <w:lang w:eastAsia="ja-JP"/>
              </w:rPr>
            </w:pPr>
            <w:r w:rsidRPr="002856B0">
              <w:rPr>
                <w:lang w:eastAsia="ja-JP"/>
              </w:rPr>
              <w:t>Self review or not&gt;</w:t>
            </w:r>
          </w:p>
        </w:tc>
        <w:tc>
          <w:tcPr>
            <w:tcW w:w="1350" w:type="dxa"/>
          </w:tcPr>
          <w:p w:rsidR="00CE6273" w:rsidRPr="002856B0" w:rsidRDefault="00CE6273" w:rsidP="00AE0BAE">
            <w:pPr>
              <w:pStyle w:val="bang0"/>
              <w:rPr>
                <w:lang w:eastAsia="ja-JP"/>
              </w:rPr>
            </w:pPr>
          </w:p>
        </w:tc>
      </w:tr>
      <w:tr w:rsidR="00CE6273" w:rsidRPr="002856B0" w:rsidTr="007B4F6D">
        <w:tc>
          <w:tcPr>
            <w:tcW w:w="2160" w:type="dxa"/>
          </w:tcPr>
          <w:p w:rsidR="00CE6273" w:rsidRPr="002856B0" w:rsidRDefault="00CE6273" w:rsidP="00AE0BAE">
            <w:pPr>
              <w:pStyle w:val="bang0"/>
              <w:rPr>
                <w:lang w:eastAsia="ja-JP"/>
              </w:rPr>
            </w:pPr>
            <w:r w:rsidRPr="002856B0">
              <w:rPr>
                <w:lang w:eastAsia="ja-JP"/>
              </w:rPr>
              <w:t>Project plan</w:t>
            </w:r>
          </w:p>
          <w:p w:rsidR="00CE6273" w:rsidRPr="002856B0" w:rsidRDefault="00CE6273" w:rsidP="00AE0BAE">
            <w:pPr>
              <w:pStyle w:val="bang0"/>
              <w:rPr>
                <w:lang w:eastAsia="ja-JP"/>
              </w:rPr>
            </w:pPr>
            <w:r w:rsidRPr="002856B0">
              <w:rPr>
                <w:lang w:eastAsia="ja-JP"/>
              </w:rPr>
              <w:t>Project schedule</w:t>
            </w:r>
          </w:p>
          <w:p w:rsidR="00CE6273" w:rsidRPr="002856B0" w:rsidRDefault="00CE6273" w:rsidP="00AE0BAE">
            <w:pPr>
              <w:pStyle w:val="bang0"/>
              <w:rPr>
                <w:lang w:eastAsia="ja-JP"/>
              </w:rPr>
            </w:pPr>
            <w:r w:rsidRPr="002856B0">
              <w:rPr>
                <w:lang w:eastAsia="ja-JP"/>
              </w:rPr>
              <w:t>CM Plan</w:t>
            </w:r>
          </w:p>
        </w:tc>
        <w:tc>
          <w:tcPr>
            <w:tcW w:w="1620" w:type="dxa"/>
          </w:tcPr>
          <w:p w:rsidR="00CE6273" w:rsidRPr="002856B0" w:rsidRDefault="004D0F2B" w:rsidP="00AE0BAE">
            <w:pPr>
              <w:pStyle w:val="bang0"/>
              <w:rPr>
                <w:lang w:eastAsia="ja-JP"/>
              </w:rPr>
            </w:pPr>
            <w:r>
              <w:rPr>
                <w:lang w:eastAsia="ja-JP"/>
              </w:rPr>
              <w:t>SM</w:t>
            </w:r>
            <w:r w:rsidR="00CE6273" w:rsidRPr="002856B0">
              <w:rPr>
                <w:lang w:eastAsia="ja-JP"/>
              </w:rPr>
              <w:t>, QA, PTLs, Customers</w:t>
            </w:r>
          </w:p>
          <w:p w:rsidR="00CE6273" w:rsidRPr="002856B0" w:rsidRDefault="00CE6273" w:rsidP="00AE0BAE">
            <w:pPr>
              <w:pStyle w:val="bang0"/>
              <w:rPr>
                <w:lang w:eastAsia="ja-JP"/>
              </w:rPr>
            </w:pPr>
          </w:p>
        </w:tc>
        <w:tc>
          <w:tcPr>
            <w:tcW w:w="1710" w:type="dxa"/>
          </w:tcPr>
          <w:p w:rsidR="00CE6273" w:rsidRPr="002856B0" w:rsidRDefault="00CE6273" w:rsidP="00AE0BAE">
            <w:pPr>
              <w:pStyle w:val="bang0"/>
              <w:rPr>
                <w:lang w:eastAsia="ja-JP"/>
              </w:rPr>
            </w:pPr>
            <w:r w:rsidRPr="002856B0">
              <w:rPr>
                <w:lang w:eastAsia="ja-JP"/>
              </w:rPr>
              <w:t>Group review</w:t>
            </w:r>
          </w:p>
          <w:p w:rsidR="00CE6273" w:rsidRPr="002856B0" w:rsidRDefault="00CE6273" w:rsidP="00AE0BAE">
            <w:pPr>
              <w:pStyle w:val="bang0"/>
              <w:rPr>
                <w:lang w:eastAsia="ja-JP"/>
              </w:rPr>
            </w:pPr>
            <w:r w:rsidRPr="002856B0">
              <w:rPr>
                <w:lang w:eastAsia="ja-JP"/>
              </w:rPr>
              <w:t>Group review</w:t>
            </w:r>
          </w:p>
          <w:p w:rsidR="00CE6273" w:rsidRPr="002856B0" w:rsidRDefault="00CE6273" w:rsidP="00AE0BAE">
            <w:pPr>
              <w:pStyle w:val="bang0"/>
              <w:rPr>
                <w:lang w:eastAsia="ja-JP"/>
              </w:rPr>
            </w:pPr>
            <w:r w:rsidRPr="002856B0">
              <w:rPr>
                <w:lang w:eastAsia="ja-JP"/>
              </w:rPr>
              <w:t>One-person review</w:t>
            </w:r>
          </w:p>
        </w:tc>
        <w:tc>
          <w:tcPr>
            <w:tcW w:w="1980" w:type="dxa"/>
          </w:tcPr>
          <w:p w:rsidR="00CE6273" w:rsidRPr="002856B0" w:rsidRDefault="00CE6273" w:rsidP="00AE0BAE">
            <w:pPr>
              <w:pStyle w:val="bang0"/>
              <w:rPr>
                <w:lang w:eastAsia="ja-JP"/>
              </w:rPr>
            </w:pPr>
          </w:p>
        </w:tc>
        <w:tc>
          <w:tcPr>
            <w:tcW w:w="1350" w:type="dxa"/>
          </w:tcPr>
          <w:p w:rsidR="00CE6273" w:rsidRPr="002856B0" w:rsidRDefault="00CE6273" w:rsidP="00AE0BAE">
            <w:pPr>
              <w:pStyle w:val="bang0"/>
              <w:rPr>
                <w:lang w:eastAsia="ja-JP"/>
              </w:rPr>
            </w:pPr>
          </w:p>
        </w:tc>
      </w:tr>
      <w:tr w:rsidR="00CE6273" w:rsidRPr="002856B0" w:rsidTr="007B4F6D">
        <w:tc>
          <w:tcPr>
            <w:tcW w:w="2160" w:type="dxa"/>
          </w:tcPr>
          <w:p w:rsidR="00CE6273" w:rsidRPr="002856B0" w:rsidRDefault="00CE6273" w:rsidP="00AE0BAE">
            <w:pPr>
              <w:pStyle w:val="bang0"/>
              <w:rPr>
                <w:lang w:eastAsia="ja-JP"/>
              </w:rPr>
            </w:pPr>
            <w:r w:rsidRPr="002856B0">
              <w:rPr>
                <w:lang w:eastAsia="ja-JP"/>
              </w:rPr>
              <w:t>Business analysis and requirements specification document, Use Case catalog</w:t>
            </w:r>
          </w:p>
        </w:tc>
        <w:tc>
          <w:tcPr>
            <w:tcW w:w="1620" w:type="dxa"/>
          </w:tcPr>
          <w:p w:rsidR="00CE6273" w:rsidRPr="002856B0" w:rsidRDefault="00CE6273" w:rsidP="00AE0BAE">
            <w:pPr>
              <w:pStyle w:val="bang0"/>
              <w:rPr>
                <w:lang w:eastAsia="ja-JP"/>
              </w:rPr>
            </w:pPr>
          </w:p>
        </w:tc>
        <w:tc>
          <w:tcPr>
            <w:tcW w:w="1710" w:type="dxa"/>
          </w:tcPr>
          <w:p w:rsidR="00CE6273" w:rsidRPr="002856B0" w:rsidRDefault="00CE6273" w:rsidP="00AE0BAE">
            <w:pPr>
              <w:pStyle w:val="bang0"/>
              <w:rPr>
                <w:lang w:eastAsia="ja-JP"/>
              </w:rPr>
            </w:pPr>
            <w:r w:rsidRPr="002856B0">
              <w:rPr>
                <w:lang w:eastAsia="ja-JP"/>
              </w:rPr>
              <w:t>Group review</w:t>
            </w:r>
          </w:p>
        </w:tc>
        <w:tc>
          <w:tcPr>
            <w:tcW w:w="1980" w:type="dxa"/>
          </w:tcPr>
          <w:p w:rsidR="00CE6273" w:rsidRPr="002856B0" w:rsidRDefault="00CE6273" w:rsidP="00AE0BAE">
            <w:pPr>
              <w:pStyle w:val="bang0"/>
              <w:rPr>
                <w:lang w:eastAsia="ja-JP"/>
              </w:rPr>
            </w:pPr>
          </w:p>
        </w:tc>
        <w:tc>
          <w:tcPr>
            <w:tcW w:w="1350" w:type="dxa"/>
          </w:tcPr>
          <w:p w:rsidR="00CE6273" w:rsidRPr="002856B0" w:rsidRDefault="00CE6273" w:rsidP="00AE0BAE">
            <w:pPr>
              <w:pStyle w:val="bang0"/>
              <w:rPr>
                <w:lang w:eastAsia="ja-JP"/>
              </w:rPr>
            </w:pPr>
          </w:p>
        </w:tc>
      </w:tr>
      <w:tr w:rsidR="00CE6273" w:rsidRPr="002856B0" w:rsidTr="007B4F6D">
        <w:tc>
          <w:tcPr>
            <w:tcW w:w="2160" w:type="dxa"/>
          </w:tcPr>
          <w:p w:rsidR="00CE6273" w:rsidRPr="002856B0" w:rsidRDefault="00CE6273" w:rsidP="00AE0BAE">
            <w:pPr>
              <w:pStyle w:val="bang0"/>
              <w:rPr>
                <w:lang w:eastAsia="ja-JP"/>
              </w:rPr>
            </w:pPr>
            <w:r w:rsidRPr="002856B0">
              <w:rPr>
                <w:lang w:eastAsia="ja-JP"/>
              </w:rPr>
              <w:t>Design document, object model</w:t>
            </w:r>
          </w:p>
        </w:tc>
        <w:tc>
          <w:tcPr>
            <w:tcW w:w="1620" w:type="dxa"/>
          </w:tcPr>
          <w:p w:rsidR="00CE6273" w:rsidRPr="002856B0" w:rsidRDefault="00CE6273" w:rsidP="00AE0BAE">
            <w:pPr>
              <w:pStyle w:val="bang0"/>
              <w:rPr>
                <w:lang w:eastAsia="ja-JP"/>
              </w:rPr>
            </w:pPr>
          </w:p>
        </w:tc>
        <w:tc>
          <w:tcPr>
            <w:tcW w:w="1710" w:type="dxa"/>
          </w:tcPr>
          <w:p w:rsidR="00CE6273" w:rsidRPr="002856B0" w:rsidRDefault="00CE6273" w:rsidP="00AE0BAE">
            <w:pPr>
              <w:pStyle w:val="bang0"/>
              <w:rPr>
                <w:lang w:eastAsia="ja-JP"/>
              </w:rPr>
            </w:pPr>
            <w:r w:rsidRPr="002856B0">
              <w:rPr>
                <w:lang w:eastAsia="ja-JP"/>
              </w:rPr>
              <w:t>Group review</w:t>
            </w:r>
          </w:p>
        </w:tc>
        <w:tc>
          <w:tcPr>
            <w:tcW w:w="1980" w:type="dxa"/>
          </w:tcPr>
          <w:p w:rsidR="00CE6273" w:rsidRPr="002856B0" w:rsidRDefault="00CE6273" w:rsidP="00AE0BAE">
            <w:pPr>
              <w:pStyle w:val="bang0"/>
              <w:rPr>
                <w:lang w:eastAsia="ja-JP"/>
              </w:rPr>
            </w:pPr>
          </w:p>
        </w:tc>
        <w:tc>
          <w:tcPr>
            <w:tcW w:w="1350" w:type="dxa"/>
          </w:tcPr>
          <w:p w:rsidR="00CE6273" w:rsidRPr="002856B0" w:rsidRDefault="00CE6273" w:rsidP="00AE0BAE">
            <w:pPr>
              <w:pStyle w:val="bang0"/>
              <w:rPr>
                <w:lang w:eastAsia="ja-JP"/>
              </w:rPr>
            </w:pPr>
          </w:p>
        </w:tc>
      </w:tr>
      <w:tr w:rsidR="00CE6273" w:rsidRPr="002856B0" w:rsidTr="007B4F6D">
        <w:tc>
          <w:tcPr>
            <w:tcW w:w="2160" w:type="dxa"/>
          </w:tcPr>
          <w:p w:rsidR="00CE6273" w:rsidRPr="002856B0" w:rsidRDefault="00CE6273" w:rsidP="00AE0BAE">
            <w:pPr>
              <w:pStyle w:val="bang0"/>
              <w:rPr>
                <w:lang w:eastAsia="ja-JP"/>
              </w:rPr>
            </w:pPr>
            <w:r w:rsidRPr="002856B0">
              <w:rPr>
                <w:lang w:eastAsia="ja-JP"/>
              </w:rPr>
              <w:t>Stage plans</w:t>
            </w:r>
          </w:p>
        </w:tc>
        <w:tc>
          <w:tcPr>
            <w:tcW w:w="1620" w:type="dxa"/>
          </w:tcPr>
          <w:p w:rsidR="00CE6273" w:rsidRPr="002856B0" w:rsidRDefault="00CE6273" w:rsidP="00AE0BAE">
            <w:pPr>
              <w:pStyle w:val="bang0"/>
              <w:rPr>
                <w:lang w:eastAsia="ja-JP"/>
              </w:rPr>
            </w:pPr>
          </w:p>
        </w:tc>
        <w:tc>
          <w:tcPr>
            <w:tcW w:w="1710" w:type="dxa"/>
          </w:tcPr>
          <w:p w:rsidR="00CE6273" w:rsidRPr="002856B0" w:rsidRDefault="00CE6273" w:rsidP="00AE0BAE">
            <w:pPr>
              <w:pStyle w:val="bang0"/>
              <w:rPr>
                <w:lang w:eastAsia="ja-JP"/>
              </w:rPr>
            </w:pPr>
            <w:r w:rsidRPr="002856B0">
              <w:rPr>
                <w:lang w:eastAsia="ja-JP"/>
              </w:rPr>
              <w:t>One-person review</w:t>
            </w:r>
          </w:p>
        </w:tc>
        <w:tc>
          <w:tcPr>
            <w:tcW w:w="1980" w:type="dxa"/>
          </w:tcPr>
          <w:p w:rsidR="00CE6273" w:rsidRPr="002856B0" w:rsidRDefault="00CE6273" w:rsidP="00AE0BAE">
            <w:pPr>
              <w:pStyle w:val="bang0"/>
              <w:rPr>
                <w:lang w:eastAsia="ja-JP"/>
              </w:rPr>
            </w:pPr>
          </w:p>
        </w:tc>
        <w:tc>
          <w:tcPr>
            <w:tcW w:w="1350" w:type="dxa"/>
          </w:tcPr>
          <w:p w:rsidR="00CE6273" w:rsidRPr="002856B0" w:rsidRDefault="00CE6273" w:rsidP="00AE0BAE">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AE0BAE">
            <w:pPr>
              <w:pStyle w:val="bang0"/>
              <w:rPr>
                <w:lang w:eastAsia="ja-JP"/>
              </w:rPr>
            </w:pPr>
            <w:r w:rsidRPr="002856B0">
              <w:rPr>
                <w:lang w:eastAsia="ja-JP"/>
              </w:rPr>
              <w:t>Complex/first time generated program specs incl. test cases, interactive diagrams</w:t>
            </w:r>
          </w:p>
        </w:tc>
        <w:tc>
          <w:tcPr>
            <w:tcW w:w="1620" w:type="dxa"/>
            <w:tcBorders>
              <w:bottom w:val="dotted" w:sz="4" w:space="0" w:color="808080"/>
            </w:tcBorders>
          </w:tcPr>
          <w:p w:rsidR="00CE6273" w:rsidRPr="002856B0" w:rsidRDefault="00CE6273" w:rsidP="00AE0BAE">
            <w:pPr>
              <w:pStyle w:val="bang0"/>
              <w:rPr>
                <w:lang w:eastAsia="ja-JP"/>
              </w:rPr>
            </w:pPr>
          </w:p>
        </w:tc>
        <w:tc>
          <w:tcPr>
            <w:tcW w:w="1710" w:type="dxa"/>
            <w:tcBorders>
              <w:bottom w:val="dotted" w:sz="4" w:space="0" w:color="808080"/>
            </w:tcBorders>
          </w:tcPr>
          <w:p w:rsidR="00CE6273" w:rsidRPr="002856B0" w:rsidRDefault="00CE6273" w:rsidP="00AE0BAE">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AE0BAE">
            <w:pPr>
              <w:pStyle w:val="bang0"/>
              <w:rPr>
                <w:lang w:eastAsia="ja-JP"/>
              </w:rPr>
            </w:pPr>
          </w:p>
        </w:tc>
        <w:tc>
          <w:tcPr>
            <w:tcW w:w="1350" w:type="dxa"/>
            <w:tcBorders>
              <w:bottom w:val="dotted" w:sz="4" w:space="0" w:color="808080"/>
            </w:tcBorders>
          </w:tcPr>
          <w:p w:rsidR="00CE6273" w:rsidRPr="002856B0" w:rsidRDefault="00CE6273" w:rsidP="00AE0BAE">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AE0BAE">
            <w:pPr>
              <w:pStyle w:val="bang0"/>
              <w:rPr>
                <w:lang w:eastAsia="ja-JP"/>
              </w:rPr>
            </w:pPr>
            <w:r w:rsidRPr="002856B0">
              <w:rPr>
                <w:lang w:eastAsia="ja-JP"/>
              </w:rPr>
              <w:t>Code</w:t>
            </w:r>
          </w:p>
        </w:tc>
        <w:tc>
          <w:tcPr>
            <w:tcW w:w="1620" w:type="dxa"/>
            <w:tcBorders>
              <w:bottom w:val="dotted" w:sz="4" w:space="0" w:color="808080"/>
            </w:tcBorders>
          </w:tcPr>
          <w:p w:rsidR="00CE6273" w:rsidRPr="002856B0" w:rsidRDefault="00E11A7E" w:rsidP="00AE0BAE">
            <w:pPr>
              <w:pStyle w:val="bang0"/>
              <w:rPr>
                <w:lang w:eastAsia="ja-JP"/>
              </w:rPr>
            </w:pPr>
            <w:r w:rsidRPr="002856B0">
              <w:rPr>
                <w:lang w:eastAsia="ja-JP"/>
              </w:rPr>
              <w:t>Self-review or Team Lead review or Peer review</w:t>
            </w:r>
          </w:p>
        </w:tc>
        <w:tc>
          <w:tcPr>
            <w:tcW w:w="1710" w:type="dxa"/>
            <w:tcBorders>
              <w:bottom w:val="dotted" w:sz="4" w:space="0" w:color="808080"/>
            </w:tcBorders>
          </w:tcPr>
          <w:p w:rsidR="00CE6273" w:rsidRPr="002856B0" w:rsidRDefault="00CE6273" w:rsidP="00AE0BAE">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AE0BAE">
            <w:pPr>
              <w:pStyle w:val="bang0"/>
              <w:rPr>
                <w:lang w:eastAsia="ja-JP"/>
              </w:rPr>
            </w:pPr>
          </w:p>
        </w:tc>
        <w:tc>
          <w:tcPr>
            <w:tcW w:w="1350" w:type="dxa"/>
            <w:tcBorders>
              <w:bottom w:val="dotted" w:sz="4" w:space="0" w:color="808080"/>
            </w:tcBorders>
          </w:tcPr>
          <w:p w:rsidR="00CE6273" w:rsidRPr="002856B0" w:rsidRDefault="00CE6273" w:rsidP="00AE0BAE">
            <w:pPr>
              <w:pStyle w:val="bang0"/>
              <w:rPr>
                <w:lang w:eastAsia="ja-JP"/>
              </w:rPr>
            </w:pPr>
          </w:p>
        </w:tc>
      </w:tr>
    </w:tbl>
    <w:p w:rsidR="00C867D3" w:rsidRPr="00B54459" w:rsidRDefault="00C867D3" w:rsidP="00AE0BAE">
      <w:pPr>
        <w:pStyle w:val="Heading3"/>
        <w:rPr>
          <w:rFonts w:eastAsia="MS Mincho"/>
          <w:lang w:val="da-DK" w:eastAsia="ja-JP"/>
        </w:rPr>
      </w:pPr>
      <w:r w:rsidRPr="00B54459">
        <w:rPr>
          <w:rFonts w:eastAsia="MS Mincho"/>
          <w:lang w:val="da-DK" w:eastAsia="ja-JP"/>
        </w:rPr>
        <w:lastRenderedPageBreak/>
        <w:t>Unit Testing Strategy</w:t>
      </w:r>
    </w:p>
    <w:p w:rsidR="00320F1C" w:rsidRPr="009144EB" w:rsidRDefault="00475D31" w:rsidP="00AE0BAE">
      <w:pPr>
        <w:pStyle w:val="HelpText"/>
      </w:pPr>
      <w:r w:rsidRPr="002856B0">
        <w:t>Help:</w:t>
      </w:r>
      <w:r>
        <w:tab/>
      </w:r>
      <w:r w:rsidR="00320F1C" w:rsidRPr="009144EB">
        <w:t xml:space="preserve">The Test Strategy presents the recommended approach to the testing of the target-of-test.  </w:t>
      </w:r>
    </w:p>
    <w:p w:rsidR="00320F1C" w:rsidRPr="009144EB" w:rsidRDefault="002E09C4" w:rsidP="00AE0BAE">
      <w:pPr>
        <w:pStyle w:val="HelpText"/>
      </w:pPr>
      <w:r>
        <w:tab/>
      </w:r>
      <w:r w:rsidR="00320F1C" w:rsidRPr="009144EB">
        <w:t xml:space="preserve">State clearly the type of test being implemented, the test objectives and how you will conduct the test. </w:t>
      </w:r>
    </w:p>
    <w:p w:rsidR="00320F1C" w:rsidRPr="009144EB" w:rsidRDefault="002E09C4" w:rsidP="00AE0BAE">
      <w:pPr>
        <w:pStyle w:val="HelpText"/>
      </w:pPr>
      <w:r>
        <w:tab/>
      </w:r>
      <w:r w:rsidR="00320F1C" w:rsidRPr="009144EB">
        <w:t>If a type of test will not be implemented and executed, state this explicitly, such as “This test will not be implemented or executed.  This test is not appropriate.”</w:t>
      </w:r>
    </w:p>
    <w:p w:rsidR="00320F1C" w:rsidRPr="009144EB" w:rsidRDefault="002E09C4" w:rsidP="00AE0BAE">
      <w:pPr>
        <w:pStyle w:val="HelpText"/>
      </w:pPr>
      <w:r>
        <w:tab/>
      </w:r>
      <w:r w:rsidR="00320F1C" w:rsidRPr="009144EB">
        <w:t xml:space="preserve">The main considerations for the test strategy are the </w:t>
      </w:r>
      <w:r w:rsidR="00320F1C" w:rsidRPr="00444DCA">
        <w:t>techniques</w:t>
      </w:r>
      <w:r w:rsidR="00320F1C" w:rsidRPr="009144EB">
        <w:t xml:space="preserve"> to be used and the </w:t>
      </w:r>
      <w:r w:rsidR="00320F1C" w:rsidRPr="00444DCA">
        <w:t>criterion for knowing when the testing is completed</w:t>
      </w:r>
      <w:r w:rsidR="00320F1C" w:rsidRPr="009144EB">
        <w:t>.</w:t>
      </w:r>
    </w:p>
    <w:p w:rsidR="002856B0" w:rsidRPr="009144EB" w:rsidRDefault="002E09C4" w:rsidP="00AE0BAE">
      <w:pPr>
        <w:pStyle w:val="HelpText"/>
      </w:pPr>
      <w:r>
        <w:tab/>
      </w:r>
      <w:r w:rsidR="00320F1C" w:rsidRPr="009144EB">
        <w:t>For each type of test, it should explain technique, completion criteria, and special considerations</w:t>
      </w:r>
    </w:p>
    <w:p w:rsidR="00740422" w:rsidRDefault="002E09C4" w:rsidP="00AE0BAE">
      <w:pPr>
        <w:pStyle w:val="HelpText"/>
      </w:pPr>
      <w:r>
        <w:tab/>
      </w:r>
      <w:r w:rsidR="00320F1C" w:rsidRPr="00444DCA">
        <w:t>Technique:</w:t>
      </w:r>
      <w:r w:rsidR="00320F1C" w:rsidRPr="009144EB">
        <w:t xml:space="preserve"> The technique should describe how testing will </w:t>
      </w:r>
      <w:r w:rsidR="00320F1C">
        <w:t xml:space="preserve">be </w:t>
      </w:r>
      <w:r w:rsidR="00320F1C" w:rsidRPr="009144EB">
        <w:t>executed. Include what will be tested, the major actions to be taken during test execution, and the method(s) used to evaluate the results</w:t>
      </w:r>
    </w:p>
    <w:p w:rsidR="00740422" w:rsidRDefault="002E09C4" w:rsidP="00AE0BAE">
      <w:pPr>
        <w:pStyle w:val="HelpText"/>
      </w:pPr>
      <w:r>
        <w:tab/>
      </w:r>
      <w:r w:rsidR="00740422">
        <w:t>If available, refer to other document that depicted the testing strategy of the project</w:t>
      </w:r>
    </w:p>
    <w:p w:rsidR="00C70FAA" w:rsidRDefault="00C70FAA" w:rsidP="00AE0BAE">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260"/>
      </w:tblGrid>
      <w:tr w:rsidR="00FF4273" w:rsidRPr="00EA1A77" w:rsidTr="007B4F6D">
        <w:tc>
          <w:tcPr>
            <w:tcW w:w="2070" w:type="dxa"/>
            <w:tcBorders>
              <w:bottom w:val="dotted" w:sz="2" w:space="0" w:color="808080"/>
            </w:tcBorders>
            <w:shd w:val="clear" w:color="auto" w:fill="D9D9D9"/>
          </w:tcPr>
          <w:p w:rsidR="00FF4273" w:rsidRPr="00EA1A77" w:rsidRDefault="00CD2C5F" w:rsidP="00AE0BAE">
            <w:pPr>
              <w:pStyle w:val="Bangheader"/>
            </w:pPr>
            <w:r w:rsidRPr="00EA1A77">
              <w:t>Item to be Unit Tested</w:t>
            </w:r>
          </w:p>
        </w:tc>
        <w:tc>
          <w:tcPr>
            <w:tcW w:w="1530" w:type="dxa"/>
            <w:tcBorders>
              <w:bottom w:val="dotted" w:sz="2" w:space="0" w:color="808080"/>
            </w:tcBorders>
            <w:shd w:val="clear" w:color="auto" w:fill="D9D9D9"/>
          </w:tcPr>
          <w:p w:rsidR="00FF4273" w:rsidRPr="00EA1A77" w:rsidRDefault="00FF4273" w:rsidP="00AE0BAE">
            <w:pPr>
              <w:pStyle w:val="Bangheader"/>
            </w:pPr>
            <w:r w:rsidRPr="00EA1A77">
              <w:t>Unit Test</w:t>
            </w:r>
            <w:r w:rsidR="00CD2C5F" w:rsidRPr="00EA1A77">
              <w:t xml:space="preserve"> Type</w:t>
            </w:r>
          </w:p>
        </w:tc>
        <w:tc>
          <w:tcPr>
            <w:tcW w:w="1800" w:type="dxa"/>
            <w:tcBorders>
              <w:bottom w:val="dotted" w:sz="2" w:space="0" w:color="808080"/>
            </w:tcBorders>
            <w:shd w:val="clear" w:color="auto" w:fill="D9D9D9"/>
          </w:tcPr>
          <w:p w:rsidR="00FF4273" w:rsidRPr="00EA1A77" w:rsidRDefault="0016746B" w:rsidP="00AE0BAE">
            <w:pPr>
              <w:pStyle w:val="Bangheader"/>
            </w:pPr>
            <w:r w:rsidRPr="00EA1A77">
              <w:t>Unit Test Technique</w:t>
            </w:r>
          </w:p>
        </w:tc>
        <w:tc>
          <w:tcPr>
            <w:tcW w:w="2160" w:type="dxa"/>
            <w:tcBorders>
              <w:bottom w:val="dotted" w:sz="2" w:space="0" w:color="808080"/>
            </w:tcBorders>
            <w:shd w:val="clear" w:color="auto" w:fill="D9D9D9"/>
          </w:tcPr>
          <w:p w:rsidR="00FF4273" w:rsidRPr="00EA1A77" w:rsidRDefault="0016746B" w:rsidP="00AE0BAE">
            <w:pPr>
              <w:pStyle w:val="Bangheader"/>
            </w:pPr>
            <w:r w:rsidRPr="00EA1A77">
              <w:t>Tool Used</w:t>
            </w:r>
          </w:p>
        </w:tc>
        <w:tc>
          <w:tcPr>
            <w:tcW w:w="1260" w:type="dxa"/>
            <w:tcBorders>
              <w:bottom w:val="dotted" w:sz="2" w:space="0" w:color="808080"/>
            </w:tcBorders>
            <w:shd w:val="clear" w:color="auto" w:fill="D9D9D9"/>
          </w:tcPr>
          <w:p w:rsidR="00FF4273" w:rsidRPr="00EA1A77" w:rsidRDefault="0016746B" w:rsidP="00AE0BAE">
            <w:pPr>
              <w:pStyle w:val="Bangheader"/>
            </w:pPr>
            <w:r w:rsidRPr="00EA1A77">
              <w:t>Unit Test Completion Criteria</w:t>
            </w:r>
          </w:p>
        </w:tc>
      </w:tr>
      <w:tr w:rsidR="00FF4273" w:rsidRPr="00EA1A77" w:rsidTr="007B4F6D">
        <w:tc>
          <w:tcPr>
            <w:tcW w:w="2070" w:type="dxa"/>
          </w:tcPr>
          <w:p w:rsidR="00FF4273" w:rsidRPr="00EA1A77" w:rsidRDefault="00FF4273" w:rsidP="00AE0BAE">
            <w:pPr>
              <w:pStyle w:val="bang0"/>
              <w:rPr>
                <w:lang w:eastAsia="ja-JP"/>
              </w:rPr>
            </w:pPr>
          </w:p>
        </w:tc>
        <w:tc>
          <w:tcPr>
            <w:tcW w:w="1530" w:type="dxa"/>
          </w:tcPr>
          <w:p w:rsidR="00FF4273" w:rsidRPr="00EA1A77" w:rsidRDefault="00FF4273" w:rsidP="00AE0BAE">
            <w:pPr>
              <w:pStyle w:val="bang0"/>
              <w:rPr>
                <w:lang w:eastAsia="ja-JP"/>
              </w:rPr>
            </w:pPr>
          </w:p>
        </w:tc>
        <w:tc>
          <w:tcPr>
            <w:tcW w:w="1800" w:type="dxa"/>
          </w:tcPr>
          <w:p w:rsidR="00FF4273" w:rsidRPr="00EA1A77" w:rsidRDefault="00FF4273" w:rsidP="00AE0BAE">
            <w:pPr>
              <w:pStyle w:val="bang0"/>
              <w:rPr>
                <w:lang w:eastAsia="ja-JP"/>
              </w:rPr>
            </w:pPr>
          </w:p>
        </w:tc>
        <w:tc>
          <w:tcPr>
            <w:tcW w:w="2160" w:type="dxa"/>
          </w:tcPr>
          <w:p w:rsidR="00FF4273" w:rsidRPr="00EA1A77" w:rsidRDefault="00FF4273" w:rsidP="00AE0BAE">
            <w:pPr>
              <w:pStyle w:val="bang0"/>
              <w:rPr>
                <w:lang w:eastAsia="ja-JP"/>
              </w:rPr>
            </w:pPr>
          </w:p>
        </w:tc>
        <w:tc>
          <w:tcPr>
            <w:tcW w:w="1260" w:type="dxa"/>
          </w:tcPr>
          <w:p w:rsidR="00FF4273" w:rsidRPr="00EA1A77" w:rsidRDefault="00AC5789" w:rsidP="00AE0BAE">
            <w:pPr>
              <w:pStyle w:val="bang0"/>
              <w:rPr>
                <w:lang w:eastAsia="ja-JP"/>
              </w:rPr>
            </w:pPr>
            <w:r w:rsidRPr="00EA1A77">
              <w:rPr>
                <w:lang w:eastAsia="ja-JP"/>
              </w:rPr>
              <w:t>&lt;When the testing is ended&gt;</w:t>
            </w:r>
          </w:p>
        </w:tc>
      </w:tr>
      <w:tr w:rsidR="00CD2C5F" w:rsidRPr="00EA1A77" w:rsidTr="007B4F6D">
        <w:tc>
          <w:tcPr>
            <w:tcW w:w="2070" w:type="dxa"/>
          </w:tcPr>
          <w:p w:rsidR="00CD2C5F" w:rsidRPr="00EA1A77" w:rsidRDefault="00CD2C5F" w:rsidP="00AE0BAE">
            <w:pPr>
              <w:pStyle w:val="bang0"/>
              <w:rPr>
                <w:lang w:eastAsia="ja-JP"/>
              </w:rPr>
            </w:pPr>
          </w:p>
        </w:tc>
        <w:tc>
          <w:tcPr>
            <w:tcW w:w="1530" w:type="dxa"/>
          </w:tcPr>
          <w:p w:rsidR="00CD2C5F" w:rsidRPr="00EA1A77" w:rsidRDefault="00CD2C5F" w:rsidP="00AE0BAE">
            <w:pPr>
              <w:pStyle w:val="bang0"/>
              <w:rPr>
                <w:lang w:eastAsia="ja-JP"/>
              </w:rPr>
            </w:pPr>
          </w:p>
        </w:tc>
        <w:tc>
          <w:tcPr>
            <w:tcW w:w="1800" w:type="dxa"/>
          </w:tcPr>
          <w:p w:rsidR="00CD2C5F" w:rsidRPr="00EA1A77" w:rsidRDefault="00CD2C5F" w:rsidP="00AE0BAE">
            <w:pPr>
              <w:pStyle w:val="bang0"/>
              <w:rPr>
                <w:lang w:eastAsia="ja-JP"/>
              </w:rPr>
            </w:pPr>
          </w:p>
        </w:tc>
        <w:tc>
          <w:tcPr>
            <w:tcW w:w="2160" w:type="dxa"/>
          </w:tcPr>
          <w:p w:rsidR="00CD2C5F" w:rsidRPr="00EA1A77" w:rsidRDefault="00CD2C5F" w:rsidP="00AE0BAE">
            <w:pPr>
              <w:pStyle w:val="bang0"/>
              <w:rPr>
                <w:lang w:eastAsia="ja-JP"/>
              </w:rPr>
            </w:pPr>
          </w:p>
        </w:tc>
        <w:tc>
          <w:tcPr>
            <w:tcW w:w="1260" w:type="dxa"/>
          </w:tcPr>
          <w:p w:rsidR="00CD2C5F" w:rsidRPr="00EA1A77" w:rsidRDefault="00CD2C5F" w:rsidP="00AE0BAE">
            <w:pPr>
              <w:pStyle w:val="bang0"/>
              <w:rPr>
                <w:lang w:eastAsia="ja-JP"/>
              </w:rPr>
            </w:pPr>
          </w:p>
        </w:tc>
      </w:tr>
      <w:tr w:rsidR="00CD2C5F" w:rsidRPr="00EA1A77" w:rsidTr="007B4F6D">
        <w:tc>
          <w:tcPr>
            <w:tcW w:w="2070" w:type="dxa"/>
          </w:tcPr>
          <w:p w:rsidR="00CD2C5F" w:rsidRPr="00EA1A77" w:rsidRDefault="00CD2C5F" w:rsidP="00AE0BAE">
            <w:pPr>
              <w:pStyle w:val="bang0"/>
              <w:rPr>
                <w:lang w:eastAsia="ja-JP"/>
              </w:rPr>
            </w:pPr>
          </w:p>
        </w:tc>
        <w:tc>
          <w:tcPr>
            <w:tcW w:w="1530" w:type="dxa"/>
          </w:tcPr>
          <w:p w:rsidR="00CD2C5F" w:rsidRPr="00EA1A77" w:rsidRDefault="00CD2C5F" w:rsidP="00AE0BAE">
            <w:pPr>
              <w:pStyle w:val="bang0"/>
              <w:rPr>
                <w:lang w:eastAsia="ja-JP"/>
              </w:rPr>
            </w:pPr>
          </w:p>
        </w:tc>
        <w:tc>
          <w:tcPr>
            <w:tcW w:w="1800" w:type="dxa"/>
          </w:tcPr>
          <w:p w:rsidR="00CD2C5F" w:rsidRPr="00EA1A77" w:rsidRDefault="00CD2C5F" w:rsidP="00AE0BAE">
            <w:pPr>
              <w:pStyle w:val="bang0"/>
              <w:rPr>
                <w:lang w:eastAsia="ja-JP"/>
              </w:rPr>
            </w:pPr>
          </w:p>
        </w:tc>
        <w:tc>
          <w:tcPr>
            <w:tcW w:w="2160" w:type="dxa"/>
          </w:tcPr>
          <w:p w:rsidR="00CD2C5F" w:rsidRPr="00EA1A77" w:rsidRDefault="00CD2C5F" w:rsidP="00AE0BAE">
            <w:pPr>
              <w:pStyle w:val="bang0"/>
              <w:rPr>
                <w:lang w:eastAsia="ja-JP"/>
              </w:rPr>
            </w:pPr>
          </w:p>
        </w:tc>
        <w:tc>
          <w:tcPr>
            <w:tcW w:w="1260" w:type="dxa"/>
          </w:tcPr>
          <w:p w:rsidR="00CD2C5F" w:rsidRPr="00EA1A77" w:rsidRDefault="00CD2C5F" w:rsidP="00AE0BAE">
            <w:pPr>
              <w:pStyle w:val="bang0"/>
              <w:rPr>
                <w:lang w:eastAsia="ja-JP"/>
              </w:rPr>
            </w:pPr>
          </w:p>
        </w:tc>
      </w:tr>
    </w:tbl>
    <w:p w:rsidR="00C867D3" w:rsidRDefault="00C867D3" w:rsidP="00AE0BAE">
      <w:pPr>
        <w:pStyle w:val="Heading3"/>
      </w:pPr>
      <w:r>
        <w:t>Integration Testing</w:t>
      </w:r>
    </w:p>
    <w:p w:rsidR="00AC5789" w:rsidRDefault="00AC5789" w:rsidP="00AE0BAE">
      <w:pPr>
        <w:pStyle w:val="HelpText"/>
      </w:pPr>
      <w:r w:rsidRPr="00EA1A77">
        <w:t>Help:</w:t>
      </w:r>
      <w:r>
        <w:tab/>
        <w:t>If available, refer to other document that depicted the testing strategy of the project.</w:t>
      </w:r>
    </w:p>
    <w:p w:rsidR="0016746B" w:rsidRDefault="0016746B" w:rsidP="00AE0BAE">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A1A77" w:rsidRDefault="00CD2C5F" w:rsidP="00AE0BAE">
            <w:pPr>
              <w:pStyle w:val="Bangheader"/>
            </w:pPr>
            <w:r w:rsidRPr="00EA1A77">
              <w:t xml:space="preserve">Item to be </w:t>
            </w:r>
            <w:r w:rsidR="00713F4D" w:rsidRPr="00EA1A77">
              <w:t>Integration</w:t>
            </w:r>
            <w:r w:rsidRPr="00EA1A77">
              <w:t xml:space="preserve"> Tested</w:t>
            </w:r>
          </w:p>
        </w:tc>
        <w:tc>
          <w:tcPr>
            <w:tcW w:w="1530" w:type="dxa"/>
            <w:tcBorders>
              <w:bottom w:val="dotted" w:sz="2" w:space="0" w:color="808080"/>
            </w:tcBorders>
            <w:shd w:val="clear" w:color="auto" w:fill="D9D9D9"/>
          </w:tcPr>
          <w:p w:rsidR="0016746B" w:rsidRPr="00EA1A77" w:rsidRDefault="0016746B" w:rsidP="00AE0BAE">
            <w:pPr>
              <w:pStyle w:val="Bangheader"/>
            </w:pPr>
            <w:r w:rsidRPr="00EA1A77">
              <w:t>Integration Test</w:t>
            </w:r>
            <w:r w:rsidR="00B40DB1" w:rsidRPr="00EA1A77">
              <w:t xml:space="preserve"> Type</w:t>
            </w:r>
          </w:p>
        </w:tc>
        <w:tc>
          <w:tcPr>
            <w:tcW w:w="1800" w:type="dxa"/>
            <w:tcBorders>
              <w:bottom w:val="dotted" w:sz="2" w:space="0" w:color="808080"/>
            </w:tcBorders>
            <w:shd w:val="clear" w:color="auto" w:fill="D9D9D9"/>
          </w:tcPr>
          <w:p w:rsidR="0016746B" w:rsidRPr="00EA1A77" w:rsidRDefault="0016746B" w:rsidP="00AE0BAE">
            <w:pPr>
              <w:pStyle w:val="Bangheader"/>
            </w:pPr>
            <w:r w:rsidRPr="00EA1A77">
              <w:t>Integration Test Technique</w:t>
            </w:r>
          </w:p>
        </w:tc>
        <w:tc>
          <w:tcPr>
            <w:tcW w:w="2070" w:type="dxa"/>
            <w:tcBorders>
              <w:bottom w:val="dotted" w:sz="2" w:space="0" w:color="808080"/>
            </w:tcBorders>
            <w:shd w:val="clear" w:color="auto" w:fill="D9D9D9"/>
          </w:tcPr>
          <w:p w:rsidR="0016746B" w:rsidRPr="00EA1A77" w:rsidRDefault="0016746B" w:rsidP="00AE0BAE">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AE0BAE">
            <w:pPr>
              <w:pStyle w:val="Bangheader"/>
            </w:pPr>
            <w:r w:rsidRPr="00EA1A77">
              <w:t>Completion Criteria</w:t>
            </w:r>
          </w:p>
        </w:tc>
      </w:tr>
      <w:tr w:rsidR="0016746B" w:rsidRPr="00EA1A77" w:rsidTr="007B4F6D">
        <w:tc>
          <w:tcPr>
            <w:tcW w:w="2070" w:type="dxa"/>
          </w:tcPr>
          <w:p w:rsidR="0016746B" w:rsidRPr="00EA1A77" w:rsidRDefault="0016746B" w:rsidP="00AE0BAE">
            <w:pPr>
              <w:pStyle w:val="bang0"/>
              <w:rPr>
                <w:lang w:eastAsia="ja-JP"/>
              </w:rPr>
            </w:pPr>
          </w:p>
        </w:tc>
        <w:tc>
          <w:tcPr>
            <w:tcW w:w="1530" w:type="dxa"/>
          </w:tcPr>
          <w:p w:rsidR="0016746B" w:rsidRPr="00EA1A77" w:rsidRDefault="0016746B" w:rsidP="00AE0BAE">
            <w:pPr>
              <w:pStyle w:val="bang0"/>
              <w:rPr>
                <w:lang w:eastAsia="ja-JP"/>
              </w:rPr>
            </w:pPr>
          </w:p>
        </w:tc>
        <w:tc>
          <w:tcPr>
            <w:tcW w:w="1800" w:type="dxa"/>
          </w:tcPr>
          <w:p w:rsidR="0016746B" w:rsidRPr="00EA1A77" w:rsidRDefault="0016746B" w:rsidP="00AE0BAE">
            <w:pPr>
              <w:pStyle w:val="bang0"/>
              <w:rPr>
                <w:lang w:eastAsia="ja-JP"/>
              </w:rPr>
            </w:pPr>
          </w:p>
        </w:tc>
        <w:tc>
          <w:tcPr>
            <w:tcW w:w="2070" w:type="dxa"/>
          </w:tcPr>
          <w:p w:rsidR="0016746B" w:rsidRPr="00EA1A77" w:rsidRDefault="0016746B" w:rsidP="00AE0BAE">
            <w:pPr>
              <w:pStyle w:val="bang0"/>
              <w:rPr>
                <w:lang w:eastAsia="ja-JP"/>
              </w:rPr>
            </w:pPr>
          </w:p>
        </w:tc>
        <w:tc>
          <w:tcPr>
            <w:tcW w:w="1350" w:type="dxa"/>
          </w:tcPr>
          <w:p w:rsidR="0016746B" w:rsidRPr="00EA1A77" w:rsidRDefault="00AC5789" w:rsidP="00AE0BAE">
            <w:pPr>
              <w:pStyle w:val="bang0"/>
              <w:rPr>
                <w:lang w:eastAsia="ja-JP"/>
              </w:rPr>
            </w:pPr>
            <w:r w:rsidRPr="00EA1A77">
              <w:rPr>
                <w:lang w:eastAsia="ja-JP"/>
              </w:rPr>
              <w:t>&lt;When the testing is ended&gt;</w:t>
            </w:r>
          </w:p>
        </w:tc>
      </w:tr>
    </w:tbl>
    <w:p w:rsidR="0016746B" w:rsidRDefault="0016746B" w:rsidP="00AE0BAE">
      <w:pPr>
        <w:pStyle w:val="Heading3"/>
      </w:pPr>
      <w:r>
        <w:t>System Testing</w:t>
      </w:r>
    </w:p>
    <w:p w:rsidR="0016746B" w:rsidRDefault="0016746B" w:rsidP="00AE0BAE">
      <w:pPr>
        <w:pStyle w:val="HelpText"/>
      </w:pPr>
      <w:r w:rsidRPr="00EA1A77">
        <w:t>Help:</w:t>
      </w:r>
      <w:r>
        <w:tab/>
        <w:t>If available, refer to other document that depicted the testing strategy of the project.</w:t>
      </w:r>
    </w:p>
    <w:p w:rsidR="0016746B" w:rsidRDefault="0016746B" w:rsidP="00AE0BAE">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A1A77" w:rsidRDefault="00713F4D" w:rsidP="00AE0BAE">
            <w:pPr>
              <w:pStyle w:val="Bangheader"/>
            </w:pPr>
            <w:r w:rsidRPr="00EA1A77">
              <w:t>Item to be System</w:t>
            </w:r>
            <w:r w:rsidR="0016746B" w:rsidRPr="00EA1A77">
              <w:t xml:space="preserve"> </w:t>
            </w:r>
            <w:r w:rsidRPr="00EA1A77">
              <w:t>T</w:t>
            </w:r>
            <w:r w:rsidR="0016746B" w:rsidRPr="00EA1A77">
              <w:t>ested</w:t>
            </w:r>
          </w:p>
        </w:tc>
        <w:tc>
          <w:tcPr>
            <w:tcW w:w="1530" w:type="dxa"/>
            <w:tcBorders>
              <w:bottom w:val="dotted" w:sz="2" w:space="0" w:color="808080"/>
            </w:tcBorders>
            <w:shd w:val="clear" w:color="auto" w:fill="D9D9D9"/>
          </w:tcPr>
          <w:p w:rsidR="0016746B" w:rsidRPr="00EA1A77" w:rsidRDefault="0016746B" w:rsidP="00AE0BAE">
            <w:pPr>
              <w:pStyle w:val="Bangheader"/>
            </w:pPr>
            <w:r w:rsidRPr="00EA1A77">
              <w:t>System Test</w:t>
            </w:r>
            <w:r w:rsidR="00713F4D" w:rsidRPr="00EA1A77">
              <w:t xml:space="preserve"> Type</w:t>
            </w:r>
          </w:p>
        </w:tc>
        <w:tc>
          <w:tcPr>
            <w:tcW w:w="1800" w:type="dxa"/>
            <w:tcBorders>
              <w:bottom w:val="dotted" w:sz="2" w:space="0" w:color="808080"/>
            </w:tcBorders>
            <w:shd w:val="clear" w:color="auto" w:fill="D9D9D9"/>
          </w:tcPr>
          <w:p w:rsidR="0016746B" w:rsidRPr="00EA1A77" w:rsidRDefault="0016746B" w:rsidP="00AE0BAE">
            <w:pPr>
              <w:pStyle w:val="Bangheader"/>
            </w:pPr>
            <w:r w:rsidRPr="00EA1A77">
              <w:t>System Test Technique</w:t>
            </w:r>
          </w:p>
        </w:tc>
        <w:tc>
          <w:tcPr>
            <w:tcW w:w="2070" w:type="dxa"/>
            <w:tcBorders>
              <w:bottom w:val="dotted" w:sz="2" w:space="0" w:color="808080"/>
            </w:tcBorders>
            <w:shd w:val="clear" w:color="auto" w:fill="D9D9D9"/>
          </w:tcPr>
          <w:p w:rsidR="0016746B" w:rsidRPr="00EA1A77" w:rsidRDefault="0016746B" w:rsidP="00AE0BAE">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AE0BAE">
            <w:pPr>
              <w:pStyle w:val="Bangheader"/>
            </w:pPr>
            <w:r w:rsidRPr="00EA1A77">
              <w:t>Completion Criteria</w:t>
            </w:r>
          </w:p>
        </w:tc>
      </w:tr>
      <w:tr w:rsidR="0016746B" w:rsidRPr="00EA1A77" w:rsidTr="007B4F6D">
        <w:tc>
          <w:tcPr>
            <w:tcW w:w="2070" w:type="dxa"/>
          </w:tcPr>
          <w:p w:rsidR="0016746B" w:rsidRPr="00EA1A77" w:rsidRDefault="0016746B" w:rsidP="00AE0BAE">
            <w:pPr>
              <w:pStyle w:val="bang0"/>
              <w:rPr>
                <w:lang w:eastAsia="ja-JP"/>
              </w:rPr>
            </w:pPr>
          </w:p>
        </w:tc>
        <w:tc>
          <w:tcPr>
            <w:tcW w:w="1530" w:type="dxa"/>
          </w:tcPr>
          <w:p w:rsidR="0016746B" w:rsidRPr="00EA1A77" w:rsidRDefault="0016746B" w:rsidP="00AE0BAE">
            <w:pPr>
              <w:pStyle w:val="bang0"/>
              <w:rPr>
                <w:lang w:eastAsia="ja-JP"/>
              </w:rPr>
            </w:pPr>
          </w:p>
        </w:tc>
        <w:tc>
          <w:tcPr>
            <w:tcW w:w="1800" w:type="dxa"/>
          </w:tcPr>
          <w:p w:rsidR="0016746B" w:rsidRPr="00EA1A77" w:rsidRDefault="0016746B" w:rsidP="00AE0BAE">
            <w:pPr>
              <w:pStyle w:val="bang0"/>
              <w:rPr>
                <w:lang w:eastAsia="ja-JP"/>
              </w:rPr>
            </w:pPr>
          </w:p>
        </w:tc>
        <w:tc>
          <w:tcPr>
            <w:tcW w:w="2070" w:type="dxa"/>
          </w:tcPr>
          <w:p w:rsidR="0016746B" w:rsidRPr="00EA1A77" w:rsidRDefault="0016746B" w:rsidP="00AE0BAE">
            <w:pPr>
              <w:pStyle w:val="bang0"/>
              <w:rPr>
                <w:lang w:eastAsia="ja-JP"/>
              </w:rPr>
            </w:pPr>
          </w:p>
        </w:tc>
        <w:tc>
          <w:tcPr>
            <w:tcW w:w="1350" w:type="dxa"/>
          </w:tcPr>
          <w:p w:rsidR="0016746B" w:rsidRPr="00EA1A77" w:rsidRDefault="00AC5789" w:rsidP="00AE0BAE">
            <w:pPr>
              <w:pStyle w:val="bang0"/>
              <w:rPr>
                <w:lang w:eastAsia="ja-JP"/>
              </w:rPr>
            </w:pPr>
            <w:r w:rsidRPr="00EA1A77">
              <w:rPr>
                <w:lang w:eastAsia="ja-JP"/>
              </w:rPr>
              <w:t>&lt;When the testing is ended&gt;</w:t>
            </w:r>
          </w:p>
        </w:tc>
      </w:tr>
    </w:tbl>
    <w:p w:rsidR="00FA22C2" w:rsidRPr="00FA22C2" w:rsidRDefault="00FA22C2" w:rsidP="00AE0BAE">
      <w:pPr>
        <w:pStyle w:val="Heading3"/>
        <w:rPr>
          <w:rFonts w:eastAsia="MS Mincho"/>
          <w:lang w:val="da-DK" w:eastAsia="ja-JP"/>
        </w:rPr>
      </w:pPr>
      <w:r w:rsidRPr="00FA22C2">
        <w:rPr>
          <w:rFonts w:eastAsia="MS Mincho"/>
          <w:lang w:val="da-DK" w:eastAsia="ja-JP"/>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A1A77" w:rsidRDefault="00FA22C2" w:rsidP="00AE0BAE">
            <w:pPr>
              <w:pStyle w:val="Bangheader"/>
            </w:pPr>
            <w:r w:rsidRPr="00EA1A77">
              <w:t xml:space="preserve">Review/Testing </w:t>
            </w:r>
            <w:r w:rsidR="00713F4D" w:rsidRPr="00EA1A77">
              <w:t>S</w:t>
            </w:r>
            <w:r w:rsidRPr="00EA1A77">
              <w:t>tage</w:t>
            </w:r>
          </w:p>
        </w:tc>
        <w:tc>
          <w:tcPr>
            <w:tcW w:w="2340" w:type="dxa"/>
            <w:tcBorders>
              <w:bottom w:val="dotted" w:sz="2" w:space="0" w:color="808080"/>
            </w:tcBorders>
            <w:shd w:val="clear" w:color="auto" w:fill="D9D9D9"/>
          </w:tcPr>
          <w:p w:rsidR="00FA22C2" w:rsidRPr="00EA1A77" w:rsidRDefault="00FA22C2" w:rsidP="00AE0BAE">
            <w:pPr>
              <w:pStyle w:val="Bangheader"/>
            </w:pPr>
            <w:r w:rsidRPr="00EA1A77">
              <w:t>Targeted No. of Defects  to be detected</w:t>
            </w:r>
          </w:p>
        </w:tc>
        <w:tc>
          <w:tcPr>
            <w:tcW w:w="1710" w:type="dxa"/>
            <w:tcBorders>
              <w:bottom w:val="dotted" w:sz="2" w:space="0" w:color="808080"/>
            </w:tcBorders>
            <w:shd w:val="clear" w:color="auto" w:fill="D9D9D9"/>
          </w:tcPr>
          <w:p w:rsidR="00FA22C2" w:rsidRPr="00EA1A77" w:rsidRDefault="00FA22C2" w:rsidP="00AE0BAE">
            <w:pPr>
              <w:pStyle w:val="Bangheader"/>
            </w:pPr>
            <w:r w:rsidRPr="00EA1A77">
              <w:t>% of Defects to be detected</w:t>
            </w:r>
          </w:p>
        </w:tc>
        <w:tc>
          <w:tcPr>
            <w:tcW w:w="2430" w:type="dxa"/>
            <w:tcBorders>
              <w:bottom w:val="dotted" w:sz="2" w:space="0" w:color="808080"/>
            </w:tcBorders>
            <w:shd w:val="clear" w:color="auto" w:fill="D9D9D9"/>
          </w:tcPr>
          <w:p w:rsidR="00FA22C2" w:rsidRPr="00EA1A77" w:rsidRDefault="00FA22C2" w:rsidP="00AE0BAE">
            <w:pPr>
              <w:pStyle w:val="Bangheader"/>
            </w:pPr>
            <w:r w:rsidRPr="00EA1A77">
              <w:t>Basic for Estimation</w:t>
            </w:r>
          </w:p>
        </w:tc>
      </w:tr>
      <w:tr w:rsidR="00FA22C2" w:rsidRPr="00EA1A77" w:rsidTr="007B4F6D">
        <w:tc>
          <w:tcPr>
            <w:tcW w:w="2340" w:type="dxa"/>
          </w:tcPr>
          <w:p w:rsidR="00FA22C2" w:rsidRPr="00EA1A77" w:rsidRDefault="00FA22C2" w:rsidP="00AE0BAE">
            <w:pPr>
              <w:pStyle w:val="bang0"/>
              <w:rPr>
                <w:rFonts w:ascii="Times New Roman" w:hAnsi="Times New Roman" w:cs="Times New Roman"/>
                <w:lang w:eastAsia="ja-JP"/>
              </w:rPr>
            </w:pPr>
            <w:r w:rsidRPr="00EA1A77">
              <w:rPr>
                <w:lang w:eastAsia="ja-JP"/>
              </w:rPr>
              <w:t>Requirements review</w:t>
            </w:r>
          </w:p>
        </w:tc>
        <w:tc>
          <w:tcPr>
            <w:tcW w:w="2340" w:type="dxa"/>
          </w:tcPr>
          <w:p w:rsidR="00FA22C2" w:rsidRPr="00EA1A77" w:rsidRDefault="00FA22C2" w:rsidP="00AE0BAE">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AE0BAE">
            <w:pPr>
              <w:pStyle w:val="bang0"/>
              <w:rPr>
                <w:rFonts w:ascii="Times New Roman" w:hAnsi="Times New Roman" w:cs="Times New Roman"/>
                <w:lang w:eastAsia="ja-JP"/>
              </w:rPr>
            </w:pPr>
            <w:r w:rsidRPr="00EA1A77">
              <w:rPr>
                <w:lang w:eastAsia="ja-JP"/>
              </w:rPr>
              <w:t>11%</w:t>
            </w:r>
          </w:p>
        </w:tc>
        <w:tc>
          <w:tcPr>
            <w:tcW w:w="2430" w:type="dxa"/>
          </w:tcPr>
          <w:p w:rsidR="00FA22C2" w:rsidRPr="00EA1A77" w:rsidRDefault="00FA22C2" w:rsidP="00AE0BAE">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AE0BAE">
            <w:pPr>
              <w:pStyle w:val="bang0"/>
              <w:rPr>
                <w:lang w:eastAsia="ja-JP"/>
              </w:rPr>
            </w:pPr>
            <w:r w:rsidRPr="00EA1A77">
              <w:rPr>
                <w:lang w:eastAsia="ja-JP"/>
              </w:rPr>
              <w:t>Design review</w:t>
            </w:r>
          </w:p>
        </w:tc>
        <w:tc>
          <w:tcPr>
            <w:tcW w:w="2340" w:type="dxa"/>
          </w:tcPr>
          <w:p w:rsidR="00FA22C2" w:rsidRPr="00EA1A77" w:rsidRDefault="00FA22C2" w:rsidP="00AE0BAE">
            <w:pPr>
              <w:pStyle w:val="bang0"/>
              <w:rPr>
                <w:lang w:eastAsia="ja-JP"/>
              </w:rPr>
            </w:pPr>
            <w:r w:rsidRPr="00EA1A77">
              <w:rPr>
                <w:lang w:eastAsia="ja-JP"/>
              </w:rPr>
              <w:t>14</w:t>
            </w:r>
          </w:p>
        </w:tc>
        <w:tc>
          <w:tcPr>
            <w:tcW w:w="1710" w:type="dxa"/>
          </w:tcPr>
          <w:p w:rsidR="00FA22C2" w:rsidRPr="00EA1A77" w:rsidRDefault="00FA22C2" w:rsidP="00AE0BAE">
            <w:pPr>
              <w:pStyle w:val="bang0"/>
              <w:rPr>
                <w:lang w:eastAsia="ja-JP"/>
              </w:rPr>
            </w:pPr>
            <w:r w:rsidRPr="00EA1A77">
              <w:rPr>
                <w:lang w:eastAsia="ja-JP"/>
              </w:rPr>
              <w:t>9%</w:t>
            </w:r>
          </w:p>
        </w:tc>
        <w:tc>
          <w:tcPr>
            <w:tcW w:w="2430" w:type="dxa"/>
          </w:tcPr>
          <w:p w:rsidR="00FA22C2" w:rsidRPr="00EA1A77" w:rsidRDefault="00FA22C2" w:rsidP="00AE0BAE">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AE0BAE">
            <w:pPr>
              <w:pStyle w:val="bang0"/>
              <w:rPr>
                <w:rFonts w:ascii="Times New Roman" w:hAnsi="Times New Roman" w:cs="Times New Roman"/>
                <w:lang w:eastAsia="ja-JP"/>
              </w:rPr>
            </w:pPr>
            <w:r w:rsidRPr="00EA1A77">
              <w:rPr>
                <w:lang w:eastAsia="ja-JP"/>
              </w:rPr>
              <w:t>Code review</w:t>
            </w:r>
          </w:p>
        </w:tc>
        <w:tc>
          <w:tcPr>
            <w:tcW w:w="2340" w:type="dxa"/>
          </w:tcPr>
          <w:p w:rsidR="00FA22C2" w:rsidRPr="00EA1A77" w:rsidRDefault="00FA22C2" w:rsidP="00AE0BAE">
            <w:pPr>
              <w:pStyle w:val="bang0"/>
              <w:rPr>
                <w:rFonts w:ascii="Times New Roman" w:hAnsi="Times New Roman" w:cs="Times New Roman"/>
                <w:lang w:eastAsia="ja-JP"/>
              </w:rPr>
            </w:pPr>
            <w:r w:rsidRPr="00EA1A77">
              <w:rPr>
                <w:lang w:eastAsia="ja-JP"/>
              </w:rPr>
              <w:t>29</w:t>
            </w:r>
          </w:p>
        </w:tc>
        <w:tc>
          <w:tcPr>
            <w:tcW w:w="1710" w:type="dxa"/>
          </w:tcPr>
          <w:p w:rsidR="00FA22C2" w:rsidRPr="00EA1A77" w:rsidRDefault="00FA22C2" w:rsidP="00AE0BAE">
            <w:pPr>
              <w:pStyle w:val="bang0"/>
              <w:rPr>
                <w:rFonts w:ascii="Times New Roman" w:hAnsi="Times New Roman" w:cs="Times New Roman"/>
                <w:lang w:eastAsia="ja-JP"/>
              </w:rPr>
            </w:pPr>
            <w:r w:rsidRPr="00EA1A77">
              <w:rPr>
                <w:lang w:eastAsia="ja-JP"/>
              </w:rPr>
              <w:t>20%</w:t>
            </w:r>
          </w:p>
        </w:tc>
        <w:tc>
          <w:tcPr>
            <w:tcW w:w="2430" w:type="dxa"/>
          </w:tcPr>
          <w:p w:rsidR="00FA22C2" w:rsidRPr="00EA1A77" w:rsidRDefault="00FA22C2" w:rsidP="00AE0BAE">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AE0BAE">
            <w:pPr>
              <w:pStyle w:val="bang0"/>
              <w:rPr>
                <w:rFonts w:ascii="Times New Roman" w:hAnsi="Times New Roman" w:cs="Times New Roman"/>
                <w:lang w:eastAsia="ja-JP"/>
              </w:rPr>
            </w:pPr>
            <w:r w:rsidRPr="00EA1A77">
              <w:rPr>
                <w:lang w:eastAsia="ja-JP"/>
              </w:rPr>
              <w:t xml:space="preserve">Unit </w:t>
            </w:r>
            <w:r w:rsidR="00713F4D" w:rsidRPr="00EA1A77">
              <w:rPr>
                <w:lang w:eastAsia="ja-JP"/>
              </w:rPr>
              <w:t>T</w:t>
            </w:r>
            <w:r w:rsidRPr="00EA1A77">
              <w:rPr>
                <w:lang w:eastAsia="ja-JP"/>
              </w:rPr>
              <w:t>est</w:t>
            </w:r>
          </w:p>
        </w:tc>
        <w:tc>
          <w:tcPr>
            <w:tcW w:w="2340" w:type="dxa"/>
          </w:tcPr>
          <w:p w:rsidR="00FA22C2" w:rsidRPr="00EA1A77" w:rsidRDefault="00FA22C2" w:rsidP="00AE0BAE">
            <w:pPr>
              <w:pStyle w:val="bang0"/>
              <w:rPr>
                <w:rFonts w:ascii="Times New Roman" w:hAnsi="Times New Roman" w:cs="Times New Roman"/>
                <w:lang w:eastAsia="ja-JP"/>
              </w:rPr>
            </w:pPr>
            <w:r w:rsidRPr="00EA1A77">
              <w:rPr>
                <w:lang w:eastAsia="ja-JP"/>
              </w:rPr>
              <w:t>57</w:t>
            </w:r>
          </w:p>
        </w:tc>
        <w:tc>
          <w:tcPr>
            <w:tcW w:w="1710" w:type="dxa"/>
          </w:tcPr>
          <w:p w:rsidR="00FA22C2" w:rsidRPr="00EA1A77" w:rsidRDefault="00FA22C2" w:rsidP="00AE0BAE">
            <w:pPr>
              <w:pStyle w:val="bang0"/>
              <w:rPr>
                <w:rFonts w:ascii="Times New Roman" w:hAnsi="Times New Roman" w:cs="Times New Roman"/>
                <w:lang w:eastAsia="ja-JP"/>
              </w:rPr>
            </w:pPr>
            <w:r w:rsidRPr="00EA1A77">
              <w:rPr>
                <w:lang w:eastAsia="ja-JP"/>
              </w:rPr>
              <w:t>40%</w:t>
            </w:r>
          </w:p>
        </w:tc>
        <w:tc>
          <w:tcPr>
            <w:tcW w:w="2430" w:type="dxa"/>
          </w:tcPr>
          <w:p w:rsidR="00FA22C2" w:rsidRPr="00EA1A77" w:rsidRDefault="00FA22C2" w:rsidP="00AE0BAE">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AE0BAE">
            <w:pPr>
              <w:pStyle w:val="bang0"/>
              <w:rPr>
                <w:rFonts w:ascii="Times New Roman" w:hAnsi="Times New Roman" w:cs="Times New Roman"/>
                <w:lang w:eastAsia="ja-JP"/>
              </w:rPr>
            </w:pPr>
            <w:r w:rsidRPr="00EA1A77">
              <w:rPr>
                <w:lang w:eastAsia="ja-JP"/>
              </w:rPr>
              <w:lastRenderedPageBreak/>
              <w:t xml:space="preserve">Integration </w:t>
            </w:r>
            <w:r w:rsidR="00713F4D" w:rsidRPr="00EA1A77">
              <w:rPr>
                <w:lang w:eastAsia="ja-JP"/>
              </w:rPr>
              <w:t>T</w:t>
            </w:r>
            <w:r w:rsidRPr="00EA1A77">
              <w:rPr>
                <w:lang w:eastAsia="ja-JP"/>
              </w:rPr>
              <w:t>est</w:t>
            </w:r>
          </w:p>
        </w:tc>
        <w:tc>
          <w:tcPr>
            <w:tcW w:w="2340" w:type="dxa"/>
          </w:tcPr>
          <w:p w:rsidR="00FA22C2" w:rsidRPr="00EA1A77" w:rsidRDefault="00713F4D" w:rsidP="00AE0BAE">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AE0BAE">
            <w:pPr>
              <w:pStyle w:val="bang0"/>
              <w:rPr>
                <w:rFonts w:ascii="Times New Roman" w:hAnsi="Times New Roman" w:cs="Times New Roman"/>
                <w:lang w:eastAsia="ja-JP"/>
              </w:rPr>
            </w:pPr>
            <w:r w:rsidRPr="00EA1A77">
              <w:rPr>
                <w:lang w:eastAsia="ja-JP"/>
              </w:rPr>
              <w:t>1</w:t>
            </w:r>
            <w:r w:rsidR="00713F4D" w:rsidRPr="00EA1A77">
              <w:rPr>
                <w:lang w:eastAsia="ja-JP"/>
              </w:rPr>
              <w:t>0.2</w:t>
            </w:r>
            <w:r w:rsidRPr="00EA1A77">
              <w:rPr>
                <w:lang w:eastAsia="ja-JP"/>
              </w:rPr>
              <w:t>%</w:t>
            </w:r>
          </w:p>
        </w:tc>
        <w:tc>
          <w:tcPr>
            <w:tcW w:w="2430" w:type="dxa"/>
          </w:tcPr>
          <w:p w:rsidR="00FA22C2" w:rsidRPr="00EA1A77" w:rsidRDefault="00FA22C2" w:rsidP="00AE0BAE">
            <w:pPr>
              <w:pStyle w:val="bang0"/>
              <w:rPr>
                <w:rFonts w:ascii="Times New Roman" w:hAnsi="Times New Roman" w:cs="Times New Roman"/>
                <w:lang w:eastAsia="ja-JP"/>
              </w:rPr>
            </w:pPr>
            <w:r w:rsidRPr="00EA1A77">
              <w:rPr>
                <w:lang w:val="en-GB" w:eastAsia="ja-JP"/>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AE0BAE">
            <w:pPr>
              <w:pStyle w:val="bang0"/>
              <w:rPr>
                <w:lang w:eastAsia="ja-JP"/>
              </w:rPr>
            </w:pPr>
            <w:r w:rsidRPr="00EA1A77">
              <w:rPr>
                <w:lang w:eastAsia="ja-JP"/>
              </w:rPr>
              <w:t>System Test</w:t>
            </w:r>
          </w:p>
        </w:tc>
        <w:tc>
          <w:tcPr>
            <w:tcW w:w="2340" w:type="dxa"/>
            <w:tcBorders>
              <w:bottom w:val="dotted" w:sz="4" w:space="0" w:color="808080"/>
            </w:tcBorders>
          </w:tcPr>
          <w:p w:rsidR="00713F4D" w:rsidRPr="00EA1A77" w:rsidRDefault="00713F4D" w:rsidP="00AE0BAE">
            <w:pPr>
              <w:pStyle w:val="bang0"/>
              <w:rPr>
                <w:lang w:eastAsia="ja-JP"/>
              </w:rPr>
            </w:pPr>
            <w:r w:rsidRPr="00EA1A77">
              <w:rPr>
                <w:lang w:eastAsia="ja-JP"/>
              </w:rPr>
              <w:t>10</w:t>
            </w:r>
          </w:p>
        </w:tc>
        <w:tc>
          <w:tcPr>
            <w:tcW w:w="1710" w:type="dxa"/>
            <w:tcBorders>
              <w:bottom w:val="dotted" w:sz="4" w:space="0" w:color="808080"/>
            </w:tcBorders>
          </w:tcPr>
          <w:p w:rsidR="00713F4D" w:rsidRPr="00EA1A77" w:rsidRDefault="00713F4D" w:rsidP="00AE0BAE">
            <w:pPr>
              <w:pStyle w:val="bang0"/>
              <w:rPr>
                <w:lang w:eastAsia="ja-JP"/>
              </w:rPr>
            </w:pPr>
            <w:r w:rsidRPr="00EA1A77">
              <w:rPr>
                <w:lang w:eastAsia="ja-JP"/>
              </w:rPr>
              <w:t>6.8%</w:t>
            </w:r>
          </w:p>
        </w:tc>
        <w:tc>
          <w:tcPr>
            <w:tcW w:w="2430" w:type="dxa"/>
            <w:tcBorders>
              <w:bottom w:val="dotted" w:sz="4" w:space="0" w:color="808080"/>
            </w:tcBorders>
          </w:tcPr>
          <w:p w:rsidR="00713F4D" w:rsidRPr="00EA1A77" w:rsidRDefault="00CF6925" w:rsidP="00AE0BAE">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AE0BAE">
            <w:pPr>
              <w:pStyle w:val="bang0"/>
              <w:rPr>
                <w:rFonts w:ascii="Times New Roman" w:hAnsi="Times New Roman" w:cs="Times New Roman"/>
                <w:lang w:eastAsia="ja-JP"/>
              </w:rPr>
            </w:pPr>
            <w:r w:rsidRPr="00EA1A77">
              <w:rPr>
                <w:lang w:eastAsia="ja-JP"/>
              </w:rPr>
              <w:t>User Acceptance Test</w:t>
            </w:r>
          </w:p>
        </w:tc>
        <w:tc>
          <w:tcPr>
            <w:tcW w:w="2340" w:type="dxa"/>
            <w:tcBorders>
              <w:bottom w:val="dotted" w:sz="4" w:space="0" w:color="808080"/>
            </w:tcBorders>
          </w:tcPr>
          <w:p w:rsidR="00FA22C2" w:rsidRPr="00EA1A77" w:rsidRDefault="00FA22C2" w:rsidP="00AE0BAE">
            <w:pPr>
              <w:pStyle w:val="bang0"/>
              <w:rPr>
                <w:rFonts w:ascii="Times New Roman" w:hAnsi="Times New Roman" w:cs="Times New Roman"/>
                <w:lang w:eastAsia="ja-JP"/>
              </w:rPr>
            </w:pPr>
            <w:r w:rsidRPr="00EA1A77">
              <w:rPr>
                <w:lang w:eastAsia="ja-JP"/>
              </w:rPr>
              <w:t>5</w:t>
            </w:r>
          </w:p>
        </w:tc>
        <w:tc>
          <w:tcPr>
            <w:tcW w:w="1710" w:type="dxa"/>
            <w:tcBorders>
              <w:bottom w:val="dotted" w:sz="4" w:space="0" w:color="808080"/>
            </w:tcBorders>
          </w:tcPr>
          <w:p w:rsidR="00FA22C2" w:rsidRPr="00EA1A77" w:rsidRDefault="00FA22C2" w:rsidP="00AE0BAE">
            <w:pPr>
              <w:pStyle w:val="bang0"/>
              <w:rPr>
                <w:rFonts w:ascii="Times New Roman" w:hAnsi="Times New Roman" w:cs="Times New Roman"/>
                <w:lang w:eastAsia="ja-JP"/>
              </w:rPr>
            </w:pPr>
            <w:r w:rsidRPr="00EA1A77">
              <w:rPr>
                <w:lang w:eastAsia="ja-JP"/>
              </w:rPr>
              <w:t>3%</w:t>
            </w:r>
          </w:p>
        </w:tc>
        <w:tc>
          <w:tcPr>
            <w:tcW w:w="2430" w:type="dxa"/>
            <w:tcBorders>
              <w:bottom w:val="dotted" w:sz="4" w:space="0" w:color="808080"/>
            </w:tcBorders>
          </w:tcPr>
          <w:p w:rsidR="00FA22C2" w:rsidRPr="00EA1A77" w:rsidRDefault="00FA22C2" w:rsidP="00AE0BAE">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shd w:val="clear" w:color="auto" w:fill="D9D9D9"/>
          </w:tcPr>
          <w:p w:rsidR="00FA22C2" w:rsidRPr="00EA1A77" w:rsidRDefault="00FA22C2" w:rsidP="00AE0BAE">
            <w:pPr>
              <w:pStyle w:val="bang0"/>
              <w:rPr>
                <w:rFonts w:ascii="Times New Roman" w:hAnsi="Times New Roman" w:cs="Times New Roman"/>
                <w:lang w:eastAsia="ja-JP"/>
              </w:rPr>
            </w:pPr>
            <w:r w:rsidRPr="00EA1A77">
              <w:rPr>
                <w:lang w:val="en-GB" w:eastAsia="ja-JP"/>
              </w:rPr>
              <w:t xml:space="preserve">Total </w:t>
            </w:r>
          </w:p>
        </w:tc>
        <w:tc>
          <w:tcPr>
            <w:tcW w:w="2340" w:type="dxa"/>
            <w:shd w:val="clear" w:color="auto" w:fill="D9D9D9"/>
          </w:tcPr>
          <w:p w:rsidR="00FA22C2" w:rsidRPr="00EA1A77" w:rsidRDefault="00FA22C2" w:rsidP="00AE0BAE">
            <w:pPr>
              <w:pStyle w:val="bang0"/>
              <w:rPr>
                <w:rFonts w:ascii="Times New Roman" w:hAnsi="Times New Roman" w:cs="Times New Roman"/>
                <w:lang w:eastAsia="ja-JP"/>
              </w:rPr>
            </w:pPr>
            <w:r w:rsidRPr="00EA1A77">
              <w:rPr>
                <w:lang w:eastAsia="ja-JP"/>
              </w:rPr>
              <w:t>143</w:t>
            </w:r>
          </w:p>
        </w:tc>
        <w:tc>
          <w:tcPr>
            <w:tcW w:w="1710" w:type="dxa"/>
            <w:shd w:val="clear" w:color="auto" w:fill="D9D9D9"/>
          </w:tcPr>
          <w:p w:rsidR="00FA22C2" w:rsidRPr="00EA1A77" w:rsidRDefault="00FA22C2" w:rsidP="00AE0BAE">
            <w:pPr>
              <w:pStyle w:val="bang0"/>
              <w:rPr>
                <w:rFonts w:ascii="Times New Roman" w:hAnsi="Times New Roman" w:cs="Times New Roman"/>
                <w:lang w:eastAsia="ja-JP"/>
              </w:rPr>
            </w:pPr>
            <w:r w:rsidRPr="00EA1A77">
              <w:rPr>
                <w:lang w:eastAsia="ja-JP"/>
              </w:rPr>
              <w:t>100%</w:t>
            </w:r>
          </w:p>
        </w:tc>
        <w:tc>
          <w:tcPr>
            <w:tcW w:w="2430" w:type="dxa"/>
            <w:shd w:val="clear" w:color="auto" w:fill="D9D9D9"/>
          </w:tcPr>
          <w:p w:rsidR="00FA22C2" w:rsidRPr="00EA1A77" w:rsidRDefault="00FA22C2" w:rsidP="00AE0BAE">
            <w:pPr>
              <w:pStyle w:val="bang0"/>
              <w:rPr>
                <w:rFonts w:ascii="Times New Roman" w:hAnsi="Times New Roman" w:cs="Times New Roman"/>
                <w:lang w:eastAsia="ja-JP"/>
              </w:rPr>
            </w:pPr>
            <w:r w:rsidRPr="00EA1A77">
              <w:rPr>
                <w:lang w:eastAsia="ja-JP"/>
              </w:rPr>
              <w:t> </w:t>
            </w:r>
          </w:p>
        </w:tc>
      </w:tr>
    </w:tbl>
    <w:p w:rsidR="00792389" w:rsidRDefault="00792389" w:rsidP="00AE0BAE">
      <w:pPr>
        <w:pStyle w:val="Heading3"/>
      </w:pPr>
      <w:r>
        <w:t>Measurements Program</w:t>
      </w:r>
    </w:p>
    <w:p w:rsidR="00792389" w:rsidRDefault="00792389" w:rsidP="00AE0BAE">
      <w:pPr>
        <w:pStyle w:val="HelpText"/>
      </w:pPr>
      <w:r w:rsidRPr="00EA1A77">
        <w:t>Help:</w:t>
      </w:r>
      <w:r>
        <w:tab/>
        <w:t xml:space="preserve">If available refer to the </w:t>
      </w:r>
      <w:r>
        <w:rPr>
          <w:bCs/>
        </w:rPr>
        <w:t>organizational measurements program</w:t>
      </w:r>
      <w:r>
        <w:t xml:space="preserve"> and document deviations from this program. Otherwise define which project specific data should be collected, e.g. to assess the achievement of the project goals.</w:t>
      </w:r>
    </w:p>
    <w:p w:rsidR="00792389" w:rsidRDefault="00792389" w:rsidP="00AE0BAE">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A1A77" w:rsidRDefault="00792389" w:rsidP="00AE0BAE">
            <w:pPr>
              <w:pStyle w:val="Bangheader"/>
            </w:pPr>
            <w:r w:rsidRPr="00EA1A77">
              <w:t>Data to be collected</w:t>
            </w:r>
          </w:p>
        </w:tc>
        <w:tc>
          <w:tcPr>
            <w:tcW w:w="3330" w:type="dxa"/>
            <w:shd w:val="clear" w:color="auto" w:fill="D9D9D9"/>
            <w:vAlign w:val="center"/>
          </w:tcPr>
          <w:p w:rsidR="00792389" w:rsidRPr="00EA1A77" w:rsidRDefault="00792389" w:rsidP="00AE0BAE">
            <w:pPr>
              <w:pStyle w:val="Bangheader"/>
            </w:pPr>
            <w:r w:rsidRPr="00EA1A77">
              <w:t>Purpose</w:t>
            </w:r>
          </w:p>
        </w:tc>
        <w:tc>
          <w:tcPr>
            <w:tcW w:w="990" w:type="dxa"/>
            <w:shd w:val="clear" w:color="auto" w:fill="D9D9D9"/>
            <w:vAlign w:val="center"/>
          </w:tcPr>
          <w:p w:rsidR="00792389" w:rsidRPr="00EA1A77" w:rsidRDefault="00AC5789" w:rsidP="00AE0BAE">
            <w:pPr>
              <w:pStyle w:val="Bangheader"/>
            </w:pPr>
            <w:r w:rsidRPr="00EA1A77">
              <w:t>PIC</w:t>
            </w:r>
          </w:p>
        </w:tc>
        <w:tc>
          <w:tcPr>
            <w:tcW w:w="2160" w:type="dxa"/>
            <w:shd w:val="clear" w:color="auto" w:fill="D9D9D9"/>
            <w:vAlign w:val="center"/>
          </w:tcPr>
          <w:p w:rsidR="00792389" w:rsidRPr="00EA1A77" w:rsidRDefault="00792389" w:rsidP="00AE0BAE">
            <w:pPr>
              <w:pStyle w:val="Bangheader"/>
            </w:pPr>
            <w:r w:rsidRPr="00EA1A77">
              <w:t>When</w:t>
            </w:r>
          </w:p>
        </w:tc>
      </w:tr>
      <w:tr w:rsidR="00792389" w:rsidRPr="00EA1A77" w:rsidTr="00F453FA">
        <w:tc>
          <w:tcPr>
            <w:tcW w:w="2340" w:type="dxa"/>
            <w:vAlign w:val="center"/>
          </w:tcPr>
          <w:p w:rsidR="00792389" w:rsidRPr="00EA1A77" w:rsidRDefault="00792389" w:rsidP="00AE0BAE">
            <w:pPr>
              <w:pStyle w:val="Bang"/>
            </w:pPr>
            <w:r w:rsidRPr="00EA1A77">
              <w:t>Size: No. of KLOC</w:t>
            </w:r>
          </w:p>
        </w:tc>
        <w:tc>
          <w:tcPr>
            <w:tcW w:w="3330" w:type="dxa"/>
            <w:vAlign w:val="center"/>
          </w:tcPr>
          <w:p w:rsidR="00792389" w:rsidRPr="00EA1A77" w:rsidRDefault="00792389" w:rsidP="00AE0BAE">
            <w:pPr>
              <w:pStyle w:val="Bang"/>
            </w:pPr>
          </w:p>
        </w:tc>
        <w:tc>
          <w:tcPr>
            <w:tcW w:w="990" w:type="dxa"/>
            <w:vAlign w:val="center"/>
          </w:tcPr>
          <w:p w:rsidR="00792389" w:rsidRPr="00EA1A77" w:rsidRDefault="00792389" w:rsidP="00AE0BAE">
            <w:pPr>
              <w:pStyle w:val="Bang"/>
            </w:pPr>
            <w:r w:rsidRPr="00EA1A77">
              <w:t>PM</w:t>
            </w:r>
          </w:p>
        </w:tc>
        <w:tc>
          <w:tcPr>
            <w:tcW w:w="2160" w:type="dxa"/>
            <w:vAlign w:val="center"/>
          </w:tcPr>
          <w:p w:rsidR="00792389" w:rsidRPr="00EA1A77" w:rsidRDefault="00792389" w:rsidP="00AE0BAE">
            <w:pPr>
              <w:pStyle w:val="Bang"/>
            </w:pPr>
            <w:r w:rsidRPr="00EA1A77">
              <w:t>At the end of stages</w:t>
            </w:r>
          </w:p>
        </w:tc>
      </w:tr>
      <w:tr w:rsidR="00792389" w:rsidRPr="00EA1A77" w:rsidTr="00F453FA">
        <w:tc>
          <w:tcPr>
            <w:tcW w:w="2340" w:type="dxa"/>
            <w:vAlign w:val="center"/>
          </w:tcPr>
          <w:p w:rsidR="00792389" w:rsidRPr="00EA1A77" w:rsidRDefault="00792389" w:rsidP="00AE0BAE">
            <w:pPr>
              <w:pStyle w:val="Bang"/>
            </w:pPr>
            <w:r w:rsidRPr="00EA1A77">
              <w:t>Effort: No. person-day</w:t>
            </w:r>
          </w:p>
        </w:tc>
        <w:tc>
          <w:tcPr>
            <w:tcW w:w="3330" w:type="dxa"/>
            <w:vAlign w:val="center"/>
          </w:tcPr>
          <w:p w:rsidR="00792389" w:rsidRPr="00EA1A77" w:rsidRDefault="00792389" w:rsidP="00AE0BAE">
            <w:pPr>
              <w:pStyle w:val="Bang"/>
            </w:pPr>
          </w:p>
        </w:tc>
        <w:tc>
          <w:tcPr>
            <w:tcW w:w="990" w:type="dxa"/>
            <w:vAlign w:val="center"/>
          </w:tcPr>
          <w:p w:rsidR="00792389" w:rsidRPr="00EA1A77" w:rsidRDefault="00792389" w:rsidP="00AE0BAE">
            <w:pPr>
              <w:pStyle w:val="Bang"/>
            </w:pPr>
            <w:r w:rsidRPr="00EA1A77">
              <w:t>Team members</w:t>
            </w:r>
          </w:p>
        </w:tc>
        <w:tc>
          <w:tcPr>
            <w:tcW w:w="2160" w:type="dxa"/>
            <w:vAlign w:val="center"/>
          </w:tcPr>
          <w:p w:rsidR="00792389" w:rsidRPr="00EA1A77" w:rsidRDefault="00792389" w:rsidP="00AE0BAE">
            <w:pPr>
              <w:pStyle w:val="Bang"/>
            </w:pPr>
            <w:r w:rsidRPr="00EA1A77">
              <w:t>Daily</w:t>
            </w:r>
          </w:p>
        </w:tc>
      </w:tr>
      <w:tr w:rsidR="00792389" w:rsidRPr="00EA1A77" w:rsidTr="00F453FA">
        <w:tc>
          <w:tcPr>
            <w:tcW w:w="2340" w:type="dxa"/>
            <w:vAlign w:val="center"/>
          </w:tcPr>
          <w:p w:rsidR="00792389" w:rsidRPr="00EA1A77" w:rsidRDefault="00792389" w:rsidP="00AE0BAE">
            <w:pPr>
              <w:pStyle w:val="Bang"/>
            </w:pPr>
            <w:r w:rsidRPr="00EA1A77">
              <w:t>Quality: No. defects detected</w:t>
            </w:r>
          </w:p>
        </w:tc>
        <w:tc>
          <w:tcPr>
            <w:tcW w:w="3330" w:type="dxa"/>
            <w:vAlign w:val="center"/>
          </w:tcPr>
          <w:p w:rsidR="00792389" w:rsidRPr="00EA1A77" w:rsidRDefault="00792389" w:rsidP="00AE0BAE">
            <w:pPr>
              <w:pStyle w:val="Bang"/>
            </w:pPr>
          </w:p>
        </w:tc>
        <w:tc>
          <w:tcPr>
            <w:tcW w:w="990" w:type="dxa"/>
            <w:vAlign w:val="center"/>
          </w:tcPr>
          <w:p w:rsidR="00792389" w:rsidRPr="00EA1A77" w:rsidRDefault="00792389" w:rsidP="00AE0BAE">
            <w:pPr>
              <w:pStyle w:val="Bang"/>
            </w:pPr>
            <w:r w:rsidRPr="00EA1A77">
              <w:t>Reviewer, Tester</w:t>
            </w:r>
          </w:p>
        </w:tc>
        <w:tc>
          <w:tcPr>
            <w:tcW w:w="2160" w:type="dxa"/>
            <w:vAlign w:val="center"/>
          </w:tcPr>
          <w:p w:rsidR="00792389" w:rsidRPr="00EA1A77" w:rsidRDefault="00792389" w:rsidP="00AE0BAE">
            <w:pPr>
              <w:pStyle w:val="Bang"/>
            </w:pPr>
            <w:r w:rsidRPr="00EA1A77">
              <w:t>Right after the review/test</w:t>
            </w:r>
          </w:p>
        </w:tc>
      </w:tr>
      <w:tr w:rsidR="00792389" w:rsidRPr="00EA1A77" w:rsidTr="00F453FA">
        <w:tc>
          <w:tcPr>
            <w:tcW w:w="2340" w:type="dxa"/>
            <w:vAlign w:val="center"/>
          </w:tcPr>
          <w:p w:rsidR="00792389" w:rsidRPr="00EA1A77" w:rsidRDefault="00792389" w:rsidP="00AE0BAE">
            <w:pPr>
              <w:pStyle w:val="Bang"/>
            </w:pPr>
            <w:r w:rsidRPr="00EA1A77">
              <w:t>Schedule</w:t>
            </w:r>
          </w:p>
        </w:tc>
        <w:tc>
          <w:tcPr>
            <w:tcW w:w="3330" w:type="dxa"/>
            <w:vAlign w:val="center"/>
          </w:tcPr>
          <w:p w:rsidR="00792389" w:rsidRPr="00EA1A77" w:rsidRDefault="00792389" w:rsidP="00AE0BAE">
            <w:pPr>
              <w:pStyle w:val="Bang"/>
            </w:pPr>
          </w:p>
        </w:tc>
        <w:tc>
          <w:tcPr>
            <w:tcW w:w="990" w:type="dxa"/>
            <w:vAlign w:val="center"/>
          </w:tcPr>
          <w:p w:rsidR="00792389" w:rsidRPr="00EA1A77" w:rsidRDefault="00792389" w:rsidP="00AE0BAE">
            <w:pPr>
              <w:pStyle w:val="Bang"/>
            </w:pPr>
            <w:r w:rsidRPr="00EA1A77">
              <w:t>PM</w:t>
            </w:r>
          </w:p>
        </w:tc>
        <w:tc>
          <w:tcPr>
            <w:tcW w:w="2160" w:type="dxa"/>
            <w:vAlign w:val="center"/>
          </w:tcPr>
          <w:p w:rsidR="00792389" w:rsidRPr="00EA1A77" w:rsidRDefault="00792389" w:rsidP="00AE0BAE">
            <w:pPr>
              <w:pStyle w:val="Bang"/>
            </w:pPr>
            <w:r w:rsidRPr="00EA1A77">
              <w:t>Weekly and at the end of stages</w:t>
            </w:r>
          </w:p>
        </w:tc>
      </w:tr>
    </w:tbl>
    <w:p w:rsidR="00792389" w:rsidRDefault="00792389" w:rsidP="00AE0BAE">
      <w:pPr>
        <w:pStyle w:val="HelpText"/>
      </w:pPr>
    </w:p>
    <w:p w:rsidR="00EA1E75" w:rsidRDefault="00AC5789" w:rsidP="00AE0BAE">
      <w:pPr>
        <w:pStyle w:val="Heading3"/>
      </w:pPr>
      <w:r>
        <w:t>Quantitative Management</w:t>
      </w:r>
      <w:r w:rsidR="009C47B5">
        <w:t xml:space="preserve"> (optional)</w:t>
      </w:r>
    </w:p>
    <w:p w:rsidR="00AC5789" w:rsidRDefault="00EA1E75" w:rsidP="00AE0BAE">
      <w:pPr>
        <w:pStyle w:val="HelpText"/>
      </w:pPr>
      <w:r w:rsidRPr="00EA1A77">
        <w:t>Help</w:t>
      </w:r>
      <w:r>
        <w:tab/>
        <w:t xml:space="preserve">this section is applicable for selected project segment as defined by QA. Refer to </w:t>
      </w:r>
      <w:r w:rsidR="00A1265B">
        <w:t>Template_</w:t>
      </w:r>
      <w:r>
        <w:t xml:space="preserve">PPM </w:t>
      </w:r>
      <w:r w:rsidR="00A1265B">
        <w:t xml:space="preserve">&amp; Guideline_Software Metrics and Guideline_Assessment &amp; Analysis Tools </w:t>
      </w:r>
      <w:r>
        <w:t>for detail information.</w:t>
      </w:r>
    </w:p>
    <w:p w:rsidR="00AC5789" w:rsidRDefault="00AC5789" w:rsidP="00AE0BAE">
      <w:pPr>
        <w:pStyle w:val="HelpCont"/>
      </w:pPr>
    </w:p>
    <w:tbl>
      <w:tblPr>
        <w:tblW w:w="8820" w:type="dxa"/>
        <w:tblInd w:w="648" w:type="dxa"/>
        <w:tblBorders>
          <w:top w:val="dotted" w:sz="2" w:space="0" w:color="A6A6A6"/>
          <w:left w:val="dotted" w:sz="2" w:space="0" w:color="A6A6A6"/>
          <w:bottom w:val="dotted" w:sz="2" w:space="0" w:color="A6A6A6"/>
          <w:right w:val="dotted" w:sz="2" w:space="0" w:color="A6A6A6"/>
          <w:insideH w:val="dotted" w:sz="2" w:space="0" w:color="A6A6A6"/>
          <w:insideV w:val="dotted" w:sz="2" w:space="0" w:color="A6A6A6"/>
        </w:tblBorders>
        <w:tblLayout w:type="fixed"/>
        <w:tblLook w:val="0000" w:firstRow="0" w:lastRow="0" w:firstColumn="0" w:lastColumn="0" w:noHBand="0" w:noVBand="0"/>
      </w:tblPr>
      <w:tblGrid>
        <w:gridCol w:w="2340"/>
        <w:gridCol w:w="2970"/>
        <w:gridCol w:w="3510"/>
      </w:tblGrid>
      <w:tr w:rsidR="00EA1E75" w:rsidRPr="00EA1A77" w:rsidTr="00F453FA">
        <w:trPr>
          <w:tblHeader/>
        </w:trPr>
        <w:tc>
          <w:tcPr>
            <w:tcW w:w="2340" w:type="dxa"/>
            <w:shd w:val="clear" w:color="auto" w:fill="D9D9D9"/>
            <w:vAlign w:val="center"/>
          </w:tcPr>
          <w:p w:rsidR="00EA1E75" w:rsidRPr="00EA1A77" w:rsidRDefault="00EA1E75" w:rsidP="00AE0BAE">
            <w:pPr>
              <w:pStyle w:val="Bangheader"/>
            </w:pPr>
            <w:r w:rsidRPr="00EA1A77">
              <w:t>Item</w:t>
            </w:r>
          </w:p>
        </w:tc>
        <w:tc>
          <w:tcPr>
            <w:tcW w:w="2970" w:type="dxa"/>
            <w:shd w:val="clear" w:color="auto" w:fill="D9D9D9"/>
            <w:vAlign w:val="center"/>
          </w:tcPr>
          <w:p w:rsidR="00EA1E75" w:rsidRPr="00EA1A77" w:rsidRDefault="00EA1E75" w:rsidP="00AE0BAE">
            <w:pPr>
              <w:pStyle w:val="Bangheader"/>
            </w:pPr>
            <w:r w:rsidRPr="00EA1A77">
              <w:t>Name</w:t>
            </w:r>
          </w:p>
        </w:tc>
        <w:tc>
          <w:tcPr>
            <w:tcW w:w="3510" w:type="dxa"/>
            <w:shd w:val="clear" w:color="auto" w:fill="D9D9D9"/>
            <w:vAlign w:val="center"/>
          </w:tcPr>
          <w:p w:rsidR="00EA1E75" w:rsidRPr="00EA1A77" w:rsidRDefault="00EA1E75" w:rsidP="00AE0BAE">
            <w:pPr>
              <w:pStyle w:val="Bangheader"/>
            </w:pPr>
            <w:r w:rsidRPr="00EA1A77">
              <w:t>Purpose</w:t>
            </w:r>
          </w:p>
        </w:tc>
      </w:tr>
      <w:tr w:rsidR="00EA1E75" w:rsidRPr="00EA1A77" w:rsidTr="00F453FA">
        <w:tc>
          <w:tcPr>
            <w:tcW w:w="2340" w:type="dxa"/>
            <w:vAlign w:val="center"/>
          </w:tcPr>
          <w:p w:rsidR="00EA1E75" w:rsidRPr="00EA1A77" w:rsidRDefault="00A1265B" w:rsidP="00AE0BAE">
            <w:pPr>
              <w:pStyle w:val="Bang"/>
            </w:pPr>
            <w:r w:rsidRPr="00EA1A77">
              <w:t>&lt;PPM_Web Development SDCTest&gt;</w:t>
            </w:r>
          </w:p>
        </w:tc>
        <w:tc>
          <w:tcPr>
            <w:tcW w:w="2970" w:type="dxa"/>
            <w:vAlign w:val="center"/>
          </w:tcPr>
          <w:p w:rsidR="00EA1E75" w:rsidRPr="00EA1A77" w:rsidRDefault="00A1265B" w:rsidP="00AE0BAE">
            <w:pPr>
              <w:pStyle w:val="Bang"/>
            </w:pPr>
            <w:r w:rsidRPr="00EA1A77">
              <w:t>Sub processes to be managed are:</w:t>
            </w:r>
          </w:p>
        </w:tc>
        <w:tc>
          <w:tcPr>
            <w:tcW w:w="3510" w:type="dxa"/>
            <w:vAlign w:val="center"/>
          </w:tcPr>
          <w:p w:rsidR="00EA1E75" w:rsidRPr="00EA1A77" w:rsidRDefault="00A1265B" w:rsidP="00AE0BAE">
            <w:pPr>
              <w:pStyle w:val="Bang"/>
            </w:pPr>
            <w:r w:rsidRPr="00EA1A77">
              <w:t>&lt;It is to quantitatively manage “Effort Efficiency” &amp; Leakage QPPO&gt;</w:t>
            </w:r>
          </w:p>
        </w:tc>
      </w:tr>
      <w:tr w:rsidR="00EA1E75" w:rsidRPr="00EA1A77" w:rsidTr="00F453FA">
        <w:tc>
          <w:tcPr>
            <w:tcW w:w="2340" w:type="dxa"/>
            <w:vAlign w:val="center"/>
          </w:tcPr>
          <w:p w:rsidR="00EA1E75" w:rsidRPr="00EA1A77" w:rsidRDefault="00EA1E75" w:rsidP="00AE0BAE">
            <w:pPr>
              <w:pStyle w:val="Bang"/>
            </w:pPr>
            <w:r w:rsidRPr="00EA1A77">
              <w:t>Selected Statistical Techniques to manage sub-processes</w:t>
            </w:r>
          </w:p>
        </w:tc>
        <w:tc>
          <w:tcPr>
            <w:tcW w:w="2970" w:type="dxa"/>
            <w:vAlign w:val="center"/>
          </w:tcPr>
          <w:p w:rsidR="00A1265B" w:rsidRPr="00EA1A77" w:rsidRDefault="00A1265B" w:rsidP="00AE0BAE">
            <w:pPr>
              <w:pStyle w:val="Bang"/>
            </w:pPr>
            <w:r w:rsidRPr="00EA1A77">
              <w:t>&lt;</w:t>
            </w:r>
          </w:p>
          <w:p w:rsidR="00A1265B" w:rsidRPr="00EA1A77" w:rsidRDefault="00A1265B" w:rsidP="00AE0BAE">
            <w:pPr>
              <w:pStyle w:val="Bang"/>
            </w:pPr>
            <w:r w:rsidRPr="00EA1A77">
              <w:t>Average Value (Xbar Control Chart)</w:t>
            </w:r>
          </w:p>
          <w:p w:rsidR="00A1265B" w:rsidRPr="00EA1A77" w:rsidRDefault="00A1265B" w:rsidP="00AE0BAE">
            <w:pPr>
              <w:pStyle w:val="Bang"/>
            </w:pPr>
            <w:r w:rsidRPr="00EA1A77">
              <w:t>Individual Moving Range Chart</w:t>
            </w:r>
          </w:p>
          <w:p w:rsidR="00EA1E75" w:rsidRPr="00EA1A77" w:rsidRDefault="00A1265B" w:rsidP="00AE0BAE">
            <w:pPr>
              <w:pStyle w:val="Bang"/>
            </w:pPr>
            <w:r w:rsidRPr="00EA1A77">
              <w:t>….&gt;</w:t>
            </w:r>
          </w:p>
        </w:tc>
        <w:tc>
          <w:tcPr>
            <w:tcW w:w="3510" w:type="dxa"/>
            <w:vAlign w:val="center"/>
          </w:tcPr>
          <w:p w:rsidR="00EA1E75" w:rsidRPr="00EA1A77" w:rsidRDefault="00A1265B" w:rsidP="00AE0BAE">
            <w:pPr>
              <w:pStyle w:val="Bang"/>
            </w:pPr>
            <w:r w:rsidRPr="00EA1A77">
              <w:t>For Effort Deviation</w:t>
            </w:r>
          </w:p>
          <w:p w:rsidR="00A1265B" w:rsidRPr="00EA1A77" w:rsidRDefault="00A1265B" w:rsidP="00AE0BAE">
            <w:pPr>
              <w:pStyle w:val="Bang"/>
            </w:pPr>
            <w:r w:rsidRPr="00EA1A77">
              <w:t>For …..</w:t>
            </w:r>
          </w:p>
        </w:tc>
      </w:tr>
    </w:tbl>
    <w:p w:rsidR="00AC5789" w:rsidRDefault="00AC5789" w:rsidP="00AE0BAE">
      <w:pPr>
        <w:pStyle w:val="HelpText"/>
      </w:pPr>
    </w:p>
    <w:p w:rsidR="008527E4" w:rsidRDefault="007C7613" w:rsidP="00AE0BAE">
      <w:pPr>
        <w:pStyle w:val="Heading1"/>
      </w:pPr>
      <w:bookmarkStart w:id="15" w:name="_Toc452446889"/>
      <w:bookmarkStart w:id="16" w:name="_Toc336527267"/>
      <w:r>
        <w:lastRenderedPageBreak/>
        <w:t>Estimate</w:t>
      </w:r>
      <w:bookmarkEnd w:id="16"/>
    </w:p>
    <w:p w:rsidR="00BA1E24" w:rsidRDefault="00BA1E24" w:rsidP="00AE0BAE">
      <w:pPr>
        <w:pStyle w:val="Heading2"/>
      </w:pPr>
      <w:bookmarkStart w:id="17" w:name="_Toc336527269"/>
      <w:r>
        <w:t>Effort</w:t>
      </w:r>
      <w:bookmarkEnd w:id="17"/>
    </w:p>
    <w:p w:rsidR="008527E4" w:rsidRDefault="00BA1E24" w:rsidP="00AE0BAE">
      <w:pPr>
        <w:pStyle w:val="HelpText"/>
      </w:pPr>
      <w:r w:rsidRPr="00EA1A77">
        <w:t>Help</w:t>
      </w:r>
      <w:r>
        <w:tab/>
      </w:r>
      <w:r w:rsidR="0004031D">
        <w:t>Based on the size estimated, d</w:t>
      </w:r>
      <w:r w:rsidR="008527E4">
        <w:t xml:space="preserve">efine work packages and project activities. </w:t>
      </w:r>
      <w:r w:rsidR="0004031D">
        <w:t>Then e</w:t>
      </w:r>
      <w:r w:rsidR="008527E4">
        <w:t>stimate the effort for the project activities and plan the activity sequencing. It is normally a separate document, therefore list it in References and refer to it.</w:t>
      </w:r>
    </w:p>
    <w:p w:rsidR="008527E4" w:rsidRPr="00B54459" w:rsidRDefault="008527E4" w:rsidP="00AE0BAE">
      <w:r>
        <w:t xml:space="preserve">The </w:t>
      </w:r>
      <w:r w:rsidR="00BA1E24">
        <w:t>Effort estimation</w:t>
      </w:r>
      <w:r>
        <w:t xml:space="preserve"> is documented in </w:t>
      </w:r>
      <w:r w:rsidRPr="00B54459">
        <w:t>&lt;…&gt;</w:t>
      </w:r>
    </w:p>
    <w:p w:rsidR="008527E4" w:rsidRDefault="008527E4" w:rsidP="00AE0BAE">
      <w:pPr>
        <w:pStyle w:val="Body"/>
      </w:pPr>
      <w:r>
        <w:tab/>
      </w: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70"/>
        <w:gridCol w:w="990"/>
        <w:gridCol w:w="990"/>
        <w:gridCol w:w="540"/>
        <w:gridCol w:w="448"/>
        <w:gridCol w:w="548"/>
        <w:gridCol w:w="448"/>
        <w:gridCol w:w="548"/>
        <w:gridCol w:w="438"/>
        <w:gridCol w:w="540"/>
        <w:gridCol w:w="540"/>
        <w:gridCol w:w="540"/>
        <w:gridCol w:w="582"/>
        <w:gridCol w:w="548"/>
        <w:gridCol w:w="490"/>
      </w:tblGrid>
      <w:tr w:rsidR="008527E4" w:rsidRPr="00EA1A77" w:rsidTr="00F453FA">
        <w:trPr>
          <w:cantSplit/>
          <w:trHeight w:val="525"/>
          <w:tblHeader/>
        </w:trPr>
        <w:tc>
          <w:tcPr>
            <w:tcW w:w="1170" w:type="dxa"/>
            <w:vMerge w:val="restart"/>
            <w:shd w:val="clear" w:color="auto" w:fill="D9D9D9"/>
            <w:vAlign w:val="center"/>
          </w:tcPr>
          <w:p w:rsidR="008527E4" w:rsidRPr="00EA1A77" w:rsidRDefault="008527E4" w:rsidP="00AE0BAE">
            <w:pPr>
              <w:pStyle w:val="Bangheader"/>
            </w:pPr>
            <w:r w:rsidRPr="00EA1A77">
              <w:t>Activity/Process</w:t>
            </w:r>
          </w:p>
        </w:tc>
        <w:tc>
          <w:tcPr>
            <w:tcW w:w="990" w:type="dxa"/>
            <w:vMerge w:val="restart"/>
            <w:shd w:val="clear" w:color="auto" w:fill="D9D9D9"/>
            <w:vAlign w:val="center"/>
          </w:tcPr>
          <w:p w:rsidR="008527E4" w:rsidRPr="00EA1A77" w:rsidRDefault="0017126B" w:rsidP="00AE0BAE">
            <w:pPr>
              <w:pStyle w:val="Bangheader"/>
            </w:pPr>
            <w:r w:rsidRPr="00EA1A77">
              <w:t xml:space="preserve">Total </w:t>
            </w:r>
            <w:r w:rsidR="00BA1E24" w:rsidRPr="00EA1A77">
              <w:t xml:space="preserve">budgeted </w:t>
            </w:r>
            <w:r w:rsidRPr="00EA1A77">
              <w:t>Effort Usage</w:t>
            </w:r>
            <w:r w:rsidR="008527E4" w:rsidRPr="00EA1A77">
              <w:t xml:space="preserve"> (pd)</w:t>
            </w:r>
          </w:p>
        </w:tc>
        <w:tc>
          <w:tcPr>
            <w:tcW w:w="990" w:type="dxa"/>
            <w:vMerge w:val="restart"/>
            <w:shd w:val="clear" w:color="auto" w:fill="D9D9D9"/>
            <w:vAlign w:val="center"/>
          </w:tcPr>
          <w:p w:rsidR="008527E4" w:rsidRPr="00EA1A77" w:rsidRDefault="0017126B" w:rsidP="00AE0BAE">
            <w:pPr>
              <w:pStyle w:val="Bangheader"/>
            </w:pPr>
            <w:r w:rsidRPr="00EA1A77">
              <w:t>Total %</w:t>
            </w:r>
            <w:r w:rsidR="00A6676A" w:rsidRPr="00EA1A77">
              <w:t xml:space="preserve"> </w:t>
            </w:r>
            <w:r w:rsidR="00BA1E24" w:rsidRPr="00EA1A77">
              <w:t xml:space="preserve">budgeted </w:t>
            </w:r>
            <w:r w:rsidRPr="00EA1A77">
              <w:t xml:space="preserve">Effort Usage </w:t>
            </w:r>
            <w:r w:rsidR="008527E4" w:rsidRPr="00EA1A77">
              <w:t>(</w:t>
            </w:r>
            <w:r w:rsidRPr="00EA1A77">
              <w:t>%</w:t>
            </w:r>
            <w:r w:rsidR="008527E4" w:rsidRPr="00EA1A77">
              <w:t>)</w:t>
            </w:r>
          </w:p>
        </w:tc>
        <w:tc>
          <w:tcPr>
            <w:tcW w:w="988" w:type="dxa"/>
            <w:gridSpan w:val="2"/>
            <w:shd w:val="clear" w:color="auto" w:fill="D9D9D9"/>
            <w:vAlign w:val="center"/>
          </w:tcPr>
          <w:p w:rsidR="008527E4" w:rsidRPr="00EA1A77" w:rsidRDefault="00C90A48" w:rsidP="00AE0BAE">
            <w:pPr>
              <w:pStyle w:val="Bangheader"/>
            </w:pPr>
            <w:r w:rsidRPr="00EA1A77">
              <w:t>&lt;</w:t>
            </w:r>
            <w:r w:rsidR="008527E4" w:rsidRPr="00EA1A77">
              <w:t xml:space="preserve">Stage </w:t>
            </w:r>
            <w:r w:rsidRPr="00EA1A77">
              <w:t>1&gt;</w:t>
            </w:r>
          </w:p>
        </w:tc>
        <w:tc>
          <w:tcPr>
            <w:tcW w:w="996" w:type="dxa"/>
            <w:gridSpan w:val="2"/>
            <w:shd w:val="clear" w:color="auto" w:fill="D9D9D9"/>
            <w:vAlign w:val="center"/>
          </w:tcPr>
          <w:p w:rsidR="008527E4" w:rsidRPr="00EA1A77" w:rsidRDefault="00C90A48" w:rsidP="00AE0BAE">
            <w:pPr>
              <w:pStyle w:val="Bangheader"/>
            </w:pPr>
            <w:r w:rsidRPr="00EA1A77">
              <w:t>&lt;</w:t>
            </w:r>
            <w:r w:rsidR="008527E4" w:rsidRPr="00EA1A77">
              <w:t>Stage 2</w:t>
            </w:r>
            <w:r w:rsidRPr="00EA1A77">
              <w:t>&gt;</w:t>
            </w:r>
          </w:p>
        </w:tc>
        <w:tc>
          <w:tcPr>
            <w:tcW w:w="986" w:type="dxa"/>
            <w:gridSpan w:val="2"/>
            <w:shd w:val="clear" w:color="auto" w:fill="D9D9D9"/>
            <w:vAlign w:val="center"/>
          </w:tcPr>
          <w:p w:rsidR="008527E4" w:rsidRPr="00EA1A77" w:rsidRDefault="00C90A48" w:rsidP="00AE0BAE">
            <w:pPr>
              <w:pStyle w:val="Bangheader"/>
            </w:pPr>
            <w:r w:rsidRPr="00EA1A77">
              <w:t>&lt;</w:t>
            </w:r>
            <w:r w:rsidR="008527E4" w:rsidRPr="00EA1A77">
              <w:t>Stage 3</w:t>
            </w:r>
            <w:r w:rsidRPr="00EA1A77">
              <w:t>&gt;</w:t>
            </w:r>
          </w:p>
        </w:tc>
        <w:tc>
          <w:tcPr>
            <w:tcW w:w="1080" w:type="dxa"/>
            <w:gridSpan w:val="2"/>
            <w:shd w:val="clear" w:color="auto" w:fill="D9D9D9"/>
            <w:vAlign w:val="center"/>
          </w:tcPr>
          <w:p w:rsidR="008527E4" w:rsidRPr="00EA1A77" w:rsidRDefault="00C90A48" w:rsidP="00AE0BAE">
            <w:pPr>
              <w:pStyle w:val="Bangheader"/>
            </w:pPr>
            <w:r w:rsidRPr="00EA1A77">
              <w:t>&lt;</w:t>
            </w:r>
            <w:r w:rsidR="008527E4" w:rsidRPr="00EA1A77">
              <w:t>Stage 4</w:t>
            </w:r>
            <w:r w:rsidRPr="00EA1A77">
              <w:t>&gt;</w:t>
            </w:r>
          </w:p>
        </w:tc>
        <w:tc>
          <w:tcPr>
            <w:tcW w:w="1122" w:type="dxa"/>
            <w:gridSpan w:val="2"/>
            <w:shd w:val="clear" w:color="auto" w:fill="D9D9D9"/>
            <w:vAlign w:val="center"/>
          </w:tcPr>
          <w:p w:rsidR="008527E4" w:rsidRPr="00EA1A77" w:rsidRDefault="00C90A48" w:rsidP="00AE0BAE">
            <w:pPr>
              <w:pStyle w:val="Bangheader"/>
            </w:pPr>
            <w:r w:rsidRPr="00EA1A77">
              <w:t>&lt;</w:t>
            </w:r>
            <w:r w:rsidR="008527E4" w:rsidRPr="00EA1A77">
              <w:t>Stage 5</w:t>
            </w:r>
            <w:r w:rsidRPr="00EA1A77">
              <w:t>&gt;</w:t>
            </w:r>
          </w:p>
        </w:tc>
        <w:tc>
          <w:tcPr>
            <w:tcW w:w="1038" w:type="dxa"/>
            <w:gridSpan w:val="2"/>
            <w:shd w:val="clear" w:color="auto" w:fill="D9D9D9"/>
            <w:vAlign w:val="center"/>
          </w:tcPr>
          <w:p w:rsidR="008527E4" w:rsidRPr="00EA1A77" w:rsidRDefault="00C90A48" w:rsidP="00AE0BAE">
            <w:pPr>
              <w:pStyle w:val="Bangheader"/>
            </w:pPr>
            <w:r w:rsidRPr="00EA1A77">
              <w:t>&lt;Stage 6&gt;</w:t>
            </w:r>
          </w:p>
        </w:tc>
      </w:tr>
      <w:tr w:rsidR="008527E4" w:rsidRPr="00EA1A77" w:rsidTr="00F453FA">
        <w:trPr>
          <w:cantSplit/>
          <w:trHeight w:val="525"/>
          <w:tblHeader/>
        </w:trPr>
        <w:tc>
          <w:tcPr>
            <w:tcW w:w="1170" w:type="dxa"/>
            <w:vMerge/>
            <w:shd w:val="clear" w:color="auto" w:fill="D9D9D9"/>
            <w:vAlign w:val="center"/>
          </w:tcPr>
          <w:p w:rsidR="008527E4" w:rsidRPr="00EA1A77" w:rsidRDefault="008527E4" w:rsidP="00AE0BAE">
            <w:pPr>
              <w:pStyle w:val="Bangheader"/>
            </w:pPr>
          </w:p>
        </w:tc>
        <w:tc>
          <w:tcPr>
            <w:tcW w:w="990" w:type="dxa"/>
            <w:vMerge/>
            <w:shd w:val="clear" w:color="auto" w:fill="D9D9D9"/>
          </w:tcPr>
          <w:p w:rsidR="008527E4" w:rsidRPr="00EA1A77" w:rsidRDefault="008527E4" w:rsidP="00AE0BAE">
            <w:pPr>
              <w:pStyle w:val="Bangheader"/>
            </w:pPr>
          </w:p>
        </w:tc>
        <w:tc>
          <w:tcPr>
            <w:tcW w:w="990" w:type="dxa"/>
            <w:vMerge/>
            <w:shd w:val="clear" w:color="auto" w:fill="D9D9D9"/>
            <w:vAlign w:val="center"/>
          </w:tcPr>
          <w:p w:rsidR="008527E4" w:rsidRPr="00EA1A77" w:rsidRDefault="008527E4" w:rsidP="00AE0BAE">
            <w:pPr>
              <w:pStyle w:val="Bangheader"/>
            </w:pPr>
          </w:p>
        </w:tc>
        <w:tc>
          <w:tcPr>
            <w:tcW w:w="540" w:type="dxa"/>
            <w:shd w:val="clear" w:color="auto" w:fill="D9D9D9"/>
            <w:vAlign w:val="center"/>
          </w:tcPr>
          <w:p w:rsidR="008527E4" w:rsidRPr="00EA1A77" w:rsidRDefault="008527E4" w:rsidP="00AE0BAE">
            <w:pPr>
              <w:pStyle w:val="Bangheader"/>
            </w:pPr>
            <w:r w:rsidRPr="00EA1A77">
              <w:t>No.</w:t>
            </w:r>
          </w:p>
        </w:tc>
        <w:tc>
          <w:tcPr>
            <w:tcW w:w="448" w:type="dxa"/>
            <w:shd w:val="clear" w:color="auto" w:fill="D9D9D9"/>
            <w:vAlign w:val="center"/>
          </w:tcPr>
          <w:p w:rsidR="008527E4" w:rsidRPr="00EA1A77" w:rsidRDefault="008527E4" w:rsidP="00AE0BAE">
            <w:pPr>
              <w:pStyle w:val="Bangheader"/>
            </w:pPr>
            <w:r w:rsidRPr="00EA1A77">
              <w:t>%</w:t>
            </w:r>
          </w:p>
        </w:tc>
        <w:tc>
          <w:tcPr>
            <w:tcW w:w="548" w:type="dxa"/>
            <w:shd w:val="clear" w:color="auto" w:fill="D9D9D9"/>
            <w:vAlign w:val="center"/>
          </w:tcPr>
          <w:p w:rsidR="008527E4" w:rsidRPr="00EA1A77" w:rsidRDefault="008527E4" w:rsidP="00AE0BAE">
            <w:pPr>
              <w:pStyle w:val="Bangheader"/>
            </w:pPr>
            <w:r w:rsidRPr="00EA1A77">
              <w:t>No.</w:t>
            </w:r>
          </w:p>
        </w:tc>
        <w:tc>
          <w:tcPr>
            <w:tcW w:w="448" w:type="dxa"/>
            <w:shd w:val="clear" w:color="auto" w:fill="D9D9D9"/>
            <w:vAlign w:val="center"/>
          </w:tcPr>
          <w:p w:rsidR="008527E4" w:rsidRPr="00EA1A77" w:rsidRDefault="008527E4" w:rsidP="00AE0BAE">
            <w:pPr>
              <w:pStyle w:val="Bangheader"/>
            </w:pPr>
            <w:r w:rsidRPr="00EA1A77">
              <w:t>%</w:t>
            </w:r>
          </w:p>
        </w:tc>
        <w:tc>
          <w:tcPr>
            <w:tcW w:w="548" w:type="dxa"/>
            <w:shd w:val="clear" w:color="auto" w:fill="D9D9D9"/>
            <w:vAlign w:val="center"/>
          </w:tcPr>
          <w:p w:rsidR="008527E4" w:rsidRPr="00EA1A77" w:rsidRDefault="008527E4" w:rsidP="00AE0BAE">
            <w:pPr>
              <w:pStyle w:val="Bangheader"/>
            </w:pPr>
            <w:r w:rsidRPr="00EA1A77">
              <w:t>No.</w:t>
            </w:r>
          </w:p>
        </w:tc>
        <w:tc>
          <w:tcPr>
            <w:tcW w:w="438" w:type="dxa"/>
            <w:shd w:val="clear" w:color="auto" w:fill="D9D9D9"/>
            <w:vAlign w:val="center"/>
          </w:tcPr>
          <w:p w:rsidR="008527E4" w:rsidRPr="00EA1A77" w:rsidRDefault="008527E4" w:rsidP="00AE0BAE">
            <w:pPr>
              <w:pStyle w:val="Bangheader"/>
            </w:pPr>
            <w:r w:rsidRPr="00EA1A77">
              <w:t>%</w:t>
            </w:r>
          </w:p>
        </w:tc>
        <w:tc>
          <w:tcPr>
            <w:tcW w:w="540" w:type="dxa"/>
            <w:shd w:val="clear" w:color="auto" w:fill="D9D9D9"/>
            <w:vAlign w:val="center"/>
          </w:tcPr>
          <w:p w:rsidR="008527E4" w:rsidRPr="00EA1A77" w:rsidRDefault="008527E4" w:rsidP="00AE0BAE">
            <w:pPr>
              <w:pStyle w:val="Bangheader"/>
            </w:pPr>
            <w:r w:rsidRPr="00EA1A77">
              <w:t>No.</w:t>
            </w:r>
          </w:p>
        </w:tc>
        <w:tc>
          <w:tcPr>
            <w:tcW w:w="540" w:type="dxa"/>
            <w:shd w:val="clear" w:color="auto" w:fill="D9D9D9"/>
            <w:vAlign w:val="center"/>
          </w:tcPr>
          <w:p w:rsidR="008527E4" w:rsidRPr="00EA1A77" w:rsidRDefault="008527E4" w:rsidP="00AE0BAE">
            <w:pPr>
              <w:pStyle w:val="Bangheader"/>
            </w:pPr>
            <w:r w:rsidRPr="00EA1A77">
              <w:t>%</w:t>
            </w:r>
          </w:p>
        </w:tc>
        <w:tc>
          <w:tcPr>
            <w:tcW w:w="540" w:type="dxa"/>
            <w:shd w:val="clear" w:color="auto" w:fill="D9D9D9"/>
            <w:vAlign w:val="center"/>
          </w:tcPr>
          <w:p w:rsidR="008527E4" w:rsidRPr="00EA1A77" w:rsidRDefault="008527E4" w:rsidP="00AE0BAE">
            <w:pPr>
              <w:pStyle w:val="Bangheader"/>
            </w:pPr>
            <w:r w:rsidRPr="00EA1A77">
              <w:t>No.</w:t>
            </w:r>
          </w:p>
        </w:tc>
        <w:tc>
          <w:tcPr>
            <w:tcW w:w="582" w:type="dxa"/>
            <w:shd w:val="clear" w:color="auto" w:fill="D9D9D9"/>
            <w:vAlign w:val="center"/>
          </w:tcPr>
          <w:p w:rsidR="008527E4" w:rsidRPr="00EA1A77" w:rsidRDefault="008527E4" w:rsidP="00AE0BAE">
            <w:pPr>
              <w:pStyle w:val="Bangheader"/>
            </w:pPr>
            <w:r w:rsidRPr="00EA1A77">
              <w:t>%</w:t>
            </w:r>
          </w:p>
        </w:tc>
        <w:tc>
          <w:tcPr>
            <w:tcW w:w="548" w:type="dxa"/>
            <w:shd w:val="clear" w:color="auto" w:fill="D9D9D9"/>
            <w:vAlign w:val="center"/>
          </w:tcPr>
          <w:p w:rsidR="008527E4" w:rsidRPr="00EA1A77" w:rsidRDefault="008527E4" w:rsidP="00AE0BAE">
            <w:pPr>
              <w:pStyle w:val="Bangheader"/>
            </w:pPr>
            <w:r w:rsidRPr="00EA1A77">
              <w:t>No.</w:t>
            </w:r>
          </w:p>
        </w:tc>
        <w:tc>
          <w:tcPr>
            <w:tcW w:w="490" w:type="dxa"/>
            <w:shd w:val="clear" w:color="auto" w:fill="D9D9D9"/>
            <w:vAlign w:val="center"/>
          </w:tcPr>
          <w:p w:rsidR="008527E4" w:rsidRPr="00EA1A77" w:rsidRDefault="008527E4" w:rsidP="00AE0BAE">
            <w:pPr>
              <w:pStyle w:val="Bangheader"/>
            </w:pPr>
            <w:r w:rsidRPr="00EA1A77">
              <w:t>%</w:t>
            </w:r>
          </w:p>
        </w:tc>
      </w:tr>
      <w:tr w:rsidR="008527E4" w:rsidRPr="00EA1A77" w:rsidTr="00F453FA">
        <w:trPr>
          <w:cantSplit/>
          <w:trHeight w:val="525"/>
        </w:trPr>
        <w:tc>
          <w:tcPr>
            <w:tcW w:w="1170" w:type="dxa"/>
          </w:tcPr>
          <w:p w:rsidR="008527E4" w:rsidRPr="00EA1A77" w:rsidRDefault="008527E4" w:rsidP="00AE0BAE">
            <w:pPr>
              <w:pStyle w:val="bang0"/>
            </w:pPr>
            <w:r w:rsidRPr="00EA1A77">
              <w:t xml:space="preserve">Requirement </w:t>
            </w:r>
          </w:p>
        </w:tc>
        <w:tc>
          <w:tcPr>
            <w:tcW w:w="990" w:type="dxa"/>
          </w:tcPr>
          <w:p w:rsidR="008527E4" w:rsidRPr="00EA1A77" w:rsidRDefault="008527E4" w:rsidP="00AE0BAE">
            <w:pPr>
              <w:pStyle w:val="bang0"/>
            </w:pPr>
          </w:p>
        </w:tc>
        <w:tc>
          <w:tcPr>
            <w:tcW w:w="99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odyTextIndent"/>
            </w:pPr>
          </w:p>
        </w:tc>
        <w:tc>
          <w:tcPr>
            <w:tcW w:w="438" w:type="dxa"/>
          </w:tcPr>
          <w:p w:rsidR="008527E4" w:rsidRPr="00EA1A77" w:rsidRDefault="008527E4" w:rsidP="00AE0BAE">
            <w:pPr>
              <w:pStyle w:val="BodyTextIndent"/>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82"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90" w:type="dxa"/>
          </w:tcPr>
          <w:p w:rsidR="008527E4" w:rsidRPr="00EA1A77" w:rsidRDefault="008527E4" w:rsidP="00AE0BAE">
            <w:pPr>
              <w:pStyle w:val="bang0"/>
            </w:pPr>
          </w:p>
        </w:tc>
      </w:tr>
      <w:tr w:rsidR="008527E4" w:rsidRPr="00EA1A77" w:rsidTr="00F453FA">
        <w:trPr>
          <w:cantSplit/>
          <w:trHeight w:val="525"/>
        </w:trPr>
        <w:tc>
          <w:tcPr>
            <w:tcW w:w="1170" w:type="dxa"/>
          </w:tcPr>
          <w:p w:rsidR="008527E4" w:rsidRPr="00EA1A77" w:rsidRDefault="008527E4" w:rsidP="00AE0BAE">
            <w:pPr>
              <w:pStyle w:val="bang0"/>
            </w:pPr>
            <w:r w:rsidRPr="00EA1A77">
              <w:t>Design</w:t>
            </w:r>
          </w:p>
        </w:tc>
        <w:tc>
          <w:tcPr>
            <w:tcW w:w="990" w:type="dxa"/>
          </w:tcPr>
          <w:p w:rsidR="008527E4" w:rsidRPr="00EA1A77" w:rsidRDefault="008527E4" w:rsidP="00AE0BAE">
            <w:pPr>
              <w:pStyle w:val="bang0"/>
            </w:pPr>
          </w:p>
        </w:tc>
        <w:tc>
          <w:tcPr>
            <w:tcW w:w="99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odyTextIndent"/>
            </w:pPr>
          </w:p>
        </w:tc>
        <w:tc>
          <w:tcPr>
            <w:tcW w:w="438" w:type="dxa"/>
          </w:tcPr>
          <w:p w:rsidR="008527E4" w:rsidRPr="00EA1A77" w:rsidRDefault="008527E4" w:rsidP="00AE0BAE">
            <w:pPr>
              <w:pStyle w:val="BodyTextIndent"/>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82"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90" w:type="dxa"/>
          </w:tcPr>
          <w:p w:rsidR="008527E4" w:rsidRPr="00EA1A77" w:rsidRDefault="008527E4" w:rsidP="00AE0BAE">
            <w:pPr>
              <w:pStyle w:val="bang0"/>
            </w:pPr>
          </w:p>
        </w:tc>
      </w:tr>
      <w:tr w:rsidR="008527E4" w:rsidRPr="00EA1A77" w:rsidTr="00F453FA">
        <w:trPr>
          <w:cantSplit/>
          <w:trHeight w:val="525"/>
        </w:trPr>
        <w:tc>
          <w:tcPr>
            <w:tcW w:w="1170" w:type="dxa"/>
          </w:tcPr>
          <w:p w:rsidR="008527E4" w:rsidRPr="00EA1A77" w:rsidRDefault="008527E4" w:rsidP="00AE0BAE">
            <w:pPr>
              <w:pStyle w:val="bang0"/>
            </w:pPr>
            <w:r w:rsidRPr="00EA1A77">
              <w:t>Coding</w:t>
            </w:r>
          </w:p>
        </w:tc>
        <w:tc>
          <w:tcPr>
            <w:tcW w:w="990" w:type="dxa"/>
          </w:tcPr>
          <w:p w:rsidR="008527E4" w:rsidRPr="00EA1A77" w:rsidRDefault="008527E4" w:rsidP="00AE0BAE">
            <w:pPr>
              <w:pStyle w:val="bang0"/>
            </w:pPr>
          </w:p>
        </w:tc>
        <w:tc>
          <w:tcPr>
            <w:tcW w:w="99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odyTextIndent"/>
            </w:pPr>
          </w:p>
        </w:tc>
        <w:tc>
          <w:tcPr>
            <w:tcW w:w="438" w:type="dxa"/>
          </w:tcPr>
          <w:p w:rsidR="008527E4" w:rsidRPr="00EA1A77" w:rsidRDefault="008527E4" w:rsidP="00AE0BAE">
            <w:pPr>
              <w:pStyle w:val="BodyTextIndent"/>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82"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90" w:type="dxa"/>
          </w:tcPr>
          <w:p w:rsidR="008527E4" w:rsidRPr="00EA1A77" w:rsidRDefault="008527E4" w:rsidP="00AE0BAE">
            <w:pPr>
              <w:pStyle w:val="bang0"/>
            </w:pPr>
          </w:p>
        </w:tc>
      </w:tr>
      <w:tr w:rsidR="008527E4" w:rsidRPr="00EA1A77" w:rsidTr="00F453FA">
        <w:trPr>
          <w:cantSplit/>
          <w:trHeight w:val="525"/>
        </w:trPr>
        <w:tc>
          <w:tcPr>
            <w:tcW w:w="1170" w:type="dxa"/>
          </w:tcPr>
          <w:p w:rsidR="008527E4" w:rsidRPr="00EA1A77" w:rsidRDefault="008527E4" w:rsidP="00AE0BAE">
            <w:pPr>
              <w:pStyle w:val="bang0"/>
            </w:pPr>
            <w:r w:rsidRPr="00EA1A77">
              <w:t>Unit Test</w:t>
            </w:r>
          </w:p>
        </w:tc>
        <w:tc>
          <w:tcPr>
            <w:tcW w:w="990" w:type="dxa"/>
          </w:tcPr>
          <w:p w:rsidR="008527E4" w:rsidRPr="00EA1A77" w:rsidRDefault="008527E4" w:rsidP="00AE0BAE">
            <w:pPr>
              <w:pStyle w:val="bang0"/>
            </w:pPr>
          </w:p>
        </w:tc>
        <w:tc>
          <w:tcPr>
            <w:tcW w:w="99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odyTextIndent"/>
            </w:pPr>
          </w:p>
        </w:tc>
        <w:tc>
          <w:tcPr>
            <w:tcW w:w="438" w:type="dxa"/>
          </w:tcPr>
          <w:p w:rsidR="008527E4" w:rsidRPr="00EA1A77" w:rsidRDefault="008527E4" w:rsidP="00AE0BAE">
            <w:pPr>
              <w:pStyle w:val="BodyTextIndent"/>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82"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90" w:type="dxa"/>
          </w:tcPr>
          <w:p w:rsidR="008527E4" w:rsidRPr="00EA1A77" w:rsidRDefault="008527E4" w:rsidP="00AE0BAE">
            <w:pPr>
              <w:pStyle w:val="bang0"/>
            </w:pPr>
          </w:p>
        </w:tc>
      </w:tr>
      <w:tr w:rsidR="00A40798" w:rsidRPr="00EA1A77" w:rsidTr="00F453FA">
        <w:trPr>
          <w:cantSplit/>
          <w:trHeight w:val="525"/>
        </w:trPr>
        <w:tc>
          <w:tcPr>
            <w:tcW w:w="1170" w:type="dxa"/>
          </w:tcPr>
          <w:p w:rsidR="00A40798" w:rsidRPr="00EA1A77" w:rsidRDefault="00A40798" w:rsidP="00AE0BAE">
            <w:pPr>
              <w:pStyle w:val="bang0"/>
            </w:pPr>
            <w:r w:rsidRPr="00EA1A77">
              <w:t>Integration Test</w:t>
            </w:r>
          </w:p>
        </w:tc>
        <w:tc>
          <w:tcPr>
            <w:tcW w:w="990" w:type="dxa"/>
          </w:tcPr>
          <w:p w:rsidR="00A40798" w:rsidRPr="00EA1A77" w:rsidRDefault="00A40798" w:rsidP="00AE0BAE">
            <w:pPr>
              <w:pStyle w:val="bang0"/>
            </w:pPr>
          </w:p>
        </w:tc>
        <w:tc>
          <w:tcPr>
            <w:tcW w:w="990" w:type="dxa"/>
          </w:tcPr>
          <w:p w:rsidR="00A40798" w:rsidRPr="00EA1A77" w:rsidRDefault="00A40798" w:rsidP="00AE0BAE">
            <w:pPr>
              <w:pStyle w:val="bang0"/>
            </w:pPr>
          </w:p>
        </w:tc>
        <w:tc>
          <w:tcPr>
            <w:tcW w:w="540" w:type="dxa"/>
          </w:tcPr>
          <w:p w:rsidR="00A40798" w:rsidRPr="00EA1A77" w:rsidRDefault="00A40798" w:rsidP="00AE0BAE">
            <w:pPr>
              <w:pStyle w:val="bang0"/>
            </w:pPr>
          </w:p>
        </w:tc>
        <w:tc>
          <w:tcPr>
            <w:tcW w:w="448" w:type="dxa"/>
          </w:tcPr>
          <w:p w:rsidR="00A40798" w:rsidRPr="00EA1A77" w:rsidRDefault="00A40798" w:rsidP="00AE0BAE">
            <w:pPr>
              <w:pStyle w:val="bang0"/>
            </w:pPr>
          </w:p>
        </w:tc>
        <w:tc>
          <w:tcPr>
            <w:tcW w:w="548" w:type="dxa"/>
          </w:tcPr>
          <w:p w:rsidR="00A40798" w:rsidRPr="00EA1A77" w:rsidRDefault="00A40798" w:rsidP="00AE0BAE">
            <w:pPr>
              <w:pStyle w:val="bang0"/>
            </w:pPr>
          </w:p>
        </w:tc>
        <w:tc>
          <w:tcPr>
            <w:tcW w:w="448" w:type="dxa"/>
          </w:tcPr>
          <w:p w:rsidR="00A40798" w:rsidRPr="00EA1A77" w:rsidRDefault="00A40798" w:rsidP="00AE0BAE">
            <w:pPr>
              <w:pStyle w:val="bang0"/>
            </w:pPr>
          </w:p>
        </w:tc>
        <w:tc>
          <w:tcPr>
            <w:tcW w:w="548" w:type="dxa"/>
          </w:tcPr>
          <w:p w:rsidR="00A40798" w:rsidRPr="00EA1A77" w:rsidRDefault="00A40798" w:rsidP="00AE0BAE">
            <w:pPr>
              <w:pStyle w:val="BodyTextIndent"/>
            </w:pPr>
          </w:p>
        </w:tc>
        <w:tc>
          <w:tcPr>
            <w:tcW w:w="438" w:type="dxa"/>
          </w:tcPr>
          <w:p w:rsidR="00A40798" w:rsidRPr="00EA1A77" w:rsidRDefault="00A40798" w:rsidP="00AE0BAE">
            <w:pPr>
              <w:pStyle w:val="BodyTextIndent"/>
            </w:pPr>
          </w:p>
        </w:tc>
        <w:tc>
          <w:tcPr>
            <w:tcW w:w="540" w:type="dxa"/>
          </w:tcPr>
          <w:p w:rsidR="00A40798" w:rsidRPr="00EA1A77" w:rsidRDefault="00A40798" w:rsidP="00AE0BAE">
            <w:pPr>
              <w:pStyle w:val="bang0"/>
            </w:pPr>
          </w:p>
        </w:tc>
        <w:tc>
          <w:tcPr>
            <w:tcW w:w="540" w:type="dxa"/>
          </w:tcPr>
          <w:p w:rsidR="00A40798" w:rsidRPr="00EA1A77" w:rsidRDefault="00A40798" w:rsidP="00AE0BAE">
            <w:pPr>
              <w:pStyle w:val="bang0"/>
            </w:pPr>
          </w:p>
        </w:tc>
        <w:tc>
          <w:tcPr>
            <w:tcW w:w="540" w:type="dxa"/>
          </w:tcPr>
          <w:p w:rsidR="00A40798" w:rsidRPr="00EA1A77" w:rsidRDefault="00A40798" w:rsidP="00AE0BAE">
            <w:pPr>
              <w:pStyle w:val="bang0"/>
            </w:pPr>
          </w:p>
        </w:tc>
        <w:tc>
          <w:tcPr>
            <w:tcW w:w="582" w:type="dxa"/>
          </w:tcPr>
          <w:p w:rsidR="00A40798" w:rsidRPr="00EA1A77" w:rsidRDefault="00A40798" w:rsidP="00AE0BAE">
            <w:pPr>
              <w:pStyle w:val="bang0"/>
            </w:pPr>
          </w:p>
        </w:tc>
        <w:tc>
          <w:tcPr>
            <w:tcW w:w="548" w:type="dxa"/>
          </w:tcPr>
          <w:p w:rsidR="00A40798" w:rsidRPr="00EA1A77" w:rsidRDefault="00A40798" w:rsidP="00AE0BAE">
            <w:pPr>
              <w:pStyle w:val="bang0"/>
            </w:pPr>
          </w:p>
        </w:tc>
        <w:tc>
          <w:tcPr>
            <w:tcW w:w="490" w:type="dxa"/>
          </w:tcPr>
          <w:p w:rsidR="00A40798" w:rsidRPr="00EA1A77" w:rsidRDefault="00A40798" w:rsidP="00AE0BAE">
            <w:pPr>
              <w:pStyle w:val="bang0"/>
            </w:pPr>
          </w:p>
        </w:tc>
      </w:tr>
      <w:tr w:rsidR="008527E4" w:rsidRPr="00EA1A77" w:rsidTr="00F453FA">
        <w:trPr>
          <w:cantSplit/>
          <w:trHeight w:val="525"/>
        </w:trPr>
        <w:tc>
          <w:tcPr>
            <w:tcW w:w="1170" w:type="dxa"/>
          </w:tcPr>
          <w:p w:rsidR="008527E4" w:rsidRPr="00EA1A77" w:rsidRDefault="00A40798" w:rsidP="00AE0BAE">
            <w:pPr>
              <w:pStyle w:val="bang0"/>
            </w:pPr>
            <w:r w:rsidRPr="00EA1A77">
              <w:t>System Test</w:t>
            </w:r>
          </w:p>
        </w:tc>
        <w:tc>
          <w:tcPr>
            <w:tcW w:w="990" w:type="dxa"/>
          </w:tcPr>
          <w:p w:rsidR="008527E4" w:rsidRPr="00EA1A77" w:rsidRDefault="008527E4" w:rsidP="00AE0BAE">
            <w:pPr>
              <w:pStyle w:val="bang0"/>
            </w:pPr>
          </w:p>
        </w:tc>
        <w:tc>
          <w:tcPr>
            <w:tcW w:w="99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odyTextIndent"/>
            </w:pPr>
          </w:p>
        </w:tc>
        <w:tc>
          <w:tcPr>
            <w:tcW w:w="438" w:type="dxa"/>
          </w:tcPr>
          <w:p w:rsidR="008527E4" w:rsidRPr="00EA1A77" w:rsidRDefault="008527E4" w:rsidP="00AE0BAE">
            <w:pPr>
              <w:pStyle w:val="BodyTextIndent"/>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82"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90" w:type="dxa"/>
          </w:tcPr>
          <w:p w:rsidR="008527E4" w:rsidRPr="00EA1A77" w:rsidRDefault="008527E4" w:rsidP="00AE0BAE">
            <w:pPr>
              <w:pStyle w:val="bang0"/>
            </w:pPr>
          </w:p>
        </w:tc>
      </w:tr>
      <w:tr w:rsidR="008527E4" w:rsidRPr="00EA1A77" w:rsidTr="00F453FA">
        <w:trPr>
          <w:cantSplit/>
          <w:trHeight w:val="525"/>
        </w:trPr>
        <w:tc>
          <w:tcPr>
            <w:tcW w:w="1170" w:type="dxa"/>
          </w:tcPr>
          <w:p w:rsidR="008527E4" w:rsidRPr="00EA1A77" w:rsidRDefault="008527E4" w:rsidP="00AE0BAE">
            <w:pPr>
              <w:pStyle w:val="bang0"/>
            </w:pPr>
            <w:r w:rsidRPr="00EA1A77">
              <w:t>Deployment</w:t>
            </w:r>
          </w:p>
        </w:tc>
        <w:tc>
          <w:tcPr>
            <w:tcW w:w="990" w:type="dxa"/>
          </w:tcPr>
          <w:p w:rsidR="008527E4" w:rsidRPr="00EA1A77" w:rsidRDefault="008527E4" w:rsidP="00AE0BAE">
            <w:pPr>
              <w:pStyle w:val="bang0"/>
            </w:pPr>
          </w:p>
        </w:tc>
        <w:tc>
          <w:tcPr>
            <w:tcW w:w="99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odyTextIndent"/>
            </w:pPr>
          </w:p>
        </w:tc>
        <w:tc>
          <w:tcPr>
            <w:tcW w:w="438" w:type="dxa"/>
          </w:tcPr>
          <w:p w:rsidR="008527E4" w:rsidRPr="00EA1A77" w:rsidRDefault="008527E4" w:rsidP="00AE0BAE">
            <w:pPr>
              <w:pStyle w:val="BodyTextIndent"/>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82"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90" w:type="dxa"/>
          </w:tcPr>
          <w:p w:rsidR="008527E4" w:rsidRPr="00EA1A77" w:rsidRDefault="008527E4" w:rsidP="00AE0BAE">
            <w:pPr>
              <w:pStyle w:val="bang0"/>
            </w:pPr>
          </w:p>
        </w:tc>
      </w:tr>
      <w:tr w:rsidR="008527E4" w:rsidRPr="00EA1A77" w:rsidTr="00F453FA">
        <w:trPr>
          <w:cantSplit/>
          <w:trHeight w:val="525"/>
        </w:trPr>
        <w:tc>
          <w:tcPr>
            <w:tcW w:w="1170" w:type="dxa"/>
          </w:tcPr>
          <w:p w:rsidR="008527E4" w:rsidRPr="00EA1A77" w:rsidRDefault="008527E4" w:rsidP="00AE0BAE">
            <w:pPr>
              <w:pStyle w:val="bang0"/>
            </w:pPr>
            <w:r w:rsidRPr="00EA1A77">
              <w:t>Support for Acceptance Test</w:t>
            </w:r>
          </w:p>
        </w:tc>
        <w:tc>
          <w:tcPr>
            <w:tcW w:w="990" w:type="dxa"/>
          </w:tcPr>
          <w:p w:rsidR="008527E4" w:rsidRPr="00EA1A77" w:rsidRDefault="008527E4" w:rsidP="00AE0BAE">
            <w:pPr>
              <w:pStyle w:val="bang0"/>
            </w:pPr>
          </w:p>
        </w:tc>
        <w:tc>
          <w:tcPr>
            <w:tcW w:w="99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odyTextIndent"/>
            </w:pPr>
          </w:p>
        </w:tc>
        <w:tc>
          <w:tcPr>
            <w:tcW w:w="438" w:type="dxa"/>
          </w:tcPr>
          <w:p w:rsidR="008527E4" w:rsidRPr="00EA1A77" w:rsidRDefault="008527E4" w:rsidP="00AE0BAE">
            <w:pPr>
              <w:pStyle w:val="BodyTextIndent"/>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82"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90" w:type="dxa"/>
          </w:tcPr>
          <w:p w:rsidR="008527E4" w:rsidRPr="00EA1A77" w:rsidRDefault="008527E4" w:rsidP="00AE0BAE">
            <w:pPr>
              <w:pStyle w:val="bang0"/>
            </w:pPr>
          </w:p>
        </w:tc>
      </w:tr>
      <w:tr w:rsidR="008527E4" w:rsidRPr="00EA1A77" w:rsidTr="00F453FA">
        <w:trPr>
          <w:cantSplit/>
          <w:trHeight w:val="525"/>
        </w:trPr>
        <w:tc>
          <w:tcPr>
            <w:tcW w:w="1170" w:type="dxa"/>
          </w:tcPr>
          <w:p w:rsidR="008527E4" w:rsidRPr="00EA1A77" w:rsidRDefault="008527E4" w:rsidP="00AE0BAE">
            <w:pPr>
              <w:pStyle w:val="bang0"/>
            </w:pPr>
            <w:r w:rsidRPr="00EA1A77">
              <w:t>Project Planning</w:t>
            </w:r>
          </w:p>
        </w:tc>
        <w:tc>
          <w:tcPr>
            <w:tcW w:w="990" w:type="dxa"/>
          </w:tcPr>
          <w:p w:rsidR="008527E4" w:rsidRPr="00EA1A77" w:rsidRDefault="008527E4" w:rsidP="00AE0BAE">
            <w:pPr>
              <w:pStyle w:val="bang0"/>
            </w:pPr>
          </w:p>
        </w:tc>
        <w:tc>
          <w:tcPr>
            <w:tcW w:w="99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odyTextIndent"/>
            </w:pPr>
          </w:p>
        </w:tc>
        <w:tc>
          <w:tcPr>
            <w:tcW w:w="438" w:type="dxa"/>
          </w:tcPr>
          <w:p w:rsidR="008527E4" w:rsidRPr="00EA1A77" w:rsidRDefault="008527E4" w:rsidP="00AE0BAE">
            <w:pPr>
              <w:pStyle w:val="BodyTextIndent"/>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82"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90" w:type="dxa"/>
          </w:tcPr>
          <w:p w:rsidR="008527E4" w:rsidRPr="00EA1A77" w:rsidRDefault="008527E4" w:rsidP="00AE0BAE">
            <w:pPr>
              <w:pStyle w:val="bang0"/>
            </w:pPr>
          </w:p>
        </w:tc>
      </w:tr>
      <w:tr w:rsidR="008527E4" w:rsidRPr="00EA1A77" w:rsidTr="00F453FA">
        <w:trPr>
          <w:cantSplit/>
          <w:trHeight w:val="525"/>
        </w:trPr>
        <w:tc>
          <w:tcPr>
            <w:tcW w:w="1170" w:type="dxa"/>
          </w:tcPr>
          <w:p w:rsidR="008527E4" w:rsidRPr="00EA1A77" w:rsidRDefault="008527E4" w:rsidP="00AE0BAE">
            <w:pPr>
              <w:pStyle w:val="bang0"/>
            </w:pPr>
            <w:r w:rsidRPr="00EA1A77">
              <w:t xml:space="preserve">Project </w:t>
            </w:r>
            <w:r w:rsidR="00A1663E" w:rsidRPr="00EA1A77">
              <w:t>M</w:t>
            </w:r>
            <w:r w:rsidRPr="00EA1A77">
              <w:t>onitoring</w:t>
            </w:r>
          </w:p>
        </w:tc>
        <w:tc>
          <w:tcPr>
            <w:tcW w:w="990" w:type="dxa"/>
          </w:tcPr>
          <w:p w:rsidR="008527E4" w:rsidRPr="00EA1A77" w:rsidRDefault="008527E4" w:rsidP="00AE0BAE">
            <w:pPr>
              <w:pStyle w:val="bang0"/>
            </w:pPr>
          </w:p>
        </w:tc>
        <w:tc>
          <w:tcPr>
            <w:tcW w:w="99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odyTextIndent"/>
            </w:pPr>
          </w:p>
        </w:tc>
        <w:tc>
          <w:tcPr>
            <w:tcW w:w="438" w:type="dxa"/>
          </w:tcPr>
          <w:p w:rsidR="008527E4" w:rsidRPr="00EA1A77" w:rsidRDefault="008527E4" w:rsidP="00AE0BAE">
            <w:pPr>
              <w:pStyle w:val="BodyTextIndent"/>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82"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90" w:type="dxa"/>
          </w:tcPr>
          <w:p w:rsidR="008527E4" w:rsidRPr="00EA1A77" w:rsidRDefault="008527E4" w:rsidP="00AE0BAE">
            <w:pPr>
              <w:pStyle w:val="bang0"/>
            </w:pPr>
          </w:p>
        </w:tc>
      </w:tr>
      <w:tr w:rsidR="008527E4" w:rsidRPr="00EA1A77" w:rsidTr="00F453FA">
        <w:trPr>
          <w:cantSplit/>
          <w:trHeight w:val="525"/>
        </w:trPr>
        <w:tc>
          <w:tcPr>
            <w:tcW w:w="1170" w:type="dxa"/>
          </w:tcPr>
          <w:p w:rsidR="008527E4" w:rsidRPr="00EA1A77" w:rsidRDefault="008527E4" w:rsidP="00AE0BAE">
            <w:pPr>
              <w:pStyle w:val="bang0"/>
            </w:pPr>
            <w:r w:rsidRPr="00EA1A77">
              <w:t>Quality Assurance</w:t>
            </w:r>
          </w:p>
        </w:tc>
        <w:tc>
          <w:tcPr>
            <w:tcW w:w="990" w:type="dxa"/>
          </w:tcPr>
          <w:p w:rsidR="008527E4" w:rsidRPr="00EA1A77" w:rsidRDefault="008527E4" w:rsidP="00AE0BAE">
            <w:pPr>
              <w:pStyle w:val="bang0"/>
            </w:pPr>
          </w:p>
        </w:tc>
        <w:tc>
          <w:tcPr>
            <w:tcW w:w="99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odyTextIndent"/>
            </w:pPr>
          </w:p>
        </w:tc>
        <w:tc>
          <w:tcPr>
            <w:tcW w:w="438" w:type="dxa"/>
          </w:tcPr>
          <w:p w:rsidR="008527E4" w:rsidRPr="00EA1A77" w:rsidRDefault="008527E4" w:rsidP="00AE0BAE">
            <w:pPr>
              <w:pStyle w:val="BodyTextIndent"/>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82"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90" w:type="dxa"/>
          </w:tcPr>
          <w:p w:rsidR="008527E4" w:rsidRPr="00EA1A77" w:rsidRDefault="008527E4" w:rsidP="00AE0BAE">
            <w:pPr>
              <w:pStyle w:val="bang0"/>
            </w:pPr>
          </w:p>
        </w:tc>
      </w:tr>
      <w:tr w:rsidR="008527E4" w:rsidRPr="00EA1A77" w:rsidTr="00F453FA">
        <w:trPr>
          <w:cantSplit/>
          <w:trHeight w:val="525"/>
        </w:trPr>
        <w:tc>
          <w:tcPr>
            <w:tcW w:w="1170" w:type="dxa"/>
          </w:tcPr>
          <w:p w:rsidR="008527E4" w:rsidRPr="00EA1A77" w:rsidRDefault="008527E4" w:rsidP="00AE0BAE">
            <w:pPr>
              <w:pStyle w:val="bang0"/>
            </w:pPr>
            <w:r w:rsidRPr="00EA1A77">
              <w:t>Training</w:t>
            </w:r>
          </w:p>
        </w:tc>
        <w:tc>
          <w:tcPr>
            <w:tcW w:w="990" w:type="dxa"/>
          </w:tcPr>
          <w:p w:rsidR="008527E4" w:rsidRPr="00EA1A77" w:rsidRDefault="008527E4" w:rsidP="00AE0BAE">
            <w:pPr>
              <w:pStyle w:val="bang0"/>
            </w:pPr>
          </w:p>
        </w:tc>
        <w:tc>
          <w:tcPr>
            <w:tcW w:w="99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48" w:type="dxa"/>
          </w:tcPr>
          <w:p w:rsidR="008527E4" w:rsidRPr="00EA1A77" w:rsidRDefault="008527E4" w:rsidP="00AE0BAE">
            <w:pPr>
              <w:pStyle w:val="bang0"/>
            </w:pPr>
          </w:p>
        </w:tc>
        <w:tc>
          <w:tcPr>
            <w:tcW w:w="548" w:type="dxa"/>
          </w:tcPr>
          <w:p w:rsidR="008527E4" w:rsidRPr="00EA1A77" w:rsidRDefault="008527E4" w:rsidP="00AE0BAE">
            <w:pPr>
              <w:pStyle w:val="BodyTextIndent"/>
            </w:pPr>
          </w:p>
        </w:tc>
        <w:tc>
          <w:tcPr>
            <w:tcW w:w="438" w:type="dxa"/>
          </w:tcPr>
          <w:p w:rsidR="008527E4" w:rsidRPr="00EA1A77" w:rsidRDefault="008527E4" w:rsidP="00AE0BAE">
            <w:pPr>
              <w:pStyle w:val="BodyTextIndent"/>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40" w:type="dxa"/>
          </w:tcPr>
          <w:p w:rsidR="008527E4" w:rsidRPr="00EA1A77" w:rsidRDefault="008527E4" w:rsidP="00AE0BAE">
            <w:pPr>
              <w:pStyle w:val="bang0"/>
            </w:pPr>
          </w:p>
        </w:tc>
        <w:tc>
          <w:tcPr>
            <w:tcW w:w="582" w:type="dxa"/>
          </w:tcPr>
          <w:p w:rsidR="008527E4" w:rsidRPr="00EA1A77" w:rsidRDefault="008527E4" w:rsidP="00AE0BAE">
            <w:pPr>
              <w:pStyle w:val="bang0"/>
            </w:pPr>
          </w:p>
        </w:tc>
        <w:tc>
          <w:tcPr>
            <w:tcW w:w="548" w:type="dxa"/>
          </w:tcPr>
          <w:p w:rsidR="008527E4" w:rsidRPr="00EA1A77" w:rsidRDefault="008527E4" w:rsidP="00AE0BAE">
            <w:pPr>
              <w:pStyle w:val="bang0"/>
            </w:pPr>
          </w:p>
        </w:tc>
        <w:tc>
          <w:tcPr>
            <w:tcW w:w="490" w:type="dxa"/>
          </w:tcPr>
          <w:p w:rsidR="008527E4" w:rsidRPr="00EA1A77" w:rsidRDefault="008527E4" w:rsidP="00AE0BAE">
            <w:pPr>
              <w:pStyle w:val="bang0"/>
            </w:pPr>
          </w:p>
        </w:tc>
      </w:tr>
      <w:tr w:rsidR="008527E4" w:rsidRPr="00EA1A77" w:rsidTr="00F453FA">
        <w:trPr>
          <w:cantSplit/>
          <w:trHeight w:val="525"/>
        </w:trPr>
        <w:tc>
          <w:tcPr>
            <w:tcW w:w="1170" w:type="dxa"/>
            <w:tcBorders>
              <w:bottom w:val="dotted" w:sz="2" w:space="0" w:color="808080"/>
            </w:tcBorders>
          </w:tcPr>
          <w:p w:rsidR="008527E4" w:rsidRPr="00EA1A77" w:rsidRDefault="008527E4" w:rsidP="00AE0BAE">
            <w:pPr>
              <w:pStyle w:val="bang0"/>
            </w:pPr>
            <w:r w:rsidRPr="00EA1A77">
              <w:t>Others</w:t>
            </w:r>
          </w:p>
        </w:tc>
        <w:tc>
          <w:tcPr>
            <w:tcW w:w="990" w:type="dxa"/>
            <w:tcBorders>
              <w:bottom w:val="dotted" w:sz="2" w:space="0" w:color="808080"/>
            </w:tcBorders>
          </w:tcPr>
          <w:p w:rsidR="008527E4" w:rsidRPr="00EA1A77" w:rsidRDefault="008527E4" w:rsidP="00AE0BAE">
            <w:pPr>
              <w:pStyle w:val="bang0"/>
            </w:pPr>
          </w:p>
        </w:tc>
        <w:tc>
          <w:tcPr>
            <w:tcW w:w="990" w:type="dxa"/>
            <w:tcBorders>
              <w:bottom w:val="dotted" w:sz="2" w:space="0" w:color="808080"/>
            </w:tcBorders>
          </w:tcPr>
          <w:p w:rsidR="008527E4" w:rsidRPr="00EA1A77" w:rsidRDefault="008527E4" w:rsidP="00AE0BAE">
            <w:pPr>
              <w:pStyle w:val="bang0"/>
            </w:pPr>
          </w:p>
        </w:tc>
        <w:tc>
          <w:tcPr>
            <w:tcW w:w="540" w:type="dxa"/>
            <w:tcBorders>
              <w:bottom w:val="dotted" w:sz="2" w:space="0" w:color="808080"/>
            </w:tcBorders>
          </w:tcPr>
          <w:p w:rsidR="008527E4" w:rsidRPr="00EA1A77" w:rsidRDefault="008527E4" w:rsidP="00AE0BAE">
            <w:pPr>
              <w:pStyle w:val="bang0"/>
            </w:pPr>
          </w:p>
        </w:tc>
        <w:tc>
          <w:tcPr>
            <w:tcW w:w="448" w:type="dxa"/>
            <w:tcBorders>
              <w:bottom w:val="dotted" w:sz="2" w:space="0" w:color="808080"/>
            </w:tcBorders>
          </w:tcPr>
          <w:p w:rsidR="008527E4" w:rsidRPr="00EA1A77" w:rsidRDefault="008527E4" w:rsidP="00AE0BAE">
            <w:pPr>
              <w:pStyle w:val="bang0"/>
            </w:pPr>
          </w:p>
        </w:tc>
        <w:tc>
          <w:tcPr>
            <w:tcW w:w="548" w:type="dxa"/>
            <w:tcBorders>
              <w:bottom w:val="dotted" w:sz="2" w:space="0" w:color="808080"/>
            </w:tcBorders>
          </w:tcPr>
          <w:p w:rsidR="008527E4" w:rsidRPr="00EA1A77" w:rsidRDefault="008527E4" w:rsidP="00AE0BAE">
            <w:pPr>
              <w:pStyle w:val="bang0"/>
            </w:pPr>
          </w:p>
        </w:tc>
        <w:tc>
          <w:tcPr>
            <w:tcW w:w="448" w:type="dxa"/>
            <w:tcBorders>
              <w:bottom w:val="dotted" w:sz="2" w:space="0" w:color="808080"/>
            </w:tcBorders>
          </w:tcPr>
          <w:p w:rsidR="008527E4" w:rsidRPr="00EA1A77" w:rsidRDefault="008527E4" w:rsidP="00AE0BAE">
            <w:pPr>
              <w:pStyle w:val="bang0"/>
            </w:pPr>
          </w:p>
        </w:tc>
        <w:tc>
          <w:tcPr>
            <w:tcW w:w="548" w:type="dxa"/>
            <w:tcBorders>
              <w:bottom w:val="dotted" w:sz="2" w:space="0" w:color="808080"/>
            </w:tcBorders>
          </w:tcPr>
          <w:p w:rsidR="008527E4" w:rsidRPr="00EA1A77" w:rsidRDefault="008527E4" w:rsidP="00AE0BAE">
            <w:pPr>
              <w:pStyle w:val="BodyTextIndent"/>
            </w:pPr>
          </w:p>
        </w:tc>
        <w:tc>
          <w:tcPr>
            <w:tcW w:w="438" w:type="dxa"/>
            <w:tcBorders>
              <w:bottom w:val="dotted" w:sz="2" w:space="0" w:color="808080"/>
            </w:tcBorders>
          </w:tcPr>
          <w:p w:rsidR="008527E4" w:rsidRPr="00EA1A77" w:rsidRDefault="008527E4" w:rsidP="00AE0BAE">
            <w:pPr>
              <w:pStyle w:val="BodyTextIndent"/>
            </w:pPr>
          </w:p>
        </w:tc>
        <w:tc>
          <w:tcPr>
            <w:tcW w:w="540" w:type="dxa"/>
            <w:tcBorders>
              <w:bottom w:val="dotted" w:sz="2" w:space="0" w:color="808080"/>
            </w:tcBorders>
          </w:tcPr>
          <w:p w:rsidR="008527E4" w:rsidRPr="00EA1A77" w:rsidRDefault="008527E4" w:rsidP="00AE0BAE">
            <w:pPr>
              <w:pStyle w:val="bang0"/>
            </w:pPr>
          </w:p>
        </w:tc>
        <w:tc>
          <w:tcPr>
            <w:tcW w:w="540" w:type="dxa"/>
            <w:tcBorders>
              <w:bottom w:val="dotted" w:sz="2" w:space="0" w:color="808080"/>
            </w:tcBorders>
          </w:tcPr>
          <w:p w:rsidR="008527E4" w:rsidRPr="00EA1A77" w:rsidRDefault="008527E4" w:rsidP="00AE0BAE">
            <w:pPr>
              <w:pStyle w:val="bang0"/>
            </w:pPr>
          </w:p>
        </w:tc>
        <w:tc>
          <w:tcPr>
            <w:tcW w:w="540" w:type="dxa"/>
            <w:tcBorders>
              <w:bottom w:val="dotted" w:sz="2" w:space="0" w:color="808080"/>
            </w:tcBorders>
          </w:tcPr>
          <w:p w:rsidR="008527E4" w:rsidRPr="00EA1A77" w:rsidRDefault="008527E4" w:rsidP="00AE0BAE">
            <w:pPr>
              <w:pStyle w:val="bang0"/>
            </w:pPr>
          </w:p>
        </w:tc>
        <w:tc>
          <w:tcPr>
            <w:tcW w:w="582" w:type="dxa"/>
            <w:tcBorders>
              <w:bottom w:val="dotted" w:sz="2" w:space="0" w:color="808080"/>
            </w:tcBorders>
          </w:tcPr>
          <w:p w:rsidR="008527E4" w:rsidRPr="00EA1A77" w:rsidRDefault="008527E4" w:rsidP="00AE0BAE">
            <w:pPr>
              <w:pStyle w:val="bang0"/>
            </w:pPr>
          </w:p>
        </w:tc>
        <w:tc>
          <w:tcPr>
            <w:tcW w:w="548" w:type="dxa"/>
            <w:tcBorders>
              <w:bottom w:val="dotted" w:sz="2" w:space="0" w:color="808080"/>
            </w:tcBorders>
          </w:tcPr>
          <w:p w:rsidR="008527E4" w:rsidRPr="00EA1A77" w:rsidRDefault="008527E4" w:rsidP="00AE0BAE">
            <w:pPr>
              <w:pStyle w:val="bang0"/>
            </w:pPr>
          </w:p>
        </w:tc>
        <w:tc>
          <w:tcPr>
            <w:tcW w:w="490" w:type="dxa"/>
            <w:tcBorders>
              <w:bottom w:val="dotted" w:sz="2" w:space="0" w:color="808080"/>
            </w:tcBorders>
          </w:tcPr>
          <w:p w:rsidR="008527E4" w:rsidRPr="00EA1A77" w:rsidRDefault="008527E4" w:rsidP="00AE0BAE">
            <w:pPr>
              <w:pStyle w:val="bang0"/>
            </w:pPr>
          </w:p>
        </w:tc>
      </w:tr>
      <w:tr w:rsidR="008527E4" w:rsidRPr="00EA1A77" w:rsidTr="00F453FA">
        <w:trPr>
          <w:cantSplit/>
          <w:trHeight w:val="465"/>
        </w:trPr>
        <w:tc>
          <w:tcPr>
            <w:tcW w:w="1170" w:type="dxa"/>
            <w:shd w:val="clear" w:color="auto" w:fill="D9D9D9"/>
          </w:tcPr>
          <w:p w:rsidR="008527E4" w:rsidRPr="00CC7543" w:rsidRDefault="008527E4" w:rsidP="00AE0BAE">
            <w:pPr>
              <w:pStyle w:val="bang0"/>
            </w:pPr>
            <w:r w:rsidRPr="00CC7543">
              <w:t>Total</w:t>
            </w:r>
          </w:p>
        </w:tc>
        <w:tc>
          <w:tcPr>
            <w:tcW w:w="990" w:type="dxa"/>
            <w:shd w:val="clear" w:color="auto" w:fill="D9D9D9"/>
          </w:tcPr>
          <w:p w:rsidR="008527E4" w:rsidRPr="00EA1A77" w:rsidRDefault="008527E4" w:rsidP="00AE0BAE">
            <w:pPr>
              <w:pStyle w:val="bang0"/>
            </w:pPr>
          </w:p>
        </w:tc>
        <w:tc>
          <w:tcPr>
            <w:tcW w:w="990" w:type="dxa"/>
            <w:shd w:val="clear" w:color="auto" w:fill="D9D9D9"/>
          </w:tcPr>
          <w:p w:rsidR="008527E4" w:rsidRPr="00EA1A77" w:rsidRDefault="008527E4" w:rsidP="00AE0BAE">
            <w:pPr>
              <w:pStyle w:val="bang0"/>
            </w:pPr>
          </w:p>
        </w:tc>
        <w:tc>
          <w:tcPr>
            <w:tcW w:w="540" w:type="dxa"/>
            <w:shd w:val="clear" w:color="auto" w:fill="D9D9D9"/>
          </w:tcPr>
          <w:p w:rsidR="008527E4" w:rsidRPr="00EA1A77" w:rsidRDefault="008527E4" w:rsidP="00AE0BAE">
            <w:pPr>
              <w:pStyle w:val="bang0"/>
            </w:pPr>
          </w:p>
        </w:tc>
        <w:tc>
          <w:tcPr>
            <w:tcW w:w="448" w:type="dxa"/>
            <w:shd w:val="clear" w:color="auto" w:fill="D9D9D9"/>
          </w:tcPr>
          <w:p w:rsidR="008527E4" w:rsidRPr="00EA1A77" w:rsidRDefault="008527E4" w:rsidP="00AE0BAE">
            <w:pPr>
              <w:pStyle w:val="bang0"/>
            </w:pPr>
          </w:p>
        </w:tc>
        <w:tc>
          <w:tcPr>
            <w:tcW w:w="548" w:type="dxa"/>
            <w:shd w:val="clear" w:color="auto" w:fill="D9D9D9"/>
          </w:tcPr>
          <w:p w:rsidR="008527E4" w:rsidRPr="00EA1A77" w:rsidRDefault="008527E4" w:rsidP="00AE0BAE">
            <w:pPr>
              <w:pStyle w:val="bang0"/>
            </w:pPr>
          </w:p>
        </w:tc>
        <w:tc>
          <w:tcPr>
            <w:tcW w:w="448" w:type="dxa"/>
            <w:shd w:val="clear" w:color="auto" w:fill="D9D9D9"/>
          </w:tcPr>
          <w:p w:rsidR="008527E4" w:rsidRPr="00EA1A77" w:rsidRDefault="008527E4" w:rsidP="00AE0BAE">
            <w:pPr>
              <w:pStyle w:val="bang0"/>
            </w:pPr>
          </w:p>
        </w:tc>
        <w:tc>
          <w:tcPr>
            <w:tcW w:w="548" w:type="dxa"/>
            <w:shd w:val="clear" w:color="auto" w:fill="D9D9D9"/>
          </w:tcPr>
          <w:p w:rsidR="008527E4" w:rsidRPr="00EA1A77" w:rsidRDefault="008527E4" w:rsidP="00AE0BAE">
            <w:pPr>
              <w:pStyle w:val="BodyTextIndent"/>
            </w:pPr>
          </w:p>
        </w:tc>
        <w:tc>
          <w:tcPr>
            <w:tcW w:w="438" w:type="dxa"/>
            <w:shd w:val="clear" w:color="auto" w:fill="D9D9D9"/>
          </w:tcPr>
          <w:p w:rsidR="008527E4" w:rsidRPr="00EA1A77" w:rsidRDefault="008527E4" w:rsidP="00AE0BAE">
            <w:pPr>
              <w:pStyle w:val="BodyTextIndent"/>
            </w:pPr>
          </w:p>
        </w:tc>
        <w:tc>
          <w:tcPr>
            <w:tcW w:w="540" w:type="dxa"/>
            <w:shd w:val="clear" w:color="auto" w:fill="D9D9D9"/>
          </w:tcPr>
          <w:p w:rsidR="008527E4" w:rsidRPr="00EA1A77" w:rsidRDefault="008527E4" w:rsidP="00AE0BAE">
            <w:pPr>
              <w:pStyle w:val="bang0"/>
            </w:pPr>
          </w:p>
        </w:tc>
        <w:tc>
          <w:tcPr>
            <w:tcW w:w="540" w:type="dxa"/>
            <w:shd w:val="clear" w:color="auto" w:fill="D9D9D9"/>
          </w:tcPr>
          <w:p w:rsidR="008527E4" w:rsidRPr="00EA1A77" w:rsidRDefault="008527E4" w:rsidP="00AE0BAE">
            <w:pPr>
              <w:pStyle w:val="bang0"/>
            </w:pPr>
          </w:p>
        </w:tc>
        <w:tc>
          <w:tcPr>
            <w:tcW w:w="540" w:type="dxa"/>
            <w:shd w:val="clear" w:color="auto" w:fill="D9D9D9"/>
          </w:tcPr>
          <w:p w:rsidR="008527E4" w:rsidRPr="00EA1A77" w:rsidRDefault="008527E4" w:rsidP="00AE0BAE">
            <w:pPr>
              <w:pStyle w:val="bang0"/>
            </w:pPr>
          </w:p>
        </w:tc>
        <w:tc>
          <w:tcPr>
            <w:tcW w:w="582" w:type="dxa"/>
            <w:shd w:val="clear" w:color="auto" w:fill="D9D9D9"/>
          </w:tcPr>
          <w:p w:rsidR="008527E4" w:rsidRPr="00EA1A77" w:rsidRDefault="008527E4" w:rsidP="00AE0BAE">
            <w:pPr>
              <w:pStyle w:val="bang0"/>
            </w:pPr>
          </w:p>
        </w:tc>
        <w:tc>
          <w:tcPr>
            <w:tcW w:w="548" w:type="dxa"/>
            <w:shd w:val="clear" w:color="auto" w:fill="D9D9D9"/>
          </w:tcPr>
          <w:p w:rsidR="008527E4" w:rsidRPr="00EA1A77" w:rsidRDefault="008527E4" w:rsidP="00AE0BAE">
            <w:pPr>
              <w:pStyle w:val="bang0"/>
            </w:pPr>
          </w:p>
        </w:tc>
        <w:tc>
          <w:tcPr>
            <w:tcW w:w="490" w:type="dxa"/>
            <w:shd w:val="clear" w:color="auto" w:fill="D9D9D9"/>
          </w:tcPr>
          <w:p w:rsidR="008527E4" w:rsidRPr="00EA1A77" w:rsidRDefault="008527E4" w:rsidP="00AE0BAE">
            <w:pPr>
              <w:pStyle w:val="bang0"/>
            </w:pPr>
          </w:p>
        </w:tc>
      </w:tr>
    </w:tbl>
    <w:p w:rsidR="008527E4" w:rsidRDefault="008527E4" w:rsidP="00AE0BAE">
      <w:pPr>
        <w:pStyle w:val="Heading2"/>
      </w:pPr>
      <w:bookmarkStart w:id="18" w:name="_Toc336527270"/>
      <w:r>
        <w:t>Schedule</w:t>
      </w:r>
      <w:bookmarkEnd w:id="18"/>
    </w:p>
    <w:p w:rsidR="008527E4" w:rsidRPr="00AE7BF1" w:rsidRDefault="008527E4" w:rsidP="00AE0BAE">
      <w:pPr>
        <w:pStyle w:val="Heading3"/>
        <w:rPr>
          <w:rFonts w:eastAsia="MS Mincho"/>
        </w:rPr>
      </w:pPr>
      <w:r w:rsidRPr="00AE7BF1">
        <w:rPr>
          <w:rFonts w:eastAsia="MS Mincho"/>
        </w:rPr>
        <w:t>Project Milestone &amp; Deliverables</w:t>
      </w:r>
    </w:p>
    <w:p w:rsidR="008527E4" w:rsidRDefault="008527E4" w:rsidP="00AE0BAE">
      <w:pPr>
        <w:pStyle w:val="HelpText"/>
      </w:pPr>
      <w:r w:rsidRPr="00EA1A77">
        <w:t>Help:</w:t>
      </w:r>
      <w:r>
        <w:tab/>
        <w:t>Define project milestones based on the chosen project lifecycle and on critical events in the project schedule.</w:t>
      </w:r>
    </w:p>
    <w:p w:rsidR="00DD0B67" w:rsidRDefault="00C72DA5" w:rsidP="00AE0BAE">
      <w:pPr>
        <w:pStyle w:val="HelpText"/>
      </w:pPr>
      <w:r>
        <w:tab/>
      </w:r>
      <w:r w:rsidR="008527E4">
        <w:t>List the milestones and define clear milestone criteria to make milestones measurable</w:t>
      </w:r>
      <w:r w:rsidR="00DD0B67">
        <w:t xml:space="preserve">. </w:t>
      </w:r>
    </w:p>
    <w:p w:rsidR="00DD0B67" w:rsidRDefault="00C72DA5" w:rsidP="00AE0BAE">
      <w:pPr>
        <w:pStyle w:val="HelpText"/>
      </w:pPr>
      <w:r>
        <w:tab/>
      </w:r>
      <w:r w:rsidR="00DD0B67">
        <w:t>For each Stage list all deliverables that belong to the Stage</w:t>
      </w:r>
    </w:p>
    <w:p w:rsidR="00DD0B67" w:rsidRDefault="00DD0B67" w:rsidP="00AE0BAE">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EA1A77" w:rsidRDefault="008527E4" w:rsidP="00AE0BAE">
            <w:pPr>
              <w:pStyle w:val="Bangheader"/>
            </w:pPr>
            <w:r w:rsidRPr="00EA1A77">
              <w:lastRenderedPageBreak/>
              <w:t>No</w:t>
            </w:r>
          </w:p>
        </w:tc>
        <w:tc>
          <w:tcPr>
            <w:tcW w:w="1890" w:type="dxa"/>
            <w:shd w:val="clear" w:color="auto" w:fill="D9D9D9"/>
          </w:tcPr>
          <w:p w:rsidR="008527E4" w:rsidRPr="00EA1A77" w:rsidRDefault="008527E4" w:rsidP="00AE0BAE">
            <w:pPr>
              <w:pStyle w:val="Bangheader"/>
            </w:pPr>
            <w:r w:rsidRPr="00EA1A77">
              <w:t>Stage</w:t>
            </w:r>
          </w:p>
        </w:tc>
        <w:tc>
          <w:tcPr>
            <w:tcW w:w="1260" w:type="dxa"/>
            <w:shd w:val="clear" w:color="auto" w:fill="D9D9D9"/>
          </w:tcPr>
          <w:p w:rsidR="008527E4" w:rsidRPr="00EA1A77" w:rsidRDefault="008527E4" w:rsidP="00AE0BAE">
            <w:pPr>
              <w:pStyle w:val="Bangheader"/>
            </w:pPr>
            <w:r w:rsidRPr="00EA1A77">
              <w:t>Committed Delivery date</w:t>
            </w:r>
          </w:p>
        </w:tc>
        <w:tc>
          <w:tcPr>
            <w:tcW w:w="3420" w:type="dxa"/>
            <w:shd w:val="clear" w:color="auto" w:fill="D9D9D9"/>
          </w:tcPr>
          <w:p w:rsidR="008527E4" w:rsidRPr="00EA1A77" w:rsidRDefault="008527E4" w:rsidP="00AE0BAE">
            <w:pPr>
              <w:pStyle w:val="Bangheader"/>
            </w:pPr>
            <w:r w:rsidRPr="00EA1A77">
              <w:t>Description of Deliverable</w:t>
            </w:r>
          </w:p>
        </w:tc>
        <w:tc>
          <w:tcPr>
            <w:tcW w:w="1710" w:type="dxa"/>
            <w:shd w:val="clear" w:color="auto" w:fill="D9D9D9"/>
          </w:tcPr>
          <w:p w:rsidR="008527E4" w:rsidRPr="00EA1A77" w:rsidRDefault="008527E4" w:rsidP="00AE0BAE">
            <w:pPr>
              <w:pStyle w:val="Bangheader"/>
            </w:pPr>
            <w:r w:rsidRPr="00EA1A77">
              <w:t>Delivery  media</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AE0BAE">
            <w:pPr>
              <w:pStyle w:val="StylebangcategoryWhiteLeft"/>
            </w:pPr>
            <w:r w:rsidRPr="00EA1A77">
              <w:t>Initiation</w:t>
            </w:r>
          </w:p>
        </w:tc>
        <w:tc>
          <w:tcPr>
            <w:tcW w:w="1260" w:type="dxa"/>
            <w:shd w:val="clear" w:color="auto" w:fill="auto"/>
            <w:vAlign w:val="center"/>
          </w:tcPr>
          <w:p w:rsidR="008527E4" w:rsidRPr="00EA1A77" w:rsidRDefault="008527E4" w:rsidP="00AE0BAE">
            <w:pPr>
              <w:pStyle w:val="bang0"/>
            </w:pPr>
            <w:r w:rsidRPr="00EA1A77">
              <w:t>dd-mmm-yy</w:t>
            </w:r>
          </w:p>
        </w:tc>
        <w:tc>
          <w:tcPr>
            <w:tcW w:w="5130" w:type="dxa"/>
            <w:gridSpan w:val="2"/>
            <w:shd w:val="clear" w:color="auto" w:fill="auto"/>
            <w:vAlign w:val="center"/>
          </w:tcPr>
          <w:p w:rsidR="008527E4" w:rsidRPr="00EA1A77" w:rsidRDefault="008527E4" w:rsidP="00AE0BAE">
            <w:pPr>
              <w:pStyle w:val="bang0"/>
            </w:pPr>
            <w:r w:rsidRPr="00EA1A77">
              <w:t>Project goals and scope defined, milestone description defined, resource committed</w:t>
            </w:r>
          </w:p>
        </w:tc>
      </w:tr>
      <w:tr w:rsidR="008527E4" w:rsidRPr="00EA1A77" w:rsidTr="00F453FA">
        <w:tc>
          <w:tcPr>
            <w:tcW w:w="540" w:type="dxa"/>
            <w:vAlign w:val="center"/>
          </w:tcPr>
          <w:p w:rsidR="008527E4" w:rsidRPr="00EA1A77" w:rsidRDefault="008527E4" w:rsidP="00AE0BAE">
            <w:pPr>
              <w:pStyle w:val="bang0"/>
            </w:pPr>
            <w:r w:rsidRPr="00EA1A77">
              <w:t>1</w:t>
            </w:r>
          </w:p>
        </w:tc>
        <w:tc>
          <w:tcPr>
            <w:tcW w:w="1890" w:type="dxa"/>
            <w:vAlign w:val="center"/>
          </w:tcPr>
          <w:p w:rsidR="008527E4" w:rsidRPr="00EA1A77" w:rsidRDefault="00DD0B67" w:rsidP="00AE0BAE">
            <w:pPr>
              <w:pStyle w:val="bang0"/>
            </w:pPr>
            <w:r w:rsidRPr="00EA1A77">
              <w:t>&lt;Name of Deliverable&gt;</w:t>
            </w:r>
          </w:p>
        </w:tc>
        <w:tc>
          <w:tcPr>
            <w:tcW w:w="1260" w:type="dxa"/>
            <w:vAlign w:val="center"/>
          </w:tcPr>
          <w:p w:rsidR="008527E4" w:rsidRPr="00EA1A77" w:rsidRDefault="008527E4" w:rsidP="00AE0BAE">
            <w:pPr>
              <w:pStyle w:val="bang0"/>
            </w:pPr>
            <w:r w:rsidRPr="00EA1A77">
              <w:t>dd-mmm-yy</w:t>
            </w:r>
          </w:p>
        </w:tc>
        <w:tc>
          <w:tcPr>
            <w:tcW w:w="3420" w:type="dxa"/>
            <w:vAlign w:val="center"/>
          </w:tcPr>
          <w:p w:rsidR="008527E4" w:rsidRPr="00EA1A77" w:rsidRDefault="008527E4" w:rsidP="00AE0BAE">
            <w:pPr>
              <w:pStyle w:val="bang0"/>
            </w:pPr>
            <w:r w:rsidRPr="00EA1A77">
              <w:t>&lt;list the products to be delivered together with their acceptance criteria&gt;</w:t>
            </w:r>
          </w:p>
        </w:tc>
        <w:tc>
          <w:tcPr>
            <w:tcW w:w="1710" w:type="dxa"/>
            <w:vAlign w:val="center"/>
          </w:tcPr>
          <w:p w:rsidR="008527E4" w:rsidRPr="00EA1A77" w:rsidRDefault="008527E4" w:rsidP="00AE0BAE">
            <w:pPr>
              <w:pStyle w:val="bang0"/>
            </w:pPr>
            <w:r w:rsidRPr="00EA1A77">
              <w:t>&lt;specify delivery media</w:t>
            </w:r>
          </w:p>
          <w:p w:rsidR="008527E4" w:rsidRPr="00EA1A77" w:rsidRDefault="008527E4" w:rsidP="00AE0BAE">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AE0BAE">
            <w:pPr>
              <w:pStyle w:val="StylebangcategoryWhiteLeft"/>
            </w:pPr>
            <w:r w:rsidRPr="00EA1A77">
              <w:t>Definition</w:t>
            </w:r>
          </w:p>
        </w:tc>
        <w:tc>
          <w:tcPr>
            <w:tcW w:w="1260" w:type="dxa"/>
            <w:shd w:val="clear" w:color="auto" w:fill="auto"/>
            <w:vAlign w:val="center"/>
          </w:tcPr>
          <w:p w:rsidR="008527E4" w:rsidRPr="00EA1A77" w:rsidRDefault="008527E4" w:rsidP="00AE0BAE">
            <w:pPr>
              <w:pStyle w:val="bang0"/>
            </w:pPr>
            <w:r w:rsidRPr="00EA1A77">
              <w:t>dd-mmm-yy</w:t>
            </w:r>
          </w:p>
        </w:tc>
        <w:tc>
          <w:tcPr>
            <w:tcW w:w="5130" w:type="dxa"/>
            <w:gridSpan w:val="2"/>
            <w:shd w:val="clear" w:color="auto" w:fill="auto"/>
            <w:vAlign w:val="center"/>
          </w:tcPr>
          <w:p w:rsidR="008527E4" w:rsidRPr="00EA1A77" w:rsidRDefault="008527E4" w:rsidP="00AE0BAE">
            <w:pPr>
              <w:pStyle w:val="bang0"/>
            </w:pPr>
            <w:r w:rsidRPr="00EA1A77">
              <w:t>Requirements agreed, Project plan reviewed</w:t>
            </w:r>
          </w:p>
        </w:tc>
      </w:tr>
      <w:tr w:rsidR="008527E4" w:rsidRPr="00EA1A77" w:rsidTr="00F453FA">
        <w:tc>
          <w:tcPr>
            <w:tcW w:w="540" w:type="dxa"/>
            <w:vAlign w:val="center"/>
          </w:tcPr>
          <w:p w:rsidR="008527E4" w:rsidRPr="00EA1A77" w:rsidRDefault="008527E4" w:rsidP="00AE0BAE">
            <w:pPr>
              <w:pStyle w:val="bang0"/>
            </w:pPr>
            <w:r w:rsidRPr="00EA1A77">
              <w:t>1</w:t>
            </w:r>
          </w:p>
        </w:tc>
        <w:tc>
          <w:tcPr>
            <w:tcW w:w="1890" w:type="dxa"/>
            <w:vAlign w:val="center"/>
          </w:tcPr>
          <w:p w:rsidR="008527E4" w:rsidRPr="00EA1A77" w:rsidRDefault="008527E4" w:rsidP="00AE0BAE">
            <w:pPr>
              <w:pStyle w:val="bang0"/>
            </w:pPr>
            <w:r w:rsidRPr="00EA1A77">
              <w:t>&lt;Requirement baselined&gt;</w:t>
            </w:r>
          </w:p>
        </w:tc>
        <w:tc>
          <w:tcPr>
            <w:tcW w:w="1260" w:type="dxa"/>
            <w:vAlign w:val="center"/>
          </w:tcPr>
          <w:p w:rsidR="008527E4" w:rsidRPr="00EA1A77" w:rsidRDefault="008527E4" w:rsidP="00AE0BAE">
            <w:pPr>
              <w:pStyle w:val="bang0"/>
            </w:pPr>
            <w:r w:rsidRPr="00EA1A77">
              <w:t>dd-mmm-yy</w:t>
            </w:r>
          </w:p>
        </w:tc>
        <w:tc>
          <w:tcPr>
            <w:tcW w:w="3420" w:type="dxa"/>
            <w:vAlign w:val="center"/>
          </w:tcPr>
          <w:p w:rsidR="008527E4" w:rsidRPr="00EA1A77" w:rsidRDefault="008527E4" w:rsidP="00AE0BAE">
            <w:pPr>
              <w:pStyle w:val="bang0"/>
            </w:pPr>
            <w:r w:rsidRPr="00EA1A77">
              <w:t>&lt;list the products to be delivered together with their acceptance criteria&gt;</w:t>
            </w:r>
          </w:p>
        </w:tc>
        <w:tc>
          <w:tcPr>
            <w:tcW w:w="1710" w:type="dxa"/>
            <w:vAlign w:val="center"/>
          </w:tcPr>
          <w:p w:rsidR="008527E4" w:rsidRPr="00EA1A77" w:rsidRDefault="008527E4" w:rsidP="00AE0BAE">
            <w:pPr>
              <w:pStyle w:val="bang0"/>
            </w:pPr>
            <w:r w:rsidRPr="00EA1A77">
              <w:t>&lt;specify delivery media</w:t>
            </w:r>
          </w:p>
          <w:p w:rsidR="008527E4" w:rsidRPr="00EA1A77" w:rsidRDefault="008527E4" w:rsidP="00AE0BAE">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AE0BAE">
            <w:pPr>
              <w:pStyle w:val="StylebangcategoryWhiteLeft"/>
            </w:pPr>
            <w:r w:rsidRPr="00EA1A77">
              <w:t>Solution</w:t>
            </w:r>
          </w:p>
        </w:tc>
        <w:tc>
          <w:tcPr>
            <w:tcW w:w="1260" w:type="dxa"/>
            <w:shd w:val="clear" w:color="auto" w:fill="auto"/>
            <w:vAlign w:val="center"/>
          </w:tcPr>
          <w:p w:rsidR="008527E4" w:rsidRPr="00EA1A77" w:rsidRDefault="008527E4" w:rsidP="00AE0BAE">
            <w:pPr>
              <w:pStyle w:val="bang0"/>
            </w:pPr>
            <w:r w:rsidRPr="00EA1A77">
              <w:t>dd-mmm-yy</w:t>
            </w:r>
          </w:p>
        </w:tc>
        <w:tc>
          <w:tcPr>
            <w:tcW w:w="5130" w:type="dxa"/>
            <w:gridSpan w:val="2"/>
            <w:shd w:val="clear" w:color="auto" w:fill="auto"/>
            <w:vAlign w:val="center"/>
          </w:tcPr>
          <w:p w:rsidR="008527E4" w:rsidRPr="00EA1A77" w:rsidRDefault="008527E4" w:rsidP="00AE0BAE">
            <w:pPr>
              <w:pStyle w:val="bang0"/>
            </w:pPr>
            <w:r w:rsidRPr="00EA1A77">
              <w:t>Design reviewed and stable</w:t>
            </w:r>
          </w:p>
        </w:tc>
      </w:tr>
      <w:tr w:rsidR="008527E4" w:rsidRPr="00EA1A77" w:rsidTr="00F453FA">
        <w:tc>
          <w:tcPr>
            <w:tcW w:w="540" w:type="dxa"/>
            <w:vAlign w:val="center"/>
          </w:tcPr>
          <w:p w:rsidR="008527E4" w:rsidRPr="00EA1A77" w:rsidRDefault="008527E4" w:rsidP="00AE0BAE">
            <w:pPr>
              <w:pStyle w:val="bang0"/>
            </w:pPr>
            <w:r w:rsidRPr="00EA1A77">
              <w:t>2</w:t>
            </w:r>
          </w:p>
        </w:tc>
        <w:tc>
          <w:tcPr>
            <w:tcW w:w="1890" w:type="dxa"/>
            <w:vAlign w:val="center"/>
          </w:tcPr>
          <w:p w:rsidR="008527E4" w:rsidRPr="00EA1A77" w:rsidRDefault="008527E4" w:rsidP="00AE0BAE">
            <w:pPr>
              <w:pStyle w:val="bang0"/>
            </w:pPr>
            <w:r w:rsidRPr="00EA1A77">
              <w:t>&lt;Design Interim release 1&gt;</w:t>
            </w:r>
          </w:p>
          <w:p w:rsidR="008527E4" w:rsidRPr="00EA1A77" w:rsidRDefault="008527E4" w:rsidP="00AE0BAE">
            <w:pPr>
              <w:pStyle w:val="bang0"/>
            </w:pPr>
          </w:p>
        </w:tc>
        <w:tc>
          <w:tcPr>
            <w:tcW w:w="1260" w:type="dxa"/>
            <w:vAlign w:val="center"/>
          </w:tcPr>
          <w:p w:rsidR="008527E4" w:rsidRPr="00EA1A77" w:rsidRDefault="008527E4" w:rsidP="00AE0BAE">
            <w:pPr>
              <w:pStyle w:val="bang0"/>
            </w:pPr>
            <w:r w:rsidRPr="00EA1A77">
              <w:t>dd-mmm-yy</w:t>
            </w:r>
          </w:p>
        </w:tc>
        <w:tc>
          <w:tcPr>
            <w:tcW w:w="3420" w:type="dxa"/>
            <w:vAlign w:val="center"/>
          </w:tcPr>
          <w:p w:rsidR="008527E4" w:rsidRPr="00EA1A77" w:rsidRDefault="008527E4" w:rsidP="00AE0BAE">
            <w:pPr>
              <w:pStyle w:val="bang0"/>
            </w:pPr>
            <w:r w:rsidRPr="00EA1A77">
              <w:t>Sequence diagrams, class diagram, source code, plan for the next cycle</w:t>
            </w:r>
          </w:p>
        </w:tc>
        <w:tc>
          <w:tcPr>
            <w:tcW w:w="1710" w:type="dxa"/>
            <w:vAlign w:val="center"/>
          </w:tcPr>
          <w:p w:rsidR="008527E4" w:rsidRPr="00EA1A77" w:rsidRDefault="008527E4" w:rsidP="00AE0BAE">
            <w:pPr>
              <w:pStyle w:val="bang0"/>
            </w:pPr>
          </w:p>
        </w:tc>
      </w:tr>
      <w:tr w:rsidR="008527E4" w:rsidRPr="00EA1A77" w:rsidTr="00F453FA">
        <w:tc>
          <w:tcPr>
            <w:tcW w:w="540" w:type="dxa"/>
            <w:vAlign w:val="center"/>
          </w:tcPr>
          <w:p w:rsidR="008527E4" w:rsidRPr="00EA1A77" w:rsidRDefault="008527E4" w:rsidP="00AE0BAE">
            <w:pPr>
              <w:pStyle w:val="bang0"/>
            </w:pPr>
            <w:r w:rsidRPr="00EA1A77">
              <w:t>3</w:t>
            </w:r>
          </w:p>
        </w:tc>
        <w:tc>
          <w:tcPr>
            <w:tcW w:w="1890" w:type="dxa"/>
            <w:vAlign w:val="center"/>
          </w:tcPr>
          <w:p w:rsidR="008527E4" w:rsidRPr="00EA1A77" w:rsidRDefault="008527E4" w:rsidP="00AE0BAE">
            <w:pPr>
              <w:pStyle w:val="bang0"/>
            </w:pPr>
            <w:r w:rsidRPr="00EA1A77">
              <w:t xml:space="preserve">&lt;Design&gt; </w:t>
            </w:r>
          </w:p>
        </w:tc>
        <w:tc>
          <w:tcPr>
            <w:tcW w:w="1260" w:type="dxa"/>
            <w:vAlign w:val="center"/>
          </w:tcPr>
          <w:p w:rsidR="008527E4" w:rsidRPr="00EA1A77" w:rsidRDefault="008527E4" w:rsidP="00AE0BAE">
            <w:pPr>
              <w:pStyle w:val="bang0"/>
            </w:pPr>
            <w:r w:rsidRPr="00EA1A77">
              <w:t>dd-mmm-yy</w:t>
            </w:r>
          </w:p>
        </w:tc>
        <w:tc>
          <w:tcPr>
            <w:tcW w:w="3420" w:type="dxa"/>
            <w:vAlign w:val="center"/>
          </w:tcPr>
          <w:p w:rsidR="008527E4" w:rsidRPr="00EA1A77" w:rsidRDefault="008527E4" w:rsidP="00AE0BAE">
            <w:pPr>
              <w:pStyle w:val="bang0"/>
            </w:pPr>
            <w:r w:rsidRPr="00EA1A77">
              <w:t>Supplementary specifications, sequence diagrams, class diagram, architecture document, source code, iteration plan for the next cycle</w:t>
            </w:r>
          </w:p>
        </w:tc>
        <w:tc>
          <w:tcPr>
            <w:tcW w:w="1710" w:type="dxa"/>
            <w:vAlign w:val="center"/>
          </w:tcPr>
          <w:p w:rsidR="008527E4" w:rsidRPr="00EA1A77" w:rsidRDefault="008527E4" w:rsidP="00AE0BAE">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AE0BAE">
            <w:pPr>
              <w:pStyle w:val="StylebangcategoryWhiteLeft"/>
            </w:pPr>
            <w:r w:rsidRPr="00EA1A77">
              <w:t>Construction</w:t>
            </w:r>
          </w:p>
        </w:tc>
        <w:tc>
          <w:tcPr>
            <w:tcW w:w="1260" w:type="dxa"/>
            <w:shd w:val="clear" w:color="auto" w:fill="auto"/>
            <w:vAlign w:val="center"/>
          </w:tcPr>
          <w:p w:rsidR="008527E4" w:rsidRPr="00EA1A77" w:rsidRDefault="008527E4" w:rsidP="00AE0BAE">
            <w:pPr>
              <w:pStyle w:val="bang0"/>
            </w:pPr>
            <w:r w:rsidRPr="00EA1A77">
              <w:t>dd-mmm-yy</w:t>
            </w:r>
          </w:p>
        </w:tc>
        <w:tc>
          <w:tcPr>
            <w:tcW w:w="5130" w:type="dxa"/>
            <w:gridSpan w:val="2"/>
            <w:shd w:val="clear" w:color="auto" w:fill="auto"/>
            <w:vAlign w:val="center"/>
          </w:tcPr>
          <w:p w:rsidR="008527E4" w:rsidRPr="00EA1A77" w:rsidRDefault="008527E4" w:rsidP="00AE0BAE">
            <w:pPr>
              <w:pStyle w:val="bang0"/>
            </w:pPr>
            <w:r w:rsidRPr="00EA1A77">
              <w:t xml:space="preserve">Product developed &amp; tested and released to customer, documentation reviewed. </w:t>
            </w:r>
          </w:p>
        </w:tc>
      </w:tr>
      <w:tr w:rsidR="008527E4" w:rsidRPr="00EA1A77" w:rsidTr="00F453FA">
        <w:tc>
          <w:tcPr>
            <w:tcW w:w="540" w:type="dxa"/>
            <w:vAlign w:val="center"/>
          </w:tcPr>
          <w:p w:rsidR="008527E4" w:rsidRPr="00EA1A77" w:rsidRDefault="008527E4" w:rsidP="00AE0BAE">
            <w:pPr>
              <w:pStyle w:val="bang0"/>
            </w:pPr>
            <w:r w:rsidRPr="00EA1A77">
              <w:t>4</w:t>
            </w:r>
          </w:p>
        </w:tc>
        <w:tc>
          <w:tcPr>
            <w:tcW w:w="1890" w:type="dxa"/>
            <w:vAlign w:val="center"/>
          </w:tcPr>
          <w:p w:rsidR="008527E4" w:rsidRPr="00EA1A77" w:rsidRDefault="008527E4" w:rsidP="00AE0BAE">
            <w:pPr>
              <w:pStyle w:val="bang0"/>
            </w:pPr>
            <w:r w:rsidRPr="00EA1A77">
              <w:t>&lt;Construction Interim release 1&gt;</w:t>
            </w:r>
          </w:p>
        </w:tc>
        <w:tc>
          <w:tcPr>
            <w:tcW w:w="1260" w:type="dxa"/>
            <w:vAlign w:val="center"/>
          </w:tcPr>
          <w:p w:rsidR="008527E4" w:rsidRPr="00EA1A77" w:rsidRDefault="008527E4" w:rsidP="00AE0BAE">
            <w:pPr>
              <w:pStyle w:val="bang0"/>
            </w:pPr>
            <w:r w:rsidRPr="00EA1A77">
              <w:t>dd-mmm-yy</w:t>
            </w:r>
          </w:p>
        </w:tc>
        <w:tc>
          <w:tcPr>
            <w:tcW w:w="3420" w:type="dxa"/>
            <w:vAlign w:val="center"/>
          </w:tcPr>
          <w:p w:rsidR="008527E4" w:rsidRPr="00EA1A77" w:rsidRDefault="008527E4" w:rsidP="00AE0BAE">
            <w:pPr>
              <w:pStyle w:val="bang0"/>
            </w:pPr>
            <w:r w:rsidRPr="00EA1A77">
              <w:t>Source code, review reports, test reports</w:t>
            </w:r>
          </w:p>
          <w:p w:rsidR="008527E4" w:rsidRPr="00EA1A77" w:rsidRDefault="008527E4" w:rsidP="00AE0BAE">
            <w:pPr>
              <w:pStyle w:val="bang0"/>
            </w:pPr>
            <w:r w:rsidRPr="00EA1A77">
              <w:t>Acceptance criteria: Product unit tested</w:t>
            </w:r>
          </w:p>
        </w:tc>
        <w:tc>
          <w:tcPr>
            <w:tcW w:w="1710" w:type="dxa"/>
            <w:vAlign w:val="center"/>
          </w:tcPr>
          <w:p w:rsidR="008527E4" w:rsidRPr="00EA1A77" w:rsidRDefault="008527E4" w:rsidP="00AE0BAE">
            <w:pPr>
              <w:pStyle w:val="bang0"/>
            </w:pPr>
          </w:p>
        </w:tc>
      </w:tr>
      <w:tr w:rsidR="008527E4" w:rsidRPr="00EA1A77" w:rsidTr="00F453FA">
        <w:tc>
          <w:tcPr>
            <w:tcW w:w="540" w:type="dxa"/>
            <w:vAlign w:val="center"/>
          </w:tcPr>
          <w:p w:rsidR="008527E4" w:rsidRPr="00EA1A77" w:rsidRDefault="008527E4" w:rsidP="00AE0BAE">
            <w:pPr>
              <w:pStyle w:val="bang0"/>
            </w:pPr>
            <w:r w:rsidRPr="00EA1A77">
              <w:t>5</w:t>
            </w:r>
          </w:p>
        </w:tc>
        <w:tc>
          <w:tcPr>
            <w:tcW w:w="1890" w:type="dxa"/>
            <w:vAlign w:val="center"/>
          </w:tcPr>
          <w:p w:rsidR="008527E4" w:rsidRPr="00EA1A77" w:rsidRDefault="008527E4" w:rsidP="00AE0BAE">
            <w:pPr>
              <w:pStyle w:val="bang0"/>
            </w:pPr>
            <w:r w:rsidRPr="00EA1A77">
              <w:t>UAT release</w:t>
            </w:r>
          </w:p>
        </w:tc>
        <w:tc>
          <w:tcPr>
            <w:tcW w:w="1260" w:type="dxa"/>
            <w:vAlign w:val="center"/>
          </w:tcPr>
          <w:p w:rsidR="008527E4" w:rsidRPr="00EA1A77" w:rsidRDefault="008527E4" w:rsidP="00AE0BAE">
            <w:pPr>
              <w:pStyle w:val="bang0"/>
            </w:pPr>
            <w:r w:rsidRPr="00EA1A77">
              <w:t>dd-mmm-yy</w:t>
            </w:r>
          </w:p>
        </w:tc>
        <w:tc>
          <w:tcPr>
            <w:tcW w:w="3420" w:type="dxa"/>
            <w:vAlign w:val="center"/>
          </w:tcPr>
          <w:p w:rsidR="008527E4" w:rsidRPr="00EA1A77" w:rsidRDefault="008527E4" w:rsidP="00AE0BAE">
            <w:pPr>
              <w:pStyle w:val="bang0"/>
            </w:pPr>
            <w:r w:rsidRPr="00EA1A77">
              <w:t>Source code, review reports, test reports, iteration plan for the next cycle, deployment plan for the product</w:t>
            </w:r>
          </w:p>
          <w:p w:rsidR="008527E4" w:rsidRPr="00EA1A77" w:rsidRDefault="008527E4" w:rsidP="00AE0BAE">
            <w:pPr>
              <w:pStyle w:val="bang0"/>
            </w:pPr>
            <w:r w:rsidRPr="00EA1A77">
              <w:t>Criteria: Product system tested, documentation reviewed</w:t>
            </w:r>
          </w:p>
        </w:tc>
        <w:tc>
          <w:tcPr>
            <w:tcW w:w="1710" w:type="dxa"/>
            <w:vAlign w:val="center"/>
          </w:tcPr>
          <w:p w:rsidR="008527E4" w:rsidRPr="00EA1A77" w:rsidRDefault="008527E4" w:rsidP="00AE0BAE">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AE0BAE">
            <w:pPr>
              <w:pStyle w:val="StylebangcategoryWhiteLeft"/>
            </w:pPr>
            <w:r w:rsidRPr="00EA1A77">
              <w:t>Transition</w:t>
            </w:r>
          </w:p>
        </w:tc>
        <w:tc>
          <w:tcPr>
            <w:tcW w:w="1260" w:type="dxa"/>
            <w:shd w:val="clear" w:color="auto" w:fill="auto"/>
            <w:vAlign w:val="center"/>
          </w:tcPr>
          <w:p w:rsidR="008527E4" w:rsidRPr="00EA1A77" w:rsidRDefault="008527E4" w:rsidP="00AE0BAE">
            <w:pPr>
              <w:pStyle w:val="bang0"/>
            </w:pPr>
            <w:r w:rsidRPr="00EA1A77">
              <w:t>dd-mmm-yy</w:t>
            </w:r>
          </w:p>
        </w:tc>
        <w:tc>
          <w:tcPr>
            <w:tcW w:w="5130" w:type="dxa"/>
            <w:gridSpan w:val="2"/>
            <w:shd w:val="clear" w:color="auto" w:fill="auto"/>
            <w:vAlign w:val="center"/>
          </w:tcPr>
          <w:p w:rsidR="008527E4" w:rsidRPr="00EA1A77" w:rsidRDefault="008527E4" w:rsidP="00AE0BAE">
            <w:pPr>
              <w:pStyle w:val="bang0"/>
            </w:pPr>
            <w:r w:rsidRPr="00EA1A77">
              <w:t xml:space="preserve">Product is user acceptance tested and accepted by customer </w:t>
            </w:r>
          </w:p>
        </w:tc>
      </w:tr>
      <w:tr w:rsidR="008527E4" w:rsidRPr="00EA1A77" w:rsidTr="00F453FA">
        <w:tc>
          <w:tcPr>
            <w:tcW w:w="540" w:type="dxa"/>
            <w:vAlign w:val="center"/>
          </w:tcPr>
          <w:p w:rsidR="008527E4" w:rsidRPr="00EA1A77" w:rsidRDefault="008527E4" w:rsidP="00AE0BAE">
            <w:pPr>
              <w:pStyle w:val="bang0"/>
            </w:pPr>
            <w:r w:rsidRPr="00EA1A77">
              <w:t>6</w:t>
            </w:r>
          </w:p>
        </w:tc>
        <w:tc>
          <w:tcPr>
            <w:tcW w:w="1890" w:type="dxa"/>
            <w:vAlign w:val="center"/>
          </w:tcPr>
          <w:p w:rsidR="008527E4" w:rsidRPr="00EA1A77" w:rsidRDefault="008527E4" w:rsidP="00AE0BAE">
            <w:pPr>
              <w:pStyle w:val="bang0"/>
            </w:pPr>
            <w:r w:rsidRPr="00EA1A77">
              <w:t>&lt;Final release&gt;</w:t>
            </w:r>
          </w:p>
        </w:tc>
        <w:tc>
          <w:tcPr>
            <w:tcW w:w="1260" w:type="dxa"/>
            <w:vAlign w:val="center"/>
          </w:tcPr>
          <w:p w:rsidR="008527E4" w:rsidRPr="00EA1A77" w:rsidRDefault="008527E4" w:rsidP="00AE0BAE">
            <w:pPr>
              <w:pStyle w:val="bang0"/>
            </w:pPr>
            <w:r w:rsidRPr="00EA1A77">
              <w:t>dd-mmm-yy</w:t>
            </w:r>
          </w:p>
        </w:tc>
        <w:tc>
          <w:tcPr>
            <w:tcW w:w="3420" w:type="dxa"/>
            <w:vAlign w:val="center"/>
          </w:tcPr>
          <w:p w:rsidR="008527E4" w:rsidRPr="00EA1A77" w:rsidRDefault="008527E4" w:rsidP="00AE0BAE">
            <w:pPr>
              <w:pStyle w:val="bang0"/>
            </w:pPr>
          </w:p>
        </w:tc>
        <w:tc>
          <w:tcPr>
            <w:tcW w:w="1710" w:type="dxa"/>
            <w:vAlign w:val="center"/>
          </w:tcPr>
          <w:p w:rsidR="008527E4" w:rsidRPr="00EA1A77" w:rsidRDefault="008527E4" w:rsidP="00AE0BAE">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AE0BAE">
            <w:pPr>
              <w:pStyle w:val="StylebangcategoryWhiteLeft"/>
            </w:pPr>
            <w:r w:rsidRPr="00EA1A77">
              <w:t>Termination</w:t>
            </w:r>
          </w:p>
        </w:tc>
        <w:tc>
          <w:tcPr>
            <w:tcW w:w="1260" w:type="dxa"/>
            <w:shd w:val="clear" w:color="auto" w:fill="auto"/>
            <w:vAlign w:val="center"/>
          </w:tcPr>
          <w:p w:rsidR="008527E4" w:rsidRPr="00EA1A77" w:rsidRDefault="008527E4" w:rsidP="00AE0BAE">
            <w:pPr>
              <w:pStyle w:val="bang0"/>
            </w:pPr>
            <w:r w:rsidRPr="00EA1A77">
              <w:t>dd-mmm-yy</w:t>
            </w:r>
          </w:p>
        </w:tc>
        <w:tc>
          <w:tcPr>
            <w:tcW w:w="5130" w:type="dxa"/>
            <w:gridSpan w:val="2"/>
            <w:shd w:val="clear" w:color="auto" w:fill="auto"/>
            <w:vAlign w:val="center"/>
          </w:tcPr>
          <w:p w:rsidR="008527E4" w:rsidRPr="00EA1A77" w:rsidRDefault="008527E4" w:rsidP="00AE0BAE">
            <w:pPr>
              <w:pStyle w:val="bang0"/>
            </w:pPr>
            <w:r w:rsidRPr="00EA1A77">
              <w:t>Project post-mortem is conducted, Project assets archived and released to Organizational repository</w:t>
            </w:r>
          </w:p>
        </w:tc>
      </w:tr>
      <w:tr w:rsidR="008527E4" w:rsidRPr="00EA1A77" w:rsidTr="00F453FA">
        <w:tc>
          <w:tcPr>
            <w:tcW w:w="540" w:type="dxa"/>
            <w:vAlign w:val="center"/>
          </w:tcPr>
          <w:p w:rsidR="008527E4" w:rsidRPr="00EA1A77" w:rsidRDefault="008527E4" w:rsidP="00AE0BAE">
            <w:pPr>
              <w:pStyle w:val="bang0"/>
            </w:pPr>
            <w:r w:rsidRPr="00EA1A77">
              <w:t>6</w:t>
            </w:r>
          </w:p>
        </w:tc>
        <w:tc>
          <w:tcPr>
            <w:tcW w:w="1890" w:type="dxa"/>
            <w:vAlign w:val="center"/>
          </w:tcPr>
          <w:p w:rsidR="008527E4" w:rsidRPr="00EA1A77" w:rsidRDefault="008527E4" w:rsidP="00AE0BAE">
            <w:pPr>
              <w:pStyle w:val="bang0"/>
            </w:pPr>
            <w:r w:rsidRPr="00EA1A77">
              <w:t>Post-mortem report</w:t>
            </w:r>
          </w:p>
        </w:tc>
        <w:tc>
          <w:tcPr>
            <w:tcW w:w="1260" w:type="dxa"/>
            <w:vAlign w:val="center"/>
          </w:tcPr>
          <w:p w:rsidR="008527E4" w:rsidRPr="00EA1A77" w:rsidRDefault="008527E4" w:rsidP="00AE0BAE">
            <w:pPr>
              <w:pStyle w:val="bang0"/>
            </w:pPr>
            <w:r w:rsidRPr="00EA1A77">
              <w:t>dd-mmm-yy</w:t>
            </w:r>
          </w:p>
        </w:tc>
        <w:tc>
          <w:tcPr>
            <w:tcW w:w="3420" w:type="dxa"/>
            <w:vAlign w:val="center"/>
          </w:tcPr>
          <w:p w:rsidR="008527E4" w:rsidRPr="00EA1A77" w:rsidRDefault="008527E4" w:rsidP="00AE0BAE">
            <w:pPr>
              <w:pStyle w:val="bang0"/>
            </w:pPr>
          </w:p>
        </w:tc>
        <w:tc>
          <w:tcPr>
            <w:tcW w:w="1710" w:type="dxa"/>
            <w:vAlign w:val="center"/>
          </w:tcPr>
          <w:p w:rsidR="008527E4" w:rsidRPr="00EA1A77" w:rsidRDefault="008527E4" w:rsidP="00AE0BAE">
            <w:pPr>
              <w:pStyle w:val="bang0"/>
            </w:pPr>
          </w:p>
        </w:tc>
      </w:tr>
      <w:tr w:rsidR="008527E4" w:rsidRPr="00EA1A77" w:rsidTr="00F453FA">
        <w:tc>
          <w:tcPr>
            <w:tcW w:w="540" w:type="dxa"/>
            <w:vAlign w:val="center"/>
          </w:tcPr>
          <w:p w:rsidR="008527E4" w:rsidRPr="00EA1A77" w:rsidRDefault="008527E4" w:rsidP="00AE0BAE">
            <w:pPr>
              <w:pStyle w:val="bang0"/>
            </w:pPr>
            <w:r w:rsidRPr="00EA1A77">
              <w:t>7</w:t>
            </w:r>
          </w:p>
        </w:tc>
        <w:tc>
          <w:tcPr>
            <w:tcW w:w="1890" w:type="dxa"/>
            <w:vAlign w:val="center"/>
          </w:tcPr>
          <w:p w:rsidR="008527E4" w:rsidRPr="00EA1A77" w:rsidRDefault="008527E4" w:rsidP="00AE0BAE">
            <w:pPr>
              <w:pStyle w:val="bang0"/>
            </w:pPr>
            <w:r w:rsidRPr="00EA1A77">
              <w:t>Acceptance note</w:t>
            </w:r>
          </w:p>
        </w:tc>
        <w:tc>
          <w:tcPr>
            <w:tcW w:w="1260" w:type="dxa"/>
            <w:vAlign w:val="center"/>
          </w:tcPr>
          <w:p w:rsidR="008527E4" w:rsidRPr="00EA1A77" w:rsidRDefault="008527E4" w:rsidP="00AE0BAE">
            <w:pPr>
              <w:pStyle w:val="bang0"/>
            </w:pPr>
            <w:r w:rsidRPr="00EA1A77">
              <w:t>dd-mmm-yy</w:t>
            </w:r>
          </w:p>
        </w:tc>
        <w:tc>
          <w:tcPr>
            <w:tcW w:w="3420" w:type="dxa"/>
            <w:vAlign w:val="center"/>
          </w:tcPr>
          <w:p w:rsidR="008527E4" w:rsidRPr="00EA1A77" w:rsidRDefault="008527E4" w:rsidP="00AE0BAE">
            <w:pPr>
              <w:pStyle w:val="bang0"/>
            </w:pPr>
          </w:p>
        </w:tc>
        <w:tc>
          <w:tcPr>
            <w:tcW w:w="1710" w:type="dxa"/>
            <w:vAlign w:val="center"/>
          </w:tcPr>
          <w:p w:rsidR="008527E4" w:rsidRPr="00EA1A77" w:rsidRDefault="008527E4" w:rsidP="00AE0BAE">
            <w:pPr>
              <w:pStyle w:val="bang0"/>
            </w:pPr>
          </w:p>
        </w:tc>
      </w:tr>
    </w:tbl>
    <w:p w:rsidR="00C574F5" w:rsidRDefault="00C574F5" w:rsidP="00AE0BAE">
      <w:pPr>
        <w:pStyle w:val="Heading3"/>
        <w:rPr>
          <w:rFonts w:eastAsia="MS Mincho"/>
          <w:lang w:val="da-DK" w:eastAsia="ja-JP"/>
        </w:rPr>
      </w:pPr>
      <w:bookmarkStart w:id="19" w:name="_Project_Risk"/>
      <w:bookmarkEnd w:id="19"/>
      <w:r>
        <w:rPr>
          <w:rFonts w:eastAsia="MS Mincho"/>
          <w:lang w:val="da-DK" w:eastAsia="ja-JP"/>
        </w:rPr>
        <w:t>Project Schedule</w:t>
      </w:r>
    </w:p>
    <w:p w:rsidR="00C574F5" w:rsidRDefault="00C574F5" w:rsidP="00AE0BAE">
      <w:r w:rsidRPr="004E3F47">
        <w:t xml:space="preserve">The detail project schedule is </w:t>
      </w:r>
      <w:r>
        <w:t xml:space="preserve">available in </w:t>
      </w:r>
      <w:r w:rsidRPr="00B54459">
        <w:t>&lt;…&gt;</w:t>
      </w:r>
      <w:r>
        <w:t xml:space="preserve">. The Project Schedule is </w:t>
      </w:r>
      <w:r w:rsidRPr="00B54459">
        <w:t xml:space="preserve">weekly </w:t>
      </w:r>
      <w:r>
        <w:t>updated by the Project Manager.</w:t>
      </w:r>
    </w:p>
    <w:p w:rsidR="00C574F5" w:rsidRDefault="00C574F5" w:rsidP="00AE0BAE">
      <w:pPr>
        <w:pStyle w:val="Body"/>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tblGrid>
      <w:tr w:rsidR="00C574F5" w:rsidRPr="00EA1A77" w:rsidTr="00F453FA">
        <w:trPr>
          <w:tblHeader/>
        </w:trPr>
        <w:tc>
          <w:tcPr>
            <w:tcW w:w="540" w:type="dxa"/>
            <w:shd w:val="clear" w:color="auto" w:fill="C0C0C0"/>
          </w:tcPr>
          <w:p w:rsidR="00C574F5" w:rsidRPr="00EA1A77" w:rsidRDefault="00C574F5" w:rsidP="00AE0BAE">
            <w:pPr>
              <w:pStyle w:val="Bangheader"/>
            </w:pPr>
            <w:r w:rsidRPr="00EA1A77">
              <w:t>No.</w:t>
            </w:r>
          </w:p>
        </w:tc>
        <w:tc>
          <w:tcPr>
            <w:tcW w:w="2700" w:type="dxa"/>
            <w:shd w:val="clear" w:color="auto" w:fill="C0C0C0"/>
          </w:tcPr>
          <w:p w:rsidR="00C574F5" w:rsidRPr="00EA1A77" w:rsidRDefault="00C574F5" w:rsidP="00AE0BAE">
            <w:pPr>
              <w:pStyle w:val="Bangheader"/>
            </w:pPr>
            <w:r w:rsidRPr="00EA1A77">
              <w:t>Activity</w:t>
            </w:r>
          </w:p>
        </w:tc>
        <w:tc>
          <w:tcPr>
            <w:tcW w:w="1620" w:type="dxa"/>
            <w:shd w:val="clear" w:color="auto" w:fill="C0C0C0"/>
          </w:tcPr>
          <w:p w:rsidR="00C574F5" w:rsidRPr="00EA1A77" w:rsidRDefault="007C7613" w:rsidP="00AE0BAE">
            <w:pPr>
              <w:pStyle w:val="Bangheader"/>
            </w:pPr>
            <w:r w:rsidRPr="00EA1A77">
              <w:t>Start date</w:t>
            </w:r>
          </w:p>
        </w:tc>
        <w:tc>
          <w:tcPr>
            <w:tcW w:w="1530" w:type="dxa"/>
            <w:shd w:val="clear" w:color="auto" w:fill="C0C0C0"/>
          </w:tcPr>
          <w:p w:rsidR="00C574F5" w:rsidRPr="00EA1A77" w:rsidRDefault="00C574F5" w:rsidP="00AE0BAE">
            <w:pPr>
              <w:pStyle w:val="Bangheader"/>
            </w:pPr>
            <w:r w:rsidRPr="00EA1A77">
              <w:t>Responsible</w:t>
            </w:r>
          </w:p>
        </w:tc>
        <w:tc>
          <w:tcPr>
            <w:tcW w:w="2430" w:type="dxa"/>
            <w:shd w:val="clear" w:color="auto" w:fill="C0C0C0"/>
          </w:tcPr>
          <w:p w:rsidR="00C574F5" w:rsidRPr="00EA1A77" w:rsidRDefault="00C574F5" w:rsidP="00AE0BAE">
            <w:pPr>
              <w:pStyle w:val="Bangheader"/>
            </w:pPr>
            <w:r w:rsidRPr="00EA1A77">
              <w:t>Note</w:t>
            </w:r>
          </w:p>
        </w:tc>
      </w:tr>
      <w:tr w:rsidR="00C574F5" w:rsidRPr="00EA1A77" w:rsidTr="00F453FA">
        <w:tc>
          <w:tcPr>
            <w:tcW w:w="8820" w:type="dxa"/>
            <w:gridSpan w:val="5"/>
          </w:tcPr>
          <w:p w:rsidR="00C574F5" w:rsidRPr="00EA1A77" w:rsidRDefault="00C574F5" w:rsidP="00AE0BAE">
            <w:pPr>
              <w:pStyle w:val="bangcategory"/>
            </w:pPr>
            <w:r w:rsidRPr="00EA1A77">
              <w:t>Defect Prevention</w:t>
            </w: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Task 1</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Task 2</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C574F5" w:rsidRPr="00EA1A77" w:rsidTr="00F453FA">
        <w:tc>
          <w:tcPr>
            <w:tcW w:w="8820" w:type="dxa"/>
            <w:gridSpan w:val="5"/>
          </w:tcPr>
          <w:p w:rsidR="00C574F5" w:rsidRPr="00EA1A77" w:rsidRDefault="00C574F5" w:rsidP="00AE0BAE">
            <w:pPr>
              <w:pStyle w:val="bangcategory"/>
            </w:pPr>
            <w:r w:rsidRPr="00EA1A77">
              <w:t>Quality Control</w:t>
            </w: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Review: Work Product 1</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Review: Work Product 2</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Review: Work Product 3</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BF43D8" w:rsidRPr="00EA1A77" w:rsidTr="00F453FA">
        <w:tc>
          <w:tcPr>
            <w:tcW w:w="8820" w:type="dxa"/>
            <w:gridSpan w:val="5"/>
          </w:tcPr>
          <w:p w:rsidR="00BF43D8" w:rsidRPr="00EA1A77" w:rsidRDefault="00BF43D8" w:rsidP="00AE0BAE">
            <w:pPr>
              <w:pStyle w:val="bangcategory"/>
            </w:pPr>
            <w:r w:rsidRPr="00EA1A77">
              <w:t>Project Tracking</w:t>
            </w:r>
          </w:p>
        </w:tc>
      </w:tr>
      <w:tr w:rsidR="00BF43D8" w:rsidRPr="00EA1A77" w:rsidTr="00F453FA">
        <w:tc>
          <w:tcPr>
            <w:tcW w:w="540" w:type="dxa"/>
          </w:tcPr>
          <w:p w:rsidR="00BF43D8" w:rsidRPr="00EA1A77" w:rsidRDefault="00BF43D8" w:rsidP="00AE0BAE">
            <w:pPr>
              <w:pStyle w:val="Bang"/>
            </w:pPr>
          </w:p>
        </w:tc>
        <w:tc>
          <w:tcPr>
            <w:tcW w:w="2700" w:type="dxa"/>
          </w:tcPr>
          <w:p w:rsidR="00BF43D8" w:rsidRPr="00EA1A77" w:rsidRDefault="00BF43D8" w:rsidP="00AE0BAE">
            <w:pPr>
              <w:pStyle w:val="Bang"/>
            </w:pPr>
            <w:r w:rsidRPr="00EA1A77">
              <w:t>&lt;Stage name&gt; milestone review meeting</w:t>
            </w:r>
          </w:p>
        </w:tc>
        <w:tc>
          <w:tcPr>
            <w:tcW w:w="1620" w:type="dxa"/>
          </w:tcPr>
          <w:p w:rsidR="00BF43D8" w:rsidRPr="00EA1A77" w:rsidRDefault="00BF43D8" w:rsidP="00AE0BAE">
            <w:pPr>
              <w:pStyle w:val="Bang"/>
            </w:pPr>
          </w:p>
        </w:tc>
        <w:tc>
          <w:tcPr>
            <w:tcW w:w="1530" w:type="dxa"/>
          </w:tcPr>
          <w:p w:rsidR="00BF43D8" w:rsidRPr="00EA1A77" w:rsidRDefault="00BF43D8" w:rsidP="00AE0BAE">
            <w:pPr>
              <w:pStyle w:val="Bang"/>
            </w:pPr>
          </w:p>
        </w:tc>
        <w:tc>
          <w:tcPr>
            <w:tcW w:w="2430" w:type="dxa"/>
          </w:tcPr>
          <w:p w:rsidR="00BF43D8" w:rsidRPr="00EA1A77" w:rsidRDefault="00BF43D8" w:rsidP="00AE0BAE">
            <w:pPr>
              <w:pStyle w:val="Bang"/>
            </w:pPr>
          </w:p>
        </w:tc>
      </w:tr>
      <w:tr w:rsidR="00BF43D8" w:rsidRPr="00EA1A77" w:rsidTr="00F453FA">
        <w:tc>
          <w:tcPr>
            <w:tcW w:w="540" w:type="dxa"/>
          </w:tcPr>
          <w:p w:rsidR="00BF43D8" w:rsidRPr="00EA1A77" w:rsidRDefault="00BF43D8" w:rsidP="00AE0BAE">
            <w:pPr>
              <w:pStyle w:val="Bang"/>
            </w:pPr>
          </w:p>
        </w:tc>
        <w:tc>
          <w:tcPr>
            <w:tcW w:w="2700" w:type="dxa"/>
          </w:tcPr>
          <w:p w:rsidR="00BF43D8" w:rsidRPr="00EA1A77" w:rsidRDefault="00BF43D8" w:rsidP="00AE0BAE">
            <w:pPr>
              <w:pStyle w:val="Bang"/>
            </w:pPr>
            <w:r w:rsidRPr="00EA1A77">
              <w:t>&lt;Stage name&gt; milestone review meeting</w:t>
            </w:r>
          </w:p>
        </w:tc>
        <w:tc>
          <w:tcPr>
            <w:tcW w:w="1620" w:type="dxa"/>
          </w:tcPr>
          <w:p w:rsidR="00BF43D8" w:rsidRPr="00EA1A77" w:rsidRDefault="00BF43D8" w:rsidP="00AE0BAE">
            <w:pPr>
              <w:pStyle w:val="Bang"/>
            </w:pPr>
          </w:p>
        </w:tc>
        <w:tc>
          <w:tcPr>
            <w:tcW w:w="1530" w:type="dxa"/>
          </w:tcPr>
          <w:p w:rsidR="00BF43D8" w:rsidRPr="00EA1A77" w:rsidRDefault="00BF43D8" w:rsidP="00AE0BAE">
            <w:pPr>
              <w:pStyle w:val="Bang"/>
            </w:pPr>
          </w:p>
        </w:tc>
        <w:tc>
          <w:tcPr>
            <w:tcW w:w="2430" w:type="dxa"/>
          </w:tcPr>
          <w:p w:rsidR="00BF43D8" w:rsidRPr="00EA1A77" w:rsidRDefault="00BF43D8" w:rsidP="00AE0BAE">
            <w:pPr>
              <w:pStyle w:val="Bang"/>
            </w:pPr>
          </w:p>
        </w:tc>
      </w:tr>
      <w:tr w:rsidR="00BF43D8" w:rsidRPr="00EA1A77" w:rsidTr="00F453FA">
        <w:tc>
          <w:tcPr>
            <w:tcW w:w="8820" w:type="dxa"/>
            <w:gridSpan w:val="5"/>
          </w:tcPr>
          <w:p w:rsidR="00BF43D8" w:rsidRPr="00EA1A77" w:rsidRDefault="00BF43D8" w:rsidP="00AE0BAE">
            <w:pPr>
              <w:pStyle w:val="bangcategory"/>
            </w:pPr>
            <w:r w:rsidRPr="00EA1A77">
              <w:t>Configuration Management</w:t>
            </w:r>
          </w:p>
        </w:tc>
      </w:tr>
      <w:tr w:rsidR="00BF43D8" w:rsidRPr="00EA1A77" w:rsidTr="00F453FA">
        <w:tc>
          <w:tcPr>
            <w:tcW w:w="540" w:type="dxa"/>
          </w:tcPr>
          <w:p w:rsidR="00BF43D8" w:rsidRPr="00EA1A77" w:rsidRDefault="00BF43D8" w:rsidP="00AE0BAE">
            <w:pPr>
              <w:pStyle w:val="Bang"/>
            </w:pPr>
          </w:p>
        </w:tc>
        <w:tc>
          <w:tcPr>
            <w:tcW w:w="2700" w:type="dxa"/>
          </w:tcPr>
          <w:p w:rsidR="00BF43D8" w:rsidRPr="00EA1A77" w:rsidRDefault="00BF43D8" w:rsidP="00AE0BAE">
            <w:pPr>
              <w:pStyle w:val="Bang"/>
            </w:pPr>
            <w:r w:rsidRPr="00EA1A77">
              <w:t>&lt;Baseline Name&gt;</w:t>
            </w:r>
          </w:p>
        </w:tc>
        <w:tc>
          <w:tcPr>
            <w:tcW w:w="1620" w:type="dxa"/>
          </w:tcPr>
          <w:p w:rsidR="00BF43D8" w:rsidRPr="00EA1A77" w:rsidRDefault="00BF43D8" w:rsidP="00AE0BAE">
            <w:pPr>
              <w:pStyle w:val="Bang"/>
            </w:pPr>
          </w:p>
        </w:tc>
        <w:tc>
          <w:tcPr>
            <w:tcW w:w="1530" w:type="dxa"/>
          </w:tcPr>
          <w:p w:rsidR="00BF43D8" w:rsidRPr="00EA1A77" w:rsidRDefault="00BF43D8" w:rsidP="00AE0BAE">
            <w:pPr>
              <w:pStyle w:val="Bang"/>
            </w:pPr>
          </w:p>
        </w:tc>
        <w:tc>
          <w:tcPr>
            <w:tcW w:w="2430" w:type="dxa"/>
          </w:tcPr>
          <w:p w:rsidR="00BF43D8" w:rsidRPr="00EA1A77" w:rsidRDefault="00BF43D8" w:rsidP="00AE0BAE">
            <w:pPr>
              <w:pStyle w:val="Bang"/>
            </w:pPr>
          </w:p>
        </w:tc>
      </w:tr>
      <w:tr w:rsidR="00BF43D8" w:rsidRPr="00EA1A77" w:rsidTr="00F453FA">
        <w:tc>
          <w:tcPr>
            <w:tcW w:w="540" w:type="dxa"/>
          </w:tcPr>
          <w:p w:rsidR="00BF43D8" w:rsidRPr="00EA1A77" w:rsidRDefault="00BF43D8" w:rsidP="00AE0BAE">
            <w:pPr>
              <w:pStyle w:val="Bang"/>
            </w:pPr>
          </w:p>
        </w:tc>
        <w:tc>
          <w:tcPr>
            <w:tcW w:w="2700" w:type="dxa"/>
          </w:tcPr>
          <w:p w:rsidR="00BF43D8" w:rsidRPr="00EA1A77" w:rsidRDefault="00BF43D8" w:rsidP="00AE0BAE">
            <w:pPr>
              <w:pStyle w:val="Bang"/>
            </w:pPr>
            <w:r w:rsidRPr="00EA1A77">
              <w:t>&lt;Baseline Name&gt;</w:t>
            </w:r>
          </w:p>
        </w:tc>
        <w:tc>
          <w:tcPr>
            <w:tcW w:w="1620" w:type="dxa"/>
          </w:tcPr>
          <w:p w:rsidR="00BF43D8" w:rsidRPr="00EA1A77" w:rsidRDefault="00BF43D8" w:rsidP="00AE0BAE">
            <w:pPr>
              <w:pStyle w:val="Bang"/>
            </w:pPr>
          </w:p>
        </w:tc>
        <w:tc>
          <w:tcPr>
            <w:tcW w:w="1530" w:type="dxa"/>
          </w:tcPr>
          <w:p w:rsidR="00BF43D8" w:rsidRPr="00EA1A77" w:rsidRDefault="00BF43D8" w:rsidP="00AE0BAE">
            <w:pPr>
              <w:pStyle w:val="Bang"/>
            </w:pPr>
          </w:p>
        </w:tc>
        <w:tc>
          <w:tcPr>
            <w:tcW w:w="2430" w:type="dxa"/>
          </w:tcPr>
          <w:p w:rsidR="00BF43D8" w:rsidRPr="00EA1A77" w:rsidRDefault="00BF43D8" w:rsidP="00AE0BAE">
            <w:pPr>
              <w:pStyle w:val="Bang"/>
            </w:pPr>
          </w:p>
        </w:tc>
      </w:tr>
      <w:tr w:rsidR="00C574F5" w:rsidRPr="00EA1A77" w:rsidTr="00F453FA">
        <w:tc>
          <w:tcPr>
            <w:tcW w:w="8820" w:type="dxa"/>
            <w:gridSpan w:val="5"/>
          </w:tcPr>
          <w:p w:rsidR="00C574F5" w:rsidRPr="00EA1A77" w:rsidRDefault="00C574F5" w:rsidP="00AE0BAE">
            <w:pPr>
              <w:pStyle w:val="bangcategory"/>
            </w:pPr>
            <w:r w:rsidRPr="00EA1A77">
              <w:t xml:space="preserve">QA </w:t>
            </w: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Final Inspection: Deliverable 1</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Final Inspection: Deliverable 2</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Baseline audit: Startup</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Baseline audit: Wrap-up</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Quality gate review: Initiation</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Quality gate review: Definition</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C574F5" w:rsidRPr="00EA1A77" w:rsidTr="00F453FA">
        <w:tc>
          <w:tcPr>
            <w:tcW w:w="540" w:type="dxa"/>
          </w:tcPr>
          <w:p w:rsidR="00C574F5" w:rsidRPr="00EA1A77" w:rsidRDefault="00C574F5" w:rsidP="00AE0BAE">
            <w:pPr>
              <w:pStyle w:val="Bang"/>
            </w:pPr>
          </w:p>
        </w:tc>
        <w:tc>
          <w:tcPr>
            <w:tcW w:w="2700" w:type="dxa"/>
          </w:tcPr>
          <w:p w:rsidR="00C574F5" w:rsidRPr="00EA1A77" w:rsidRDefault="00C574F5" w:rsidP="00AE0BAE">
            <w:pPr>
              <w:pStyle w:val="Bang"/>
            </w:pPr>
            <w:r w:rsidRPr="00EA1A77">
              <w:t>Internal audits</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r w:rsidR="00C574F5" w:rsidRPr="00EA1A77" w:rsidTr="00F453FA">
        <w:tc>
          <w:tcPr>
            <w:tcW w:w="8820" w:type="dxa"/>
            <w:gridSpan w:val="5"/>
          </w:tcPr>
          <w:p w:rsidR="00C574F5" w:rsidRPr="00EA1A77" w:rsidRDefault="00C574F5" w:rsidP="00AE0BAE">
            <w:pPr>
              <w:pStyle w:val="bangcategory"/>
            </w:pPr>
            <w:r w:rsidRPr="00EA1A77">
              <w:t>DAR</w:t>
            </w:r>
          </w:p>
        </w:tc>
      </w:tr>
      <w:tr w:rsidR="00C574F5" w:rsidRPr="00EA1A77" w:rsidTr="00F453FA">
        <w:tc>
          <w:tcPr>
            <w:tcW w:w="540" w:type="dxa"/>
          </w:tcPr>
          <w:p w:rsidR="00C574F5" w:rsidRPr="00EA1A77" w:rsidRDefault="00C574F5" w:rsidP="00AE0BAE">
            <w:pPr>
              <w:pStyle w:val="bangcategory"/>
            </w:pPr>
          </w:p>
        </w:tc>
        <w:tc>
          <w:tcPr>
            <w:tcW w:w="2700" w:type="dxa"/>
          </w:tcPr>
          <w:p w:rsidR="00C574F5" w:rsidRPr="00EA1A77" w:rsidRDefault="007C7613" w:rsidP="00AE0BAE">
            <w:pPr>
              <w:pStyle w:val="Bang"/>
            </w:pPr>
            <w:r w:rsidRPr="00EA1A77">
              <w:t>Task 1</w:t>
            </w:r>
          </w:p>
        </w:tc>
        <w:tc>
          <w:tcPr>
            <w:tcW w:w="1620" w:type="dxa"/>
          </w:tcPr>
          <w:p w:rsidR="00C574F5" w:rsidRPr="00EA1A77" w:rsidRDefault="00C574F5" w:rsidP="00AE0BAE">
            <w:pPr>
              <w:pStyle w:val="Bang"/>
            </w:pPr>
          </w:p>
        </w:tc>
        <w:tc>
          <w:tcPr>
            <w:tcW w:w="1530" w:type="dxa"/>
          </w:tcPr>
          <w:p w:rsidR="00C574F5" w:rsidRPr="00EA1A77" w:rsidRDefault="00C574F5" w:rsidP="00AE0BAE">
            <w:pPr>
              <w:pStyle w:val="Bang"/>
            </w:pPr>
          </w:p>
        </w:tc>
        <w:tc>
          <w:tcPr>
            <w:tcW w:w="2430" w:type="dxa"/>
          </w:tcPr>
          <w:p w:rsidR="00C574F5" w:rsidRPr="00EA1A77" w:rsidRDefault="00C574F5" w:rsidP="00AE0BAE">
            <w:pPr>
              <w:pStyle w:val="Bang"/>
            </w:pPr>
          </w:p>
        </w:tc>
      </w:tr>
    </w:tbl>
    <w:p w:rsidR="00F423B5" w:rsidRDefault="00F423B5" w:rsidP="00AE0BAE">
      <w:pPr>
        <w:pStyle w:val="Heading2"/>
      </w:pPr>
      <w:bookmarkStart w:id="20" w:name="_Toc336527271"/>
      <w:bookmarkStart w:id="21" w:name="_Toc336527268"/>
      <w:r>
        <w:t>Size</w:t>
      </w:r>
      <w:bookmarkEnd w:id="21"/>
    </w:p>
    <w:p w:rsidR="00F423B5" w:rsidRDefault="00F423B5" w:rsidP="00AE0BAE">
      <w:pPr>
        <w:pStyle w:val="HelpText"/>
      </w:pPr>
      <w:r w:rsidRPr="00EA1A77">
        <w:t>Help:</w:t>
      </w:r>
      <w:r>
        <w:tab/>
        <w:t>Based on project purpose and scope, Estimate the size of the project using two methods among UCP, FP and WBS (Use Case Point, Function Point and Work Breakdown Structure). It is normally a separate document.</w:t>
      </w:r>
    </w:p>
    <w:p w:rsidR="00F423B5" w:rsidRDefault="00F423B5" w:rsidP="00AE0BAE">
      <w:pPr>
        <w:pStyle w:val="HelpText"/>
      </w:pPr>
      <w:r>
        <w:tab/>
        <w:t>In case the project use other estimation method, the estimation record to be specified here or maintained in a separate document (data and formula, assumptions used to arriving at the estimation result)</w:t>
      </w:r>
    </w:p>
    <w:p w:rsidR="00F423B5" w:rsidRDefault="00F423B5" w:rsidP="00AE0BAE">
      <w:pPr>
        <w:pStyle w:val="Body"/>
        <w:rPr>
          <w:color w:val="0000FF"/>
        </w:rPr>
      </w:pPr>
      <w:r>
        <w:t xml:space="preserve">The Size estimation is documented in </w:t>
      </w:r>
      <w:r w:rsidRPr="004E3F47">
        <w:rPr>
          <w:color w:val="0000FF"/>
        </w:rPr>
        <w:t>&lt;…&gt;</w:t>
      </w:r>
    </w:p>
    <w:p w:rsidR="008527E4" w:rsidRDefault="008527E4" w:rsidP="00AE0BAE">
      <w:pPr>
        <w:pStyle w:val="Heading2"/>
      </w:pPr>
      <w:r>
        <w:t>Resource</w:t>
      </w:r>
      <w:bookmarkEnd w:id="20"/>
    </w:p>
    <w:p w:rsidR="008527E4" w:rsidRPr="008527E4" w:rsidRDefault="008527E4" w:rsidP="00AE0BAE">
      <w:r>
        <w:t xml:space="preserve">Specified as in the section </w:t>
      </w:r>
      <w:hyperlink w:anchor="_Project_team" w:history="1">
        <w:r w:rsidR="00235A5E" w:rsidRPr="00D24CA3">
          <w:rPr>
            <w:rStyle w:val="Hyperlink"/>
            <w:i/>
            <w:iCs w:val="0"/>
          </w:rPr>
          <w:t>Project Team</w:t>
        </w:r>
      </w:hyperlink>
    </w:p>
    <w:p w:rsidR="008527E4" w:rsidRDefault="008527E4" w:rsidP="00AE0BAE">
      <w:pPr>
        <w:pStyle w:val="Heading2"/>
      </w:pPr>
      <w:bookmarkStart w:id="22" w:name="_Toc336527272"/>
      <w:r>
        <w:t>Infrastructure</w:t>
      </w:r>
      <w:bookmarkEnd w:id="22"/>
    </w:p>
    <w:p w:rsidR="008527E4" w:rsidRDefault="008527E4" w:rsidP="00AE0BAE">
      <w:pPr>
        <w:pStyle w:val="HelpText"/>
      </w:pPr>
      <w:r w:rsidRPr="00EA1A77">
        <w:t>Help:</w:t>
      </w:r>
      <w:r>
        <w:tab/>
        <w:t>Define methods, tools, languages, etc. to be employed for design, coding, test, and documentation, and when they (or knowledge) should be available.</w:t>
      </w:r>
    </w:p>
    <w:p w:rsidR="008527E4" w:rsidRPr="009334D1" w:rsidRDefault="008527E4" w:rsidP="00AE0BAE">
      <w:pPr>
        <w:pStyle w:val="HelpCont"/>
      </w:pPr>
      <w:r>
        <w:t>Example:</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EA1A77" w:rsidRDefault="00EB10F9" w:rsidP="00AE0BAE">
            <w:pPr>
              <w:pStyle w:val="Bangheader"/>
            </w:pPr>
            <w:r w:rsidRPr="00EA1A77">
              <w:t>Item</w:t>
            </w:r>
          </w:p>
        </w:tc>
        <w:tc>
          <w:tcPr>
            <w:tcW w:w="3780" w:type="dxa"/>
            <w:tcBorders>
              <w:bottom w:val="dotted" w:sz="2" w:space="0" w:color="808080"/>
            </w:tcBorders>
            <w:shd w:val="clear" w:color="auto" w:fill="D9D9D9"/>
            <w:vAlign w:val="center"/>
          </w:tcPr>
          <w:p w:rsidR="008527E4" w:rsidRPr="00EA1A77" w:rsidRDefault="00EB10F9" w:rsidP="00AE0BAE">
            <w:pPr>
              <w:pStyle w:val="Bangheader"/>
            </w:pPr>
            <w:r w:rsidRPr="00EA1A77">
              <w:t>Description</w:t>
            </w:r>
          </w:p>
        </w:tc>
        <w:tc>
          <w:tcPr>
            <w:tcW w:w="1530" w:type="dxa"/>
            <w:tcBorders>
              <w:bottom w:val="dotted" w:sz="2" w:space="0" w:color="808080"/>
            </w:tcBorders>
            <w:shd w:val="clear" w:color="auto" w:fill="D9D9D9"/>
            <w:vAlign w:val="center"/>
          </w:tcPr>
          <w:p w:rsidR="008527E4" w:rsidRPr="00EA1A77" w:rsidRDefault="008527E4" w:rsidP="00AE0BAE">
            <w:pPr>
              <w:pStyle w:val="Bangheader"/>
            </w:pPr>
            <w:r w:rsidRPr="00EA1A77">
              <w:t>Expected Availability by</w:t>
            </w:r>
          </w:p>
        </w:tc>
        <w:tc>
          <w:tcPr>
            <w:tcW w:w="1440" w:type="dxa"/>
            <w:tcBorders>
              <w:bottom w:val="dotted" w:sz="2" w:space="0" w:color="808080"/>
            </w:tcBorders>
            <w:shd w:val="clear" w:color="auto" w:fill="D9D9D9"/>
            <w:vAlign w:val="center"/>
          </w:tcPr>
          <w:p w:rsidR="008527E4" w:rsidRPr="00EA1A77" w:rsidRDefault="008527E4" w:rsidP="00AE0BAE">
            <w:pPr>
              <w:pStyle w:val="Bangheader"/>
            </w:pPr>
            <w:r w:rsidRPr="00EA1A77">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AE0BAE">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AE0BAE">
            <w:pPr>
              <w:pStyle w:val="bang0"/>
            </w:pPr>
            <w:r w:rsidRPr="00EA1A77">
              <w:lastRenderedPageBreak/>
              <w:t>Operating System</w:t>
            </w:r>
          </w:p>
        </w:tc>
        <w:tc>
          <w:tcPr>
            <w:tcW w:w="3780" w:type="dxa"/>
            <w:vAlign w:val="center"/>
          </w:tcPr>
          <w:p w:rsidR="00D97582" w:rsidRPr="00EA1A77" w:rsidRDefault="00D97582" w:rsidP="00AE0BAE">
            <w:pPr>
              <w:pStyle w:val="bang0"/>
            </w:pPr>
            <w:r w:rsidRPr="00EA1A77">
              <w:t>NT Server</w:t>
            </w:r>
          </w:p>
        </w:tc>
        <w:tc>
          <w:tcPr>
            <w:tcW w:w="1530" w:type="dxa"/>
            <w:vAlign w:val="center"/>
          </w:tcPr>
          <w:p w:rsidR="00D97582" w:rsidRPr="00EA1A77" w:rsidRDefault="00D97582" w:rsidP="00AE0BAE">
            <w:pPr>
              <w:pStyle w:val="bang0"/>
            </w:pPr>
            <w:r w:rsidRPr="00EA1A77">
              <w:t>Initiation stage</w:t>
            </w:r>
          </w:p>
        </w:tc>
        <w:tc>
          <w:tcPr>
            <w:tcW w:w="1440" w:type="dxa"/>
            <w:vAlign w:val="center"/>
          </w:tcPr>
          <w:p w:rsidR="00D97582" w:rsidRPr="00EA1A77" w:rsidRDefault="00D97582" w:rsidP="00AE0BAE">
            <w:pPr>
              <w:pStyle w:val="bang0"/>
            </w:pPr>
          </w:p>
        </w:tc>
      </w:tr>
      <w:tr w:rsidR="00D97582" w:rsidRPr="00EA1A77" w:rsidTr="00F453FA">
        <w:tc>
          <w:tcPr>
            <w:tcW w:w="2070" w:type="dxa"/>
            <w:vAlign w:val="center"/>
          </w:tcPr>
          <w:p w:rsidR="00D97582" w:rsidRPr="00EA1A77" w:rsidRDefault="00D97582" w:rsidP="00AE0BAE">
            <w:pPr>
              <w:pStyle w:val="bang0"/>
            </w:pPr>
            <w:r w:rsidRPr="00EA1A77">
              <w:t>Operating System</w:t>
            </w:r>
          </w:p>
        </w:tc>
        <w:tc>
          <w:tcPr>
            <w:tcW w:w="3780" w:type="dxa"/>
            <w:vAlign w:val="center"/>
          </w:tcPr>
          <w:p w:rsidR="00D97582" w:rsidRPr="00EA1A77" w:rsidRDefault="00D97582" w:rsidP="00AE0BAE">
            <w:pPr>
              <w:pStyle w:val="bang0"/>
            </w:pPr>
            <w:r w:rsidRPr="00EA1A77">
              <w:t>Mainframe</w:t>
            </w:r>
          </w:p>
        </w:tc>
        <w:tc>
          <w:tcPr>
            <w:tcW w:w="1530" w:type="dxa"/>
            <w:vAlign w:val="center"/>
          </w:tcPr>
          <w:p w:rsidR="00D97582" w:rsidRPr="00EA1A77" w:rsidRDefault="00D97582" w:rsidP="00AE0BAE">
            <w:pPr>
              <w:pStyle w:val="bang0"/>
            </w:pPr>
          </w:p>
        </w:tc>
        <w:tc>
          <w:tcPr>
            <w:tcW w:w="1440" w:type="dxa"/>
            <w:vAlign w:val="center"/>
          </w:tcPr>
          <w:p w:rsidR="00D97582" w:rsidRPr="00EA1A77" w:rsidRDefault="00D97582" w:rsidP="00AE0BAE">
            <w:pPr>
              <w:pStyle w:val="bang0"/>
            </w:pPr>
          </w:p>
        </w:tc>
      </w:tr>
      <w:tr w:rsidR="00D97582" w:rsidRPr="00EA1A77" w:rsidTr="00F453FA">
        <w:tc>
          <w:tcPr>
            <w:tcW w:w="2070" w:type="dxa"/>
            <w:vAlign w:val="center"/>
          </w:tcPr>
          <w:p w:rsidR="00D97582" w:rsidRPr="00EA1A77" w:rsidRDefault="00D97582" w:rsidP="00AE0BAE">
            <w:pPr>
              <w:pStyle w:val="bang0"/>
            </w:pPr>
            <w:r w:rsidRPr="00EA1A77">
              <w:t>Operating System</w:t>
            </w:r>
          </w:p>
        </w:tc>
        <w:tc>
          <w:tcPr>
            <w:tcW w:w="3780" w:type="dxa"/>
            <w:vAlign w:val="center"/>
          </w:tcPr>
          <w:p w:rsidR="00D97582" w:rsidRPr="00EA1A77" w:rsidRDefault="00D97582" w:rsidP="00AE0BAE">
            <w:pPr>
              <w:pStyle w:val="bang0"/>
            </w:pPr>
            <w:r w:rsidRPr="00EA1A77">
              <w:t>Win NT</w:t>
            </w:r>
          </w:p>
        </w:tc>
        <w:tc>
          <w:tcPr>
            <w:tcW w:w="1530" w:type="dxa"/>
            <w:vAlign w:val="center"/>
          </w:tcPr>
          <w:p w:rsidR="00D97582" w:rsidRPr="00EA1A77" w:rsidRDefault="00D97582" w:rsidP="00AE0BAE">
            <w:pPr>
              <w:pStyle w:val="bang0"/>
            </w:pPr>
          </w:p>
        </w:tc>
        <w:tc>
          <w:tcPr>
            <w:tcW w:w="1440" w:type="dxa"/>
            <w:vAlign w:val="center"/>
          </w:tcPr>
          <w:p w:rsidR="00D97582" w:rsidRPr="00EA1A77" w:rsidRDefault="00D97582" w:rsidP="00AE0BAE">
            <w:pPr>
              <w:pStyle w:val="bang0"/>
            </w:pPr>
          </w:p>
        </w:tc>
      </w:tr>
      <w:tr w:rsidR="00D97582" w:rsidRPr="00EA1A77" w:rsidTr="00F453FA">
        <w:tc>
          <w:tcPr>
            <w:tcW w:w="2070" w:type="dxa"/>
            <w:vAlign w:val="center"/>
          </w:tcPr>
          <w:p w:rsidR="00D97582" w:rsidRPr="00EA1A77" w:rsidRDefault="00D97582" w:rsidP="00AE0BAE">
            <w:pPr>
              <w:pStyle w:val="bang0"/>
            </w:pPr>
            <w:r w:rsidRPr="00EA1A77">
              <w:t>DBMS</w:t>
            </w:r>
          </w:p>
        </w:tc>
        <w:tc>
          <w:tcPr>
            <w:tcW w:w="3780" w:type="dxa"/>
            <w:vAlign w:val="center"/>
          </w:tcPr>
          <w:p w:rsidR="00D97582" w:rsidRPr="00EA1A77" w:rsidRDefault="00D97582" w:rsidP="00AE0BAE">
            <w:pPr>
              <w:pStyle w:val="bang0"/>
            </w:pPr>
            <w:r w:rsidRPr="00EA1A77">
              <w:t>DB2</w:t>
            </w:r>
          </w:p>
        </w:tc>
        <w:tc>
          <w:tcPr>
            <w:tcW w:w="1530" w:type="dxa"/>
            <w:vAlign w:val="center"/>
          </w:tcPr>
          <w:p w:rsidR="00D97582" w:rsidRPr="00EA1A77" w:rsidRDefault="00D97582" w:rsidP="00AE0BAE">
            <w:pPr>
              <w:pStyle w:val="bang0"/>
            </w:pPr>
          </w:p>
        </w:tc>
        <w:tc>
          <w:tcPr>
            <w:tcW w:w="1440" w:type="dxa"/>
            <w:vAlign w:val="center"/>
          </w:tcPr>
          <w:p w:rsidR="00D97582" w:rsidRPr="00EA1A77" w:rsidRDefault="00D97582" w:rsidP="00AE0BAE">
            <w:pPr>
              <w:pStyle w:val="bang0"/>
            </w:pPr>
          </w:p>
        </w:tc>
      </w:tr>
      <w:tr w:rsidR="00D97582" w:rsidRPr="00EA1A77" w:rsidTr="00F453FA">
        <w:tc>
          <w:tcPr>
            <w:tcW w:w="2070" w:type="dxa"/>
            <w:vAlign w:val="center"/>
          </w:tcPr>
          <w:p w:rsidR="00D97582" w:rsidRPr="00EA1A77" w:rsidRDefault="00D97582" w:rsidP="00AE0BAE">
            <w:pPr>
              <w:pStyle w:val="bang0"/>
            </w:pPr>
            <w:r w:rsidRPr="00EA1A77">
              <w:t xml:space="preserve">Development language </w:t>
            </w:r>
          </w:p>
        </w:tc>
        <w:tc>
          <w:tcPr>
            <w:tcW w:w="3780" w:type="dxa"/>
            <w:vAlign w:val="center"/>
          </w:tcPr>
          <w:p w:rsidR="00D97582" w:rsidRPr="00EA1A77" w:rsidRDefault="00D97582" w:rsidP="00AE0BAE">
            <w:pPr>
              <w:pStyle w:val="bang0"/>
            </w:pPr>
            <w:r w:rsidRPr="00EA1A77">
              <w:t>Java</w:t>
            </w:r>
          </w:p>
        </w:tc>
        <w:tc>
          <w:tcPr>
            <w:tcW w:w="1530" w:type="dxa"/>
            <w:vAlign w:val="center"/>
          </w:tcPr>
          <w:p w:rsidR="00D97582" w:rsidRPr="00EA1A77" w:rsidRDefault="00D97582" w:rsidP="00AE0BAE">
            <w:pPr>
              <w:pStyle w:val="bang0"/>
            </w:pPr>
          </w:p>
        </w:tc>
        <w:tc>
          <w:tcPr>
            <w:tcW w:w="1440" w:type="dxa"/>
            <w:vAlign w:val="center"/>
          </w:tcPr>
          <w:p w:rsidR="00D97582" w:rsidRPr="00EA1A77" w:rsidRDefault="00EB10F9" w:rsidP="00AE0BAE">
            <w:pPr>
              <w:pStyle w:val="bang0"/>
            </w:pPr>
            <w:r w:rsidRPr="00EA1A77">
              <w:t>for Web interface</w:t>
            </w:r>
          </w:p>
        </w:tc>
      </w:tr>
      <w:tr w:rsidR="00D97582" w:rsidRPr="00EA1A77" w:rsidTr="00F453FA">
        <w:tc>
          <w:tcPr>
            <w:tcW w:w="2070" w:type="dxa"/>
            <w:vAlign w:val="center"/>
          </w:tcPr>
          <w:p w:rsidR="00D97582" w:rsidRPr="00EA1A77" w:rsidRDefault="00EB10F9" w:rsidP="00AE0BAE">
            <w:pPr>
              <w:pStyle w:val="bang0"/>
            </w:pPr>
            <w:r w:rsidRPr="00EA1A77">
              <w:t xml:space="preserve">Development language </w:t>
            </w:r>
          </w:p>
        </w:tc>
        <w:tc>
          <w:tcPr>
            <w:tcW w:w="3780" w:type="dxa"/>
            <w:vAlign w:val="center"/>
          </w:tcPr>
          <w:p w:rsidR="00D97582" w:rsidRPr="00EA1A77" w:rsidRDefault="00D97582" w:rsidP="00AE0BAE">
            <w:pPr>
              <w:pStyle w:val="bang0"/>
            </w:pPr>
            <w:r w:rsidRPr="00EA1A77">
              <w:t>C++</w:t>
            </w:r>
          </w:p>
        </w:tc>
        <w:tc>
          <w:tcPr>
            <w:tcW w:w="1530" w:type="dxa"/>
            <w:vAlign w:val="center"/>
          </w:tcPr>
          <w:p w:rsidR="00D97582" w:rsidRPr="00EA1A77" w:rsidRDefault="00D97582" w:rsidP="00AE0BAE">
            <w:pPr>
              <w:pStyle w:val="bang0"/>
            </w:pPr>
          </w:p>
        </w:tc>
        <w:tc>
          <w:tcPr>
            <w:tcW w:w="1440" w:type="dxa"/>
            <w:vAlign w:val="center"/>
          </w:tcPr>
          <w:p w:rsidR="00D97582" w:rsidRPr="00EA1A77" w:rsidRDefault="00EB10F9" w:rsidP="00AE0BAE">
            <w:pPr>
              <w:pStyle w:val="bang0"/>
            </w:pPr>
            <w:r w:rsidRPr="00EA1A77">
              <w:t>For back-end</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AE0BAE">
            <w:pPr>
              <w:pStyle w:val="StylebangcategoryWhiteLeft"/>
            </w:pPr>
            <w:r w:rsidRPr="00EA1A77">
              <w:t>Technology</w:t>
            </w:r>
          </w:p>
        </w:tc>
      </w:tr>
      <w:tr w:rsidR="00EB10F9" w:rsidRPr="00EA1A77" w:rsidTr="00F453FA">
        <w:tc>
          <w:tcPr>
            <w:tcW w:w="2070" w:type="dxa"/>
            <w:vAlign w:val="center"/>
          </w:tcPr>
          <w:p w:rsidR="00EB10F9" w:rsidRPr="00EA1A77" w:rsidRDefault="00EB10F9" w:rsidP="00AE0BAE">
            <w:pPr>
              <w:pStyle w:val="bang0"/>
            </w:pPr>
          </w:p>
        </w:tc>
        <w:tc>
          <w:tcPr>
            <w:tcW w:w="3780" w:type="dxa"/>
            <w:vAlign w:val="center"/>
          </w:tcPr>
          <w:p w:rsidR="00EB10F9" w:rsidRPr="00EA1A77" w:rsidRDefault="00EB10F9" w:rsidP="00AE0BAE">
            <w:pPr>
              <w:pStyle w:val="bang0"/>
            </w:pPr>
          </w:p>
        </w:tc>
        <w:tc>
          <w:tcPr>
            <w:tcW w:w="1530" w:type="dxa"/>
            <w:vAlign w:val="center"/>
          </w:tcPr>
          <w:p w:rsidR="00EB10F9" w:rsidRPr="00EA1A77" w:rsidRDefault="00EB10F9" w:rsidP="00AE0BAE">
            <w:pPr>
              <w:pStyle w:val="bang0"/>
            </w:pPr>
          </w:p>
        </w:tc>
        <w:tc>
          <w:tcPr>
            <w:tcW w:w="1440" w:type="dxa"/>
            <w:vAlign w:val="center"/>
          </w:tcPr>
          <w:p w:rsidR="00EB10F9" w:rsidRPr="00EA1A77" w:rsidRDefault="00EB10F9" w:rsidP="00AE0BAE">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AE0BAE">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AE0BAE">
            <w:pPr>
              <w:pStyle w:val="bang0"/>
            </w:pPr>
            <w:r w:rsidRPr="00EA1A77">
              <w:t>Hardware Configuration</w:t>
            </w:r>
          </w:p>
        </w:tc>
        <w:tc>
          <w:tcPr>
            <w:tcW w:w="3780" w:type="dxa"/>
            <w:vAlign w:val="center"/>
          </w:tcPr>
          <w:p w:rsidR="00D97582" w:rsidRPr="00EA1A77" w:rsidRDefault="00EB10F9" w:rsidP="00AE0BAE">
            <w:pPr>
              <w:pStyle w:val="bang0"/>
            </w:pPr>
            <w:r w:rsidRPr="00EA1A77">
              <w:t>2</w:t>
            </w:r>
            <w:r w:rsidR="00D97582" w:rsidRPr="00EA1A77">
              <w:t>GB space on server</w:t>
            </w:r>
          </w:p>
        </w:tc>
        <w:tc>
          <w:tcPr>
            <w:tcW w:w="1530" w:type="dxa"/>
            <w:vAlign w:val="center"/>
          </w:tcPr>
          <w:p w:rsidR="00D97582" w:rsidRPr="00EA1A77" w:rsidRDefault="00D97582" w:rsidP="00AE0BAE">
            <w:pPr>
              <w:pStyle w:val="bang0"/>
            </w:pPr>
          </w:p>
        </w:tc>
        <w:tc>
          <w:tcPr>
            <w:tcW w:w="1440" w:type="dxa"/>
            <w:vAlign w:val="center"/>
          </w:tcPr>
          <w:p w:rsidR="00D97582" w:rsidRPr="00EA1A77" w:rsidRDefault="00D97582" w:rsidP="00AE0BAE">
            <w:pPr>
              <w:pStyle w:val="bang0"/>
            </w:pPr>
          </w:p>
        </w:tc>
      </w:tr>
      <w:tr w:rsidR="00D97582" w:rsidRPr="00EA1A77" w:rsidTr="00F453FA">
        <w:tc>
          <w:tcPr>
            <w:tcW w:w="2070" w:type="dxa"/>
            <w:vAlign w:val="center"/>
          </w:tcPr>
          <w:p w:rsidR="00D97582" w:rsidRPr="00EA1A77" w:rsidRDefault="00D97582" w:rsidP="00AE0BAE">
            <w:pPr>
              <w:pStyle w:val="bang0"/>
            </w:pPr>
            <w:r w:rsidRPr="00EA1A77">
              <w:t>Design</w:t>
            </w:r>
          </w:p>
        </w:tc>
        <w:tc>
          <w:tcPr>
            <w:tcW w:w="3780" w:type="dxa"/>
            <w:vAlign w:val="center"/>
          </w:tcPr>
          <w:p w:rsidR="00D97582" w:rsidRPr="00EA1A77" w:rsidRDefault="00D97582" w:rsidP="00AE0BAE">
            <w:pPr>
              <w:pStyle w:val="bang0"/>
            </w:pPr>
            <w:r w:rsidRPr="00EA1A77">
              <w:t>Rational Rose</w:t>
            </w:r>
          </w:p>
        </w:tc>
        <w:tc>
          <w:tcPr>
            <w:tcW w:w="1530" w:type="dxa"/>
            <w:vAlign w:val="center"/>
          </w:tcPr>
          <w:p w:rsidR="00D97582" w:rsidRPr="00EA1A77" w:rsidRDefault="00D97582" w:rsidP="00AE0BAE">
            <w:pPr>
              <w:pStyle w:val="bang0"/>
            </w:pPr>
          </w:p>
        </w:tc>
        <w:tc>
          <w:tcPr>
            <w:tcW w:w="1440" w:type="dxa"/>
            <w:vAlign w:val="center"/>
          </w:tcPr>
          <w:p w:rsidR="00D97582" w:rsidRPr="00EA1A77" w:rsidRDefault="00D97582" w:rsidP="00AE0BAE">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AE0BAE">
            <w:pPr>
              <w:pStyle w:val="StylebangcategoryWhiteLeft"/>
            </w:pPr>
            <w:r w:rsidRPr="00EA1A77">
              <w:t>Equipments &amp; Tools</w:t>
            </w:r>
          </w:p>
        </w:tc>
      </w:tr>
      <w:tr w:rsidR="00EB10F9" w:rsidRPr="00EA1A77" w:rsidTr="00F453FA">
        <w:tc>
          <w:tcPr>
            <w:tcW w:w="2070" w:type="dxa"/>
            <w:vAlign w:val="center"/>
          </w:tcPr>
          <w:p w:rsidR="00EB10F9" w:rsidRPr="00EA1A77" w:rsidRDefault="00EB10F9" w:rsidP="00AE0BAE">
            <w:pPr>
              <w:pStyle w:val="bang0"/>
            </w:pPr>
            <w:r w:rsidRPr="00EA1A77">
              <w:t>Design</w:t>
            </w:r>
          </w:p>
        </w:tc>
        <w:tc>
          <w:tcPr>
            <w:tcW w:w="3780" w:type="dxa"/>
            <w:vAlign w:val="center"/>
          </w:tcPr>
          <w:p w:rsidR="00EB10F9" w:rsidRPr="00EA1A77" w:rsidRDefault="00EB10F9" w:rsidP="00AE0BAE">
            <w:pPr>
              <w:pStyle w:val="bang0"/>
            </w:pPr>
            <w:r w:rsidRPr="00EA1A77">
              <w:t>Rational Rose</w:t>
            </w:r>
          </w:p>
        </w:tc>
        <w:tc>
          <w:tcPr>
            <w:tcW w:w="1530" w:type="dxa"/>
            <w:vAlign w:val="center"/>
          </w:tcPr>
          <w:p w:rsidR="00EB10F9" w:rsidRPr="00EA1A77" w:rsidRDefault="00EB10F9" w:rsidP="00AE0BAE">
            <w:pPr>
              <w:pStyle w:val="bang0"/>
            </w:pPr>
          </w:p>
        </w:tc>
        <w:tc>
          <w:tcPr>
            <w:tcW w:w="1440" w:type="dxa"/>
            <w:vAlign w:val="center"/>
          </w:tcPr>
          <w:p w:rsidR="00EB10F9" w:rsidRPr="00EA1A77" w:rsidRDefault="00EB10F9" w:rsidP="00AE0BAE">
            <w:pPr>
              <w:pStyle w:val="bang0"/>
            </w:pPr>
          </w:p>
        </w:tc>
      </w:tr>
      <w:tr w:rsidR="00D97582" w:rsidRPr="00EA1A77" w:rsidTr="00F453FA">
        <w:tc>
          <w:tcPr>
            <w:tcW w:w="2070" w:type="dxa"/>
            <w:vAlign w:val="center"/>
          </w:tcPr>
          <w:p w:rsidR="00D97582" w:rsidRPr="00EA1A77" w:rsidRDefault="00D97582" w:rsidP="00AE0BAE">
            <w:pPr>
              <w:pStyle w:val="bang0"/>
            </w:pPr>
            <w:r w:rsidRPr="00EA1A77">
              <w:t>Source Version Control</w:t>
            </w:r>
          </w:p>
        </w:tc>
        <w:tc>
          <w:tcPr>
            <w:tcW w:w="3780" w:type="dxa"/>
            <w:vAlign w:val="center"/>
          </w:tcPr>
          <w:p w:rsidR="00D97582" w:rsidRPr="00EA1A77" w:rsidRDefault="00D97582" w:rsidP="00AE0BAE">
            <w:pPr>
              <w:pStyle w:val="bang0"/>
            </w:pPr>
            <w:r w:rsidRPr="00EA1A77">
              <w:t>CVS</w:t>
            </w:r>
          </w:p>
        </w:tc>
        <w:tc>
          <w:tcPr>
            <w:tcW w:w="1530" w:type="dxa"/>
            <w:vAlign w:val="center"/>
          </w:tcPr>
          <w:p w:rsidR="00D97582" w:rsidRPr="00EA1A77" w:rsidRDefault="00D97582" w:rsidP="00AE0BAE">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AE0BAE">
            <w:pPr>
              <w:pStyle w:val="bang0"/>
            </w:pPr>
          </w:p>
        </w:tc>
      </w:tr>
      <w:tr w:rsidR="00D97582" w:rsidRPr="00EA1A77" w:rsidTr="00F453FA">
        <w:tc>
          <w:tcPr>
            <w:tcW w:w="2070" w:type="dxa"/>
            <w:vAlign w:val="center"/>
          </w:tcPr>
          <w:p w:rsidR="00D97582" w:rsidRPr="00EA1A77" w:rsidRDefault="00D97582" w:rsidP="00AE0BAE">
            <w:pPr>
              <w:pStyle w:val="bang0"/>
            </w:pPr>
            <w:r w:rsidRPr="00EA1A77">
              <w:t>Code Review</w:t>
            </w:r>
          </w:p>
        </w:tc>
        <w:tc>
          <w:tcPr>
            <w:tcW w:w="3780" w:type="dxa"/>
            <w:vAlign w:val="center"/>
          </w:tcPr>
          <w:p w:rsidR="00D97582" w:rsidRPr="00EA1A77" w:rsidRDefault="00D97582" w:rsidP="00AE0BAE">
            <w:pPr>
              <w:pStyle w:val="bang0"/>
            </w:pPr>
          </w:p>
        </w:tc>
        <w:tc>
          <w:tcPr>
            <w:tcW w:w="1530" w:type="dxa"/>
            <w:vAlign w:val="center"/>
          </w:tcPr>
          <w:p w:rsidR="00D97582" w:rsidRPr="00EA1A77" w:rsidRDefault="00D97582" w:rsidP="00AE0BAE">
            <w:pPr>
              <w:pStyle w:val="bang0"/>
            </w:pPr>
          </w:p>
        </w:tc>
        <w:tc>
          <w:tcPr>
            <w:tcW w:w="1440" w:type="dxa"/>
            <w:vAlign w:val="center"/>
          </w:tcPr>
          <w:p w:rsidR="00D97582" w:rsidRPr="00EA1A77" w:rsidRDefault="00D97582" w:rsidP="00AE0BAE">
            <w:pPr>
              <w:pStyle w:val="bang0"/>
            </w:pPr>
          </w:p>
        </w:tc>
      </w:tr>
      <w:tr w:rsidR="00D97582" w:rsidRPr="00EA1A77" w:rsidTr="00F453FA">
        <w:tc>
          <w:tcPr>
            <w:tcW w:w="2070" w:type="dxa"/>
            <w:vAlign w:val="center"/>
          </w:tcPr>
          <w:p w:rsidR="00D97582" w:rsidRPr="00EA1A77" w:rsidRDefault="00D97582" w:rsidP="00AE0BAE">
            <w:pPr>
              <w:pStyle w:val="bang0"/>
            </w:pPr>
            <w:r w:rsidRPr="00EA1A77">
              <w:t>Unit Test</w:t>
            </w:r>
          </w:p>
        </w:tc>
        <w:tc>
          <w:tcPr>
            <w:tcW w:w="3780" w:type="dxa"/>
            <w:vAlign w:val="center"/>
          </w:tcPr>
          <w:p w:rsidR="00D97582" w:rsidRPr="00EA1A77" w:rsidRDefault="00D97582" w:rsidP="00AE0BAE">
            <w:pPr>
              <w:pStyle w:val="bang0"/>
            </w:pPr>
            <w:r w:rsidRPr="00EA1A77">
              <w:t>Nunit</w:t>
            </w:r>
          </w:p>
        </w:tc>
        <w:tc>
          <w:tcPr>
            <w:tcW w:w="1530" w:type="dxa"/>
            <w:vAlign w:val="center"/>
          </w:tcPr>
          <w:p w:rsidR="00D97582" w:rsidRPr="00EA1A77" w:rsidRDefault="00D97582" w:rsidP="00AE0BAE">
            <w:pPr>
              <w:pStyle w:val="bang0"/>
            </w:pPr>
            <w:r w:rsidRPr="00EA1A77">
              <w:t>Construction stage</w:t>
            </w:r>
          </w:p>
        </w:tc>
        <w:tc>
          <w:tcPr>
            <w:tcW w:w="1440" w:type="dxa"/>
            <w:vAlign w:val="center"/>
          </w:tcPr>
          <w:p w:rsidR="00D97582" w:rsidRPr="00EA1A77" w:rsidRDefault="00D97582" w:rsidP="00AE0BAE">
            <w:pPr>
              <w:pStyle w:val="bang0"/>
            </w:pPr>
          </w:p>
        </w:tc>
      </w:tr>
      <w:tr w:rsidR="00EB10F9" w:rsidRPr="00EA1A77" w:rsidTr="00F453FA">
        <w:tc>
          <w:tcPr>
            <w:tcW w:w="2070" w:type="dxa"/>
            <w:vAlign w:val="center"/>
          </w:tcPr>
          <w:p w:rsidR="00EB10F9" w:rsidRPr="00EA1A77" w:rsidRDefault="00EB10F9" w:rsidP="00AE0BAE">
            <w:pPr>
              <w:pStyle w:val="bang0"/>
            </w:pPr>
            <w:r w:rsidRPr="00EA1A77">
              <w:t>Test</w:t>
            </w:r>
          </w:p>
        </w:tc>
        <w:tc>
          <w:tcPr>
            <w:tcW w:w="3780" w:type="dxa"/>
            <w:vAlign w:val="center"/>
          </w:tcPr>
          <w:p w:rsidR="00EB10F9" w:rsidRPr="00EA1A77" w:rsidRDefault="00EB10F9" w:rsidP="00AE0BAE">
            <w:pPr>
              <w:pStyle w:val="bang0"/>
            </w:pPr>
            <w:r w:rsidRPr="00EA1A77">
              <w:t>Rational Robot Test, OpenSTA</w:t>
            </w:r>
          </w:p>
        </w:tc>
        <w:tc>
          <w:tcPr>
            <w:tcW w:w="1530" w:type="dxa"/>
            <w:vAlign w:val="center"/>
          </w:tcPr>
          <w:p w:rsidR="00EB10F9" w:rsidRPr="00EA1A77" w:rsidRDefault="00EB10F9" w:rsidP="00AE0BAE">
            <w:pPr>
              <w:pStyle w:val="bang0"/>
            </w:pPr>
          </w:p>
        </w:tc>
        <w:tc>
          <w:tcPr>
            <w:tcW w:w="1440" w:type="dxa"/>
            <w:vAlign w:val="center"/>
          </w:tcPr>
          <w:p w:rsidR="00EB10F9" w:rsidRPr="00EA1A77" w:rsidRDefault="00EB10F9" w:rsidP="00AE0BAE">
            <w:pPr>
              <w:pStyle w:val="bang0"/>
            </w:pPr>
          </w:p>
        </w:tc>
      </w:tr>
      <w:tr w:rsidR="00D97582" w:rsidRPr="00EA1A77" w:rsidTr="00F453FA">
        <w:tc>
          <w:tcPr>
            <w:tcW w:w="2070" w:type="dxa"/>
            <w:vAlign w:val="center"/>
          </w:tcPr>
          <w:p w:rsidR="00D97582" w:rsidRPr="00EA1A77" w:rsidRDefault="00D97582" w:rsidP="00AE0BAE">
            <w:pPr>
              <w:pStyle w:val="bang0"/>
            </w:pPr>
            <w:r w:rsidRPr="00EA1A77">
              <w:t>Project Management Tool</w:t>
            </w:r>
          </w:p>
        </w:tc>
        <w:tc>
          <w:tcPr>
            <w:tcW w:w="3780" w:type="dxa"/>
            <w:vAlign w:val="center"/>
          </w:tcPr>
          <w:p w:rsidR="00D97582" w:rsidRPr="00EA1A77" w:rsidRDefault="00D97582" w:rsidP="00AE0BAE">
            <w:pPr>
              <w:pStyle w:val="bang0"/>
            </w:pPr>
            <w:r w:rsidRPr="00EA1A77">
              <w:t>FI</w:t>
            </w:r>
          </w:p>
        </w:tc>
        <w:tc>
          <w:tcPr>
            <w:tcW w:w="1530" w:type="dxa"/>
            <w:vAlign w:val="center"/>
          </w:tcPr>
          <w:p w:rsidR="00D97582" w:rsidRPr="00EA1A77" w:rsidRDefault="00D97582" w:rsidP="00AE0BAE">
            <w:pPr>
              <w:pStyle w:val="bang0"/>
            </w:pPr>
            <w:r w:rsidRPr="00EA1A77">
              <w:t>Initiation stage</w:t>
            </w:r>
          </w:p>
        </w:tc>
        <w:tc>
          <w:tcPr>
            <w:tcW w:w="1440" w:type="dxa"/>
            <w:vAlign w:val="center"/>
          </w:tcPr>
          <w:p w:rsidR="00D97582" w:rsidRPr="00EA1A77" w:rsidRDefault="00D97582" w:rsidP="00AE0BAE">
            <w:pPr>
              <w:pStyle w:val="bang0"/>
            </w:pPr>
          </w:p>
        </w:tc>
      </w:tr>
      <w:tr w:rsidR="00D97582" w:rsidRPr="00EA1A77" w:rsidTr="00F453FA">
        <w:tc>
          <w:tcPr>
            <w:tcW w:w="2070" w:type="dxa"/>
            <w:vAlign w:val="center"/>
          </w:tcPr>
          <w:p w:rsidR="00D97582" w:rsidRPr="00EA1A77" w:rsidRDefault="00D97582" w:rsidP="00AE0BAE">
            <w:pPr>
              <w:pStyle w:val="bang0"/>
            </w:pPr>
            <w:r w:rsidRPr="00EA1A77">
              <w:t>Task Tracking</w:t>
            </w:r>
          </w:p>
        </w:tc>
        <w:tc>
          <w:tcPr>
            <w:tcW w:w="3780" w:type="dxa"/>
            <w:vAlign w:val="center"/>
          </w:tcPr>
          <w:p w:rsidR="00D97582" w:rsidRPr="00EA1A77" w:rsidRDefault="00D97582" w:rsidP="00AE0BAE">
            <w:pPr>
              <w:pStyle w:val="bang0"/>
            </w:pPr>
            <w:r w:rsidRPr="00EA1A77">
              <w:t>MS Project</w:t>
            </w:r>
          </w:p>
        </w:tc>
        <w:tc>
          <w:tcPr>
            <w:tcW w:w="1530" w:type="dxa"/>
            <w:vAlign w:val="center"/>
          </w:tcPr>
          <w:p w:rsidR="00D97582" w:rsidRPr="00EA1A77" w:rsidRDefault="00D97582" w:rsidP="00AE0BAE">
            <w:pPr>
              <w:pStyle w:val="bang0"/>
            </w:pPr>
            <w:r w:rsidRPr="00EA1A77">
              <w:t>Initiation stage</w:t>
            </w:r>
          </w:p>
        </w:tc>
        <w:tc>
          <w:tcPr>
            <w:tcW w:w="1440" w:type="dxa"/>
            <w:vAlign w:val="center"/>
          </w:tcPr>
          <w:p w:rsidR="00D97582" w:rsidRPr="00EA1A77" w:rsidRDefault="00D97582" w:rsidP="00AE0BAE">
            <w:pPr>
              <w:pStyle w:val="bang0"/>
            </w:pPr>
          </w:p>
        </w:tc>
      </w:tr>
      <w:tr w:rsidR="00EB10F9" w:rsidRPr="00EA1A77" w:rsidTr="00F453FA">
        <w:tc>
          <w:tcPr>
            <w:tcW w:w="2070" w:type="dxa"/>
            <w:vAlign w:val="center"/>
          </w:tcPr>
          <w:p w:rsidR="00EB10F9" w:rsidRPr="00EA1A77" w:rsidRDefault="00EB10F9" w:rsidP="00AE0BAE">
            <w:pPr>
              <w:pStyle w:val="bang0"/>
            </w:pPr>
            <w:r w:rsidRPr="00EA1A77">
              <w:t>&lt;Insert more row for other tools&gt;</w:t>
            </w:r>
          </w:p>
        </w:tc>
        <w:tc>
          <w:tcPr>
            <w:tcW w:w="3780" w:type="dxa"/>
            <w:vAlign w:val="center"/>
          </w:tcPr>
          <w:p w:rsidR="00EB10F9" w:rsidRPr="00EA1A77" w:rsidRDefault="00EB10F9" w:rsidP="00AE0BAE">
            <w:pPr>
              <w:pStyle w:val="bang0"/>
            </w:pPr>
          </w:p>
        </w:tc>
        <w:tc>
          <w:tcPr>
            <w:tcW w:w="1530" w:type="dxa"/>
            <w:vAlign w:val="center"/>
          </w:tcPr>
          <w:p w:rsidR="00EB10F9" w:rsidRPr="00EA1A77" w:rsidRDefault="00EB10F9" w:rsidP="00AE0BAE">
            <w:pPr>
              <w:pStyle w:val="bang0"/>
            </w:pPr>
          </w:p>
        </w:tc>
        <w:tc>
          <w:tcPr>
            <w:tcW w:w="1440" w:type="dxa"/>
            <w:vAlign w:val="center"/>
          </w:tcPr>
          <w:p w:rsidR="00EB10F9" w:rsidRPr="00EA1A77" w:rsidRDefault="00EB10F9" w:rsidP="00AE0BAE">
            <w:pPr>
              <w:pStyle w:val="bang0"/>
            </w:pPr>
          </w:p>
        </w:tc>
      </w:tr>
    </w:tbl>
    <w:p w:rsidR="008527E4" w:rsidRDefault="00E031FE" w:rsidP="00AE0BAE">
      <w:pPr>
        <w:pStyle w:val="Heading2"/>
      </w:pPr>
      <w:bookmarkStart w:id="23" w:name="_Toc336527273"/>
      <w:r>
        <w:t>Training P</w:t>
      </w:r>
      <w:r w:rsidR="008527E4">
        <w:t>lan</w:t>
      </w:r>
      <w:bookmarkEnd w:id="23"/>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EA1A77" w:rsidRDefault="008527E4" w:rsidP="00AE0BAE">
            <w:pPr>
              <w:pStyle w:val="Bangheader"/>
            </w:pPr>
            <w:r w:rsidRPr="00EA1A77">
              <w:t>Training Area</w:t>
            </w:r>
          </w:p>
        </w:tc>
        <w:tc>
          <w:tcPr>
            <w:tcW w:w="2610" w:type="dxa"/>
            <w:tcBorders>
              <w:bottom w:val="dotted" w:sz="2" w:space="0" w:color="808080"/>
            </w:tcBorders>
            <w:shd w:val="clear" w:color="auto" w:fill="D9D9D9"/>
          </w:tcPr>
          <w:p w:rsidR="008527E4" w:rsidRPr="00EA1A77" w:rsidRDefault="008527E4" w:rsidP="00AE0BAE">
            <w:pPr>
              <w:pStyle w:val="Bangheader"/>
            </w:pPr>
            <w:r w:rsidRPr="00EA1A77">
              <w:t>Participants</w:t>
            </w:r>
          </w:p>
        </w:tc>
        <w:tc>
          <w:tcPr>
            <w:tcW w:w="1620" w:type="dxa"/>
            <w:tcBorders>
              <w:bottom w:val="dotted" w:sz="2" w:space="0" w:color="808080"/>
            </w:tcBorders>
            <w:shd w:val="clear" w:color="auto" w:fill="D9D9D9"/>
          </w:tcPr>
          <w:p w:rsidR="008527E4" w:rsidRPr="00EA1A77" w:rsidRDefault="008527E4" w:rsidP="00AE0BAE">
            <w:pPr>
              <w:pStyle w:val="Bangheader"/>
            </w:pPr>
            <w:r w:rsidRPr="00EA1A77">
              <w:t>When, Duration</w:t>
            </w:r>
          </w:p>
        </w:tc>
        <w:tc>
          <w:tcPr>
            <w:tcW w:w="1710" w:type="dxa"/>
            <w:tcBorders>
              <w:bottom w:val="dotted" w:sz="2" w:space="0" w:color="808080"/>
            </w:tcBorders>
            <w:shd w:val="clear" w:color="auto" w:fill="D9D9D9"/>
          </w:tcPr>
          <w:p w:rsidR="008527E4" w:rsidRPr="00EA1A77" w:rsidRDefault="008527E4" w:rsidP="00AE0BAE">
            <w:pPr>
              <w:pStyle w:val="Bangheader"/>
            </w:pPr>
            <w:r w:rsidRPr="00EA1A77">
              <w:t>Waiver Criteria</w:t>
            </w:r>
          </w:p>
        </w:tc>
      </w:tr>
      <w:tr w:rsidR="008527E4" w:rsidRPr="00EA1A77" w:rsidTr="00F453FA">
        <w:tc>
          <w:tcPr>
            <w:tcW w:w="8820" w:type="dxa"/>
            <w:gridSpan w:val="4"/>
            <w:vAlign w:val="center"/>
          </w:tcPr>
          <w:p w:rsidR="008527E4" w:rsidRPr="00EA1A77" w:rsidRDefault="008527E4" w:rsidP="00AE0BAE">
            <w:pPr>
              <w:pStyle w:val="bang0"/>
            </w:pPr>
            <w:r w:rsidRPr="00EA1A77">
              <w:t>Technical</w:t>
            </w:r>
          </w:p>
        </w:tc>
      </w:tr>
      <w:tr w:rsidR="008527E4" w:rsidRPr="00EA1A77" w:rsidTr="00F453FA">
        <w:tc>
          <w:tcPr>
            <w:tcW w:w="2880" w:type="dxa"/>
          </w:tcPr>
          <w:p w:rsidR="008527E4" w:rsidRPr="00EA1A77" w:rsidRDefault="008527E4" w:rsidP="00AE0BAE">
            <w:pPr>
              <w:pStyle w:val="bang0"/>
            </w:pPr>
            <w:r w:rsidRPr="00EA1A77">
              <w:t>Java Language</w:t>
            </w:r>
          </w:p>
        </w:tc>
        <w:tc>
          <w:tcPr>
            <w:tcW w:w="2610" w:type="dxa"/>
          </w:tcPr>
          <w:p w:rsidR="008527E4" w:rsidRPr="00EA1A77" w:rsidRDefault="008527E4" w:rsidP="00AE0BAE">
            <w:pPr>
              <w:pStyle w:val="bang0"/>
            </w:pPr>
          </w:p>
        </w:tc>
        <w:tc>
          <w:tcPr>
            <w:tcW w:w="1620" w:type="dxa"/>
          </w:tcPr>
          <w:p w:rsidR="008527E4" w:rsidRPr="00EA1A77" w:rsidRDefault="008527E4" w:rsidP="00AE0BAE">
            <w:pPr>
              <w:pStyle w:val="bang0"/>
            </w:pPr>
            <w:r w:rsidRPr="00EA1A77">
              <w:t>7 days</w:t>
            </w:r>
          </w:p>
        </w:tc>
        <w:tc>
          <w:tcPr>
            <w:tcW w:w="1710" w:type="dxa"/>
          </w:tcPr>
          <w:p w:rsidR="008527E4" w:rsidRPr="00EA1A77" w:rsidRDefault="008527E4" w:rsidP="00AE0BAE">
            <w:pPr>
              <w:pStyle w:val="bang0"/>
            </w:pPr>
            <w:r w:rsidRPr="00EA1A77">
              <w:t>If already trained</w:t>
            </w:r>
          </w:p>
        </w:tc>
      </w:tr>
      <w:tr w:rsidR="008527E4" w:rsidRPr="00EA1A77" w:rsidTr="00F453FA">
        <w:tc>
          <w:tcPr>
            <w:tcW w:w="2880" w:type="dxa"/>
          </w:tcPr>
          <w:p w:rsidR="008527E4" w:rsidRPr="00EA1A77" w:rsidRDefault="008527E4" w:rsidP="00AE0BAE">
            <w:pPr>
              <w:pStyle w:val="bang0"/>
            </w:pPr>
            <w:r w:rsidRPr="00EA1A77">
              <w:t>Java Applets</w:t>
            </w:r>
          </w:p>
        </w:tc>
        <w:tc>
          <w:tcPr>
            <w:tcW w:w="2610" w:type="dxa"/>
          </w:tcPr>
          <w:p w:rsidR="008527E4" w:rsidRPr="00EA1A77" w:rsidRDefault="008527E4" w:rsidP="00AE0BAE">
            <w:pPr>
              <w:pStyle w:val="bang0"/>
            </w:pPr>
          </w:p>
        </w:tc>
        <w:tc>
          <w:tcPr>
            <w:tcW w:w="1620" w:type="dxa"/>
          </w:tcPr>
          <w:p w:rsidR="008527E4" w:rsidRPr="00EA1A77" w:rsidRDefault="008527E4" w:rsidP="00AE0BAE">
            <w:pPr>
              <w:pStyle w:val="bang0"/>
            </w:pPr>
            <w:r w:rsidRPr="00EA1A77">
              <w:t>4 hrs</w:t>
            </w:r>
          </w:p>
        </w:tc>
        <w:tc>
          <w:tcPr>
            <w:tcW w:w="1710" w:type="dxa"/>
          </w:tcPr>
          <w:p w:rsidR="008527E4" w:rsidRPr="00EA1A77" w:rsidRDefault="008527E4" w:rsidP="00AE0BAE">
            <w:pPr>
              <w:pStyle w:val="bang0"/>
            </w:pPr>
            <w:r w:rsidRPr="00EA1A77">
              <w:t>If already trained</w:t>
            </w:r>
          </w:p>
        </w:tc>
      </w:tr>
      <w:tr w:rsidR="008527E4" w:rsidRPr="00EA1A77" w:rsidTr="00F453FA">
        <w:tc>
          <w:tcPr>
            <w:tcW w:w="2880" w:type="dxa"/>
          </w:tcPr>
          <w:p w:rsidR="008527E4" w:rsidRPr="00EA1A77" w:rsidRDefault="008527E4" w:rsidP="00AE0BAE">
            <w:pPr>
              <w:pStyle w:val="bang0"/>
            </w:pPr>
            <w:r w:rsidRPr="00EA1A77">
              <w:t>Rational Rose</w:t>
            </w:r>
          </w:p>
        </w:tc>
        <w:tc>
          <w:tcPr>
            <w:tcW w:w="2610" w:type="dxa"/>
          </w:tcPr>
          <w:p w:rsidR="008527E4" w:rsidRPr="00EA1A77" w:rsidRDefault="008527E4" w:rsidP="00AE0BAE">
            <w:pPr>
              <w:pStyle w:val="bang0"/>
            </w:pPr>
          </w:p>
        </w:tc>
        <w:tc>
          <w:tcPr>
            <w:tcW w:w="1620" w:type="dxa"/>
          </w:tcPr>
          <w:p w:rsidR="008527E4" w:rsidRPr="00EA1A77" w:rsidRDefault="008527E4" w:rsidP="00AE0BAE">
            <w:pPr>
              <w:pStyle w:val="bang0"/>
            </w:pPr>
            <w:r w:rsidRPr="00EA1A77">
              <w:t>8 hrs</w:t>
            </w:r>
          </w:p>
        </w:tc>
        <w:tc>
          <w:tcPr>
            <w:tcW w:w="1710" w:type="dxa"/>
          </w:tcPr>
          <w:p w:rsidR="008527E4" w:rsidRPr="00EA1A77" w:rsidRDefault="008527E4" w:rsidP="00AE0BAE">
            <w:pPr>
              <w:pStyle w:val="bang0"/>
            </w:pPr>
            <w:r w:rsidRPr="00EA1A77">
              <w:t xml:space="preserve">Mandatory </w:t>
            </w:r>
          </w:p>
        </w:tc>
      </w:tr>
      <w:tr w:rsidR="008527E4" w:rsidRPr="00EA1A77" w:rsidTr="00F453FA">
        <w:tc>
          <w:tcPr>
            <w:tcW w:w="8820" w:type="dxa"/>
            <w:gridSpan w:val="4"/>
            <w:vAlign w:val="center"/>
          </w:tcPr>
          <w:p w:rsidR="008527E4" w:rsidRPr="00EA1A77" w:rsidRDefault="008527E4" w:rsidP="00AE0BAE">
            <w:pPr>
              <w:pStyle w:val="bang0"/>
            </w:pPr>
            <w:r w:rsidRPr="00EA1A77">
              <w:t>Business domain</w:t>
            </w:r>
          </w:p>
        </w:tc>
      </w:tr>
      <w:tr w:rsidR="008527E4" w:rsidRPr="00EA1A77" w:rsidTr="00F453FA">
        <w:tc>
          <w:tcPr>
            <w:tcW w:w="2880" w:type="dxa"/>
            <w:vAlign w:val="center"/>
          </w:tcPr>
          <w:p w:rsidR="008527E4" w:rsidRPr="00EA1A77" w:rsidRDefault="008527E4" w:rsidP="00AE0BAE">
            <w:pPr>
              <w:pStyle w:val="bang0"/>
            </w:pPr>
            <w:r w:rsidRPr="00EA1A77">
              <w:t>Banking</w:t>
            </w:r>
          </w:p>
        </w:tc>
        <w:tc>
          <w:tcPr>
            <w:tcW w:w="2610" w:type="dxa"/>
            <w:vAlign w:val="center"/>
          </w:tcPr>
          <w:p w:rsidR="008527E4" w:rsidRPr="00EA1A77" w:rsidRDefault="008527E4" w:rsidP="00AE0BAE">
            <w:pPr>
              <w:pStyle w:val="bang0"/>
            </w:pPr>
          </w:p>
        </w:tc>
        <w:tc>
          <w:tcPr>
            <w:tcW w:w="1620" w:type="dxa"/>
            <w:vAlign w:val="center"/>
          </w:tcPr>
          <w:p w:rsidR="008527E4" w:rsidRPr="00EA1A77" w:rsidRDefault="008527E4" w:rsidP="00AE0BAE">
            <w:pPr>
              <w:pStyle w:val="bang0"/>
            </w:pPr>
            <w:r w:rsidRPr="00EA1A77">
              <w:t>7 days</w:t>
            </w:r>
          </w:p>
        </w:tc>
        <w:tc>
          <w:tcPr>
            <w:tcW w:w="1710" w:type="dxa"/>
          </w:tcPr>
          <w:p w:rsidR="008527E4" w:rsidRPr="00EA1A77" w:rsidRDefault="008527E4" w:rsidP="00AE0BAE">
            <w:pPr>
              <w:pStyle w:val="bang0"/>
            </w:pPr>
          </w:p>
        </w:tc>
      </w:tr>
      <w:tr w:rsidR="008527E4" w:rsidRPr="00EA1A77" w:rsidTr="00F453FA">
        <w:tc>
          <w:tcPr>
            <w:tcW w:w="8820" w:type="dxa"/>
            <w:gridSpan w:val="4"/>
            <w:vAlign w:val="center"/>
          </w:tcPr>
          <w:p w:rsidR="008527E4" w:rsidRPr="00EA1A77" w:rsidRDefault="008527E4" w:rsidP="00AE0BAE">
            <w:pPr>
              <w:pStyle w:val="bang0"/>
            </w:pPr>
            <w:r w:rsidRPr="00EA1A77">
              <w:t>Process</w:t>
            </w:r>
          </w:p>
        </w:tc>
      </w:tr>
      <w:tr w:rsidR="008527E4" w:rsidRPr="00EA1A77" w:rsidTr="00F453FA">
        <w:tc>
          <w:tcPr>
            <w:tcW w:w="2880" w:type="dxa"/>
          </w:tcPr>
          <w:p w:rsidR="008527E4" w:rsidRPr="00EA1A77" w:rsidRDefault="008527E4" w:rsidP="00AE0BAE">
            <w:pPr>
              <w:pStyle w:val="bang0"/>
            </w:pPr>
            <w:r w:rsidRPr="00EA1A77">
              <w:t>Quality system</w:t>
            </w:r>
          </w:p>
        </w:tc>
        <w:tc>
          <w:tcPr>
            <w:tcW w:w="2610" w:type="dxa"/>
          </w:tcPr>
          <w:p w:rsidR="008527E4" w:rsidRPr="00EA1A77" w:rsidRDefault="008527E4" w:rsidP="00AE0BAE">
            <w:pPr>
              <w:pStyle w:val="bang0"/>
            </w:pPr>
          </w:p>
        </w:tc>
        <w:tc>
          <w:tcPr>
            <w:tcW w:w="1620" w:type="dxa"/>
          </w:tcPr>
          <w:p w:rsidR="008527E4" w:rsidRPr="00EA1A77" w:rsidRDefault="008527E4" w:rsidP="00AE0BAE">
            <w:pPr>
              <w:pStyle w:val="bang0"/>
            </w:pPr>
            <w:r w:rsidRPr="00EA1A77">
              <w:t>3 hrs</w:t>
            </w:r>
          </w:p>
        </w:tc>
        <w:tc>
          <w:tcPr>
            <w:tcW w:w="1710" w:type="dxa"/>
          </w:tcPr>
          <w:p w:rsidR="008527E4" w:rsidRPr="00EA1A77" w:rsidRDefault="008527E4" w:rsidP="00AE0BAE">
            <w:pPr>
              <w:pStyle w:val="bang0"/>
            </w:pPr>
            <w:r w:rsidRPr="00EA1A77">
              <w:t>If already trained</w:t>
            </w:r>
          </w:p>
        </w:tc>
      </w:tr>
      <w:tr w:rsidR="008527E4" w:rsidRPr="00EA1A77" w:rsidTr="00F453FA">
        <w:tc>
          <w:tcPr>
            <w:tcW w:w="2880" w:type="dxa"/>
          </w:tcPr>
          <w:p w:rsidR="008527E4" w:rsidRPr="00EA1A77" w:rsidRDefault="008527E4" w:rsidP="00AE0BAE">
            <w:pPr>
              <w:pStyle w:val="bang0"/>
            </w:pPr>
            <w:r w:rsidRPr="00EA1A77">
              <w:t>Configuration management</w:t>
            </w:r>
          </w:p>
        </w:tc>
        <w:tc>
          <w:tcPr>
            <w:tcW w:w="2610" w:type="dxa"/>
          </w:tcPr>
          <w:p w:rsidR="008527E4" w:rsidRPr="00EA1A77" w:rsidRDefault="008527E4" w:rsidP="00AE0BAE">
            <w:pPr>
              <w:pStyle w:val="bang0"/>
            </w:pPr>
          </w:p>
        </w:tc>
        <w:tc>
          <w:tcPr>
            <w:tcW w:w="1620" w:type="dxa"/>
          </w:tcPr>
          <w:p w:rsidR="008527E4" w:rsidRPr="00EA1A77" w:rsidRDefault="008527E4" w:rsidP="00AE0BAE">
            <w:pPr>
              <w:pStyle w:val="bang0"/>
            </w:pPr>
            <w:r w:rsidRPr="00EA1A77">
              <w:t>2 hrs</w:t>
            </w:r>
          </w:p>
        </w:tc>
        <w:tc>
          <w:tcPr>
            <w:tcW w:w="1710" w:type="dxa"/>
          </w:tcPr>
          <w:p w:rsidR="008527E4" w:rsidRPr="00EA1A77" w:rsidRDefault="008527E4" w:rsidP="00AE0BAE">
            <w:pPr>
              <w:pStyle w:val="bang0"/>
            </w:pPr>
            <w:r w:rsidRPr="00EA1A77">
              <w:t>If already trained for CC. For others, on-the-job training</w:t>
            </w:r>
          </w:p>
        </w:tc>
      </w:tr>
      <w:tr w:rsidR="008527E4" w:rsidRPr="00EA1A77" w:rsidTr="00F453FA">
        <w:tc>
          <w:tcPr>
            <w:tcW w:w="2880" w:type="dxa"/>
          </w:tcPr>
          <w:p w:rsidR="008527E4" w:rsidRPr="00EA1A77" w:rsidRDefault="008527E4" w:rsidP="00AE0BAE">
            <w:pPr>
              <w:pStyle w:val="bang0"/>
            </w:pPr>
            <w:r w:rsidRPr="00EA1A77">
              <w:t>Group review</w:t>
            </w:r>
          </w:p>
        </w:tc>
        <w:tc>
          <w:tcPr>
            <w:tcW w:w="2610" w:type="dxa"/>
          </w:tcPr>
          <w:p w:rsidR="008527E4" w:rsidRPr="00EA1A77" w:rsidRDefault="008527E4" w:rsidP="00AE0BAE">
            <w:pPr>
              <w:pStyle w:val="bang0"/>
            </w:pPr>
          </w:p>
        </w:tc>
        <w:tc>
          <w:tcPr>
            <w:tcW w:w="1620" w:type="dxa"/>
          </w:tcPr>
          <w:p w:rsidR="008527E4" w:rsidRPr="00EA1A77" w:rsidRDefault="008527E4" w:rsidP="00AE0BAE">
            <w:pPr>
              <w:pStyle w:val="BodyTextIndent"/>
              <w:rPr>
                <w:rFonts w:eastAsia="MS Mincho"/>
              </w:rPr>
            </w:pPr>
            <w:r w:rsidRPr="00EA1A77">
              <w:rPr>
                <w:rFonts w:eastAsia="MS Mincho"/>
              </w:rPr>
              <w:t>4 hrs</w:t>
            </w:r>
          </w:p>
        </w:tc>
        <w:tc>
          <w:tcPr>
            <w:tcW w:w="1710" w:type="dxa"/>
          </w:tcPr>
          <w:p w:rsidR="008527E4" w:rsidRPr="00EA1A77" w:rsidRDefault="008527E4" w:rsidP="00AE0BAE">
            <w:pPr>
              <w:pStyle w:val="bang0"/>
            </w:pPr>
            <w:r w:rsidRPr="00EA1A77">
              <w:t>If already trained</w:t>
            </w:r>
          </w:p>
        </w:tc>
      </w:tr>
      <w:tr w:rsidR="008527E4" w:rsidRPr="00EA1A77" w:rsidTr="00F453FA">
        <w:tc>
          <w:tcPr>
            <w:tcW w:w="2880" w:type="dxa"/>
          </w:tcPr>
          <w:p w:rsidR="008527E4" w:rsidRPr="00EA1A77" w:rsidRDefault="008527E4" w:rsidP="00AE0BAE">
            <w:pPr>
              <w:pStyle w:val="bang0"/>
            </w:pPr>
            <w:r w:rsidRPr="00EA1A77">
              <w:lastRenderedPageBreak/>
              <w:t>Defect prevention</w:t>
            </w:r>
          </w:p>
        </w:tc>
        <w:tc>
          <w:tcPr>
            <w:tcW w:w="2610" w:type="dxa"/>
          </w:tcPr>
          <w:p w:rsidR="008527E4" w:rsidRPr="00EA1A77" w:rsidRDefault="008527E4" w:rsidP="00AE0BAE">
            <w:pPr>
              <w:pStyle w:val="bang0"/>
            </w:pPr>
          </w:p>
        </w:tc>
        <w:tc>
          <w:tcPr>
            <w:tcW w:w="1620" w:type="dxa"/>
          </w:tcPr>
          <w:p w:rsidR="008527E4" w:rsidRPr="00EA1A77" w:rsidRDefault="008527E4" w:rsidP="00AE0BAE">
            <w:pPr>
              <w:pStyle w:val="BodyTextIndent"/>
              <w:rPr>
                <w:rFonts w:eastAsia="MS Mincho"/>
              </w:rPr>
            </w:pPr>
            <w:r w:rsidRPr="00EA1A77">
              <w:rPr>
                <w:rFonts w:eastAsia="MS Mincho"/>
              </w:rPr>
              <w:t>4.5 hrs</w:t>
            </w:r>
          </w:p>
        </w:tc>
        <w:tc>
          <w:tcPr>
            <w:tcW w:w="1710" w:type="dxa"/>
          </w:tcPr>
          <w:p w:rsidR="008527E4" w:rsidRPr="00EA1A77" w:rsidRDefault="008527E4" w:rsidP="00AE0BAE">
            <w:pPr>
              <w:pStyle w:val="bang0"/>
            </w:pPr>
            <w:r w:rsidRPr="00EA1A77">
              <w:t>Mandatory</w:t>
            </w:r>
          </w:p>
        </w:tc>
      </w:tr>
      <w:tr w:rsidR="008527E4" w:rsidRPr="00EA1A77" w:rsidTr="00F453FA">
        <w:tc>
          <w:tcPr>
            <w:tcW w:w="2880" w:type="dxa"/>
          </w:tcPr>
          <w:p w:rsidR="008527E4" w:rsidRPr="00EA1A77" w:rsidRDefault="008527E4" w:rsidP="00AE0BAE">
            <w:pPr>
              <w:pStyle w:val="bang0"/>
            </w:pPr>
            <w:r w:rsidRPr="00EA1A77">
              <w:t>SPC tool</w:t>
            </w:r>
          </w:p>
        </w:tc>
        <w:tc>
          <w:tcPr>
            <w:tcW w:w="2610" w:type="dxa"/>
          </w:tcPr>
          <w:p w:rsidR="008527E4" w:rsidRPr="00EA1A77" w:rsidRDefault="008527E4" w:rsidP="00AE0BAE">
            <w:pPr>
              <w:pStyle w:val="bang0"/>
            </w:pPr>
          </w:p>
        </w:tc>
        <w:tc>
          <w:tcPr>
            <w:tcW w:w="1620" w:type="dxa"/>
          </w:tcPr>
          <w:p w:rsidR="008527E4" w:rsidRPr="00EA1A77" w:rsidRDefault="008527E4" w:rsidP="00AE0BAE">
            <w:pPr>
              <w:pStyle w:val="BodyTextIndent"/>
              <w:rPr>
                <w:rFonts w:eastAsia="MS Mincho"/>
              </w:rPr>
            </w:pPr>
            <w:r w:rsidRPr="00EA1A77">
              <w:rPr>
                <w:rFonts w:eastAsia="MS Mincho"/>
              </w:rPr>
              <w:t>4.5 hrs</w:t>
            </w:r>
          </w:p>
        </w:tc>
        <w:tc>
          <w:tcPr>
            <w:tcW w:w="1710" w:type="dxa"/>
          </w:tcPr>
          <w:p w:rsidR="008527E4" w:rsidRPr="00EA1A77" w:rsidRDefault="008527E4" w:rsidP="00AE0BAE">
            <w:pPr>
              <w:pStyle w:val="bang0"/>
            </w:pPr>
            <w:r w:rsidRPr="00EA1A77">
              <w:t xml:space="preserve">If already trained </w:t>
            </w:r>
          </w:p>
        </w:tc>
      </w:tr>
      <w:tr w:rsidR="008527E4" w:rsidRPr="00EA1A77" w:rsidTr="00F453FA">
        <w:tc>
          <w:tcPr>
            <w:tcW w:w="2880" w:type="dxa"/>
          </w:tcPr>
          <w:p w:rsidR="008527E4" w:rsidRPr="00EA1A77" w:rsidRDefault="008527E4" w:rsidP="00AE0BAE">
            <w:pPr>
              <w:pStyle w:val="bang0"/>
            </w:pPr>
            <w:r w:rsidRPr="00EA1A77">
              <w:t xml:space="preserve">RUP methodology </w:t>
            </w:r>
          </w:p>
        </w:tc>
        <w:tc>
          <w:tcPr>
            <w:tcW w:w="2610" w:type="dxa"/>
          </w:tcPr>
          <w:p w:rsidR="008527E4" w:rsidRPr="00EA1A77" w:rsidRDefault="008527E4" w:rsidP="00AE0BAE">
            <w:pPr>
              <w:pStyle w:val="bang0"/>
            </w:pPr>
          </w:p>
        </w:tc>
        <w:tc>
          <w:tcPr>
            <w:tcW w:w="1620" w:type="dxa"/>
          </w:tcPr>
          <w:p w:rsidR="008527E4" w:rsidRPr="00EA1A77" w:rsidRDefault="008527E4" w:rsidP="00AE0BAE">
            <w:pPr>
              <w:pStyle w:val="BodyTextIndent"/>
              <w:rPr>
                <w:rFonts w:eastAsia="MS Mincho"/>
              </w:rPr>
            </w:pPr>
            <w:r w:rsidRPr="00EA1A77">
              <w:rPr>
                <w:rFonts w:eastAsia="MS Mincho"/>
              </w:rPr>
              <w:t xml:space="preserve">2 hrs </w:t>
            </w:r>
          </w:p>
        </w:tc>
        <w:tc>
          <w:tcPr>
            <w:tcW w:w="1710" w:type="dxa"/>
          </w:tcPr>
          <w:p w:rsidR="008527E4" w:rsidRPr="00EA1A77" w:rsidRDefault="008527E4" w:rsidP="00AE0BAE">
            <w:pPr>
              <w:pStyle w:val="bang0"/>
            </w:pPr>
            <w:r w:rsidRPr="00EA1A77">
              <w:t>Mandatory</w:t>
            </w:r>
          </w:p>
        </w:tc>
      </w:tr>
    </w:tbl>
    <w:p w:rsidR="008527E4" w:rsidRDefault="008527E4" w:rsidP="00AE0BAE">
      <w:pPr>
        <w:pStyle w:val="Heading2"/>
      </w:pPr>
      <w:bookmarkStart w:id="24" w:name="_Toc336527274"/>
      <w:r>
        <w:t>Finance</w:t>
      </w:r>
      <w:bookmarkEnd w:id="24"/>
    </w:p>
    <w:p w:rsidR="008527E4" w:rsidRDefault="008527E4" w:rsidP="00AE0BAE">
      <w:pPr>
        <w:pStyle w:val="HelpText"/>
      </w:pPr>
      <w:r w:rsidRPr="00EA1A77">
        <w:t>Help:</w:t>
      </w:r>
      <w:r>
        <w:tab/>
        <w:t>Calculate the required project budget based on cost estimates for project activities, sub-contracts, COTS (Commercial off the Shelf), training, etc. Present the distribution of the budget over the whole project life.</w:t>
      </w:r>
    </w:p>
    <w:p w:rsidR="00F454AC" w:rsidRDefault="00F454AC" w:rsidP="00AE0BAE">
      <w:pPr>
        <w:pStyle w:val="HelpText"/>
      </w:pPr>
      <w:r>
        <w:tab/>
        <w:t xml:space="preserve">The project shall plan the total budget for every item, but the finance budget distribution in period is optional. </w:t>
      </w:r>
      <w:r w:rsidR="00D97582">
        <w:t>Refer to separated file, if any.</w:t>
      </w:r>
    </w:p>
    <w:p w:rsidR="008527E4" w:rsidRDefault="008527E4" w:rsidP="00AE0BAE">
      <w:pPr>
        <w:pStyle w:val="HelpCont"/>
      </w:pP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440"/>
        <w:gridCol w:w="900"/>
        <w:gridCol w:w="850"/>
        <w:gridCol w:w="483"/>
        <w:gridCol w:w="483"/>
        <w:gridCol w:w="483"/>
        <w:gridCol w:w="483"/>
        <w:gridCol w:w="483"/>
        <w:gridCol w:w="483"/>
        <w:gridCol w:w="483"/>
        <w:gridCol w:w="483"/>
        <w:gridCol w:w="483"/>
        <w:gridCol w:w="483"/>
        <w:gridCol w:w="483"/>
        <w:gridCol w:w="857"/>
      </w:tblGrid>
      <w:tr w:rsidR="008527E4" w:rsidRPr="00CC7543" w:rsidTr="000C7399">
        <w:trPr>
          <w:cantSplit/>
          <w:trHeight w:val="525"/>
          <w:tblHeader/>
        </w:trPr>
        <w:tc>
          <w:tcPr>
            <w:tcW w:w="1440" w:type="dxa"/>
            <w:vMerge w:val="restart"/>
            <w:shd w:val="clear" w:color="auto" w:fill="D9D9D9"/>
          </w:tcPr>
          <w:p w:rsidR="008527E4" w:rsidRPr="00CC7543" w:rsidRDefault="008527E4" w:rsidP="00AE0BAE">
            <w:pPr>
              <w:pStyle w:val="Bangheader"/>
            </w:pPr>
            <w:r w:rsidRPr="00CC7543">
              <w:t>Item</w:t>
            </w:r>
          </w:p>
        </w:tc>
        <w:tc>
          <w:tcPr>
            <w:tcW w:w="900" w:type="dxa"/>
            <w:vMerge w:val="restart"/>
            <w:shd w:val="clear" w:color="auto" w:fill="D9D9D9"/>
          </w:tcPr>
          <w:p w:rsidR="008527E4" w:rsidRPr="00CC7543" w:rsidRDefault="0078111F" w:rsidP="00AE0BAE">
            <w:pPr>
              <w:pStyle w:val="Bangheader"/>
            </w:pPr>
            <w:r w:rsidRPr="00CC7543">
              <w:t>Total Budget</w:t>
            </w:r>
          </w:p>
        </w:tc>
        <w:tc>
          <w:tcPr>
            <w:tcW w:w="850" w:type="dxa"/>
            <w:vMerge w:val="restart"/>
            <w:shd w:val="clear" w:color="auto" w:fill="D9D9D9"/>
          </w:tcPr>
          <w:p w:rsidR="008527E4" w:rsidRPr="00CC7543" w:rsidRDefault="008527E4" w:rsidP="00AE0BAE">
            <w:pPr>
              <w:pStyle w:val="Bangheader"/>
            </w:pPr>
            <w:r w:rsidRPr="00CC7543">
              <w:t>% Budget</w:t>
            </w:r>
          </w:p>
        </w:tc>
        <w:tc>
          <w:tcPr>
            <w:tcW w:w="5313" w:type="dxa"/>
            <w:gridSpan w:val="11"/>
            <w:tcBorders>
              <w:bottom w:val="dotted" w:sz="2" w:space="0" w:color="808080"/>
            </w:tcBorders>
            <w:shd w:val="clear" w:color="auto" w:fill="D9D9D9"/>
          </w:tcPr>
          <w:p w:rsidR="008527E4" w:rsidRPr="00CC7543" w:rsidRDefault="008527E4" w:rsidP="00AE0BAE">
            <w:pPr>
              <w:pStyle w:val="Bangheader"/>
            </w:pPr>
            <w:r w:rsidRPr="00CC7543">
              <w:t>Budget in Period (Unit: 1000</w:t>
            </w:r>
            <w:r w:rsidR="000C7399" w:rsidRPr="00CC7543">
              <w:t xml:space="preserve"> VND</w:t>
            </w:r>
            <w:r w:rsidRPr="00CC7543">
              <w:t>)</w:t>
            </w:r>
          </w:p>
        </w:tc>
        <w:tc>
          <w:tcPr>
            <w:tcW w:w="857" w:type="dxa"/>
            <w:vMerge w:val="restart"/>
            <w:shd w:val="clear" w:color="auto" w:fill="D9D9D9"/>
          </w:tcPr>
          <w:p w:rsidR="008527E4" w:rsidRPr="00CC7543" w:rsidRDefault="008527E4" w:rsidP="00AE0BAE">
            <w:pPr>
              <w:pStyle w:val="Bangheader"/>
            </w:pPr>
            <w:r w:rsidRPr="00CC7543">
              <w:t>Note</w:t>
            </w:r>
          </w:p>
        </w:tc>
      </w:tr>
      <w:tr w:rsidR="008527E4" w:rsidRPr="00CC7543" w:rsidTr="000C7399">
        <w:trPr>
          <w:cantSplit/>
          <w:trHeight w:val="525"/>
          <w:tblHeader/>
        </w:trPr>
        <w:tc>
          <w:tcPr>
            <w:tcW w:w="1440" w:type="dxa"/>
            <w:vMerge/>
            <w:shd w:val="clear" w:color="auto" w:fill="C0C0C0"/>
          </w:tcPr>
          <w:p w:rsidR="008527E4" w:rsidRPr="00CC7543" w:rsidRDefault="008527E4" w:rsidP="00AE0BAE">
            <w:pPr>
              <w:pStyle w:val="bang0"/>
            </w:pPr>
          </w:p>
        </w:tc>
        <w:tc>
          <w:tcPr>
            <w:tcW w:w="900" w:type="dxa"/>
            <w:vMerge/>
            <w:shd w:val="clear" w:color="auto" w:fill="C0C0C0"/>
          </w:tcPr>
          <w:p w:rsidR="008527E4" w:rsidRPr="00CC7543" w:rsidRDefault="008527E4" w:rsidP="00AE0BAE">
            <w:pPr>
              <w:pStyle w:val="bang0"/>
            </w:pPr>
          </w:p>
        </w:tc>
        <w:tc>
          <w:tcPr>
            <w:tcW w:w="850" w:type="dxa"/>
            <w:vMerge/>
            <w:shd w:val="clear" w:color="auto" w:fill="C0C0C0"/>
          </w:tcPr>
          <w:p w:rsidR="008527E4" w:rsidRPr="00CC7543" w:rsidRDefault="008527E4" w:rsidP="00AE0BAE">
            <w:pPr>
              <w:pStyle w:val="bang0"/>
            </w:pPr>
          </w:p>
        </w:tc>
        <w:tc>
          <w:tcPr>
            <w:tcW w:w="483" w:type="dxa"/>
            <w:shd w:val="clear" w:color="auto" w:fill="D9D9D9"/>
          </w:tcPr>
          <w:p w:rsidR="008527E4" w:rsidRPr="00CC7543" w:rsidRDefault="008527E4" w:rsidP="00AE0BAE">
            <w:pPr>
              <w:pStyle w:val="Bangheader"/>
            </w:pPr>
            <w:r w:rsidRPr="00CC7543">
              <w:t>W1-Sep</w:t>
            </w:r>
          </w:p>
        </w:tc>
        <w:tc>
          <w:tcPr>
            <w:tcW w:w="483" w:type="dxa"/>
            <w:shd w:val="clear" w:color="auto" w:fill="D9D9D9"/>
          </w:tcPr>
          <w:p w:rsidR="008527E4" w:rsidRPr="00CC7543" w:rsidRDefault="008527E4" w:rsidP="00AE0BAE">
            <w:pPr>
              <w:pStyle w:val="Bangheader"/>
            </w:pPr>
            <w:r w:rsidRPr="00CC7543">
              <w:t>W2-Sep</w:t>
            </w:r>
          </w:p>
        </w:tc>
        <w:tc>
          <w:tcPr>
            <w:tcW w:w="483" w:type="dxa"/>
            <w:shd w:val="clear" w:color="auto" w:fill="D9D9D9"/>
          </w:tcPr>
          <w:p w:rsidR="008527E4" w:rsidRPr="00CC7543" w:rsidRDefault="008527E4" w:rsidP="00AE0BAE">
            <w:pPr>
              <w:pStyle w:val="Bangheader"/>
            </w:pPr>
            <w:r w:rsidRPr="00CC7543">
              <w:t>W3-Sep</w:t>
            </w:r>
          </w:p>
        </w:tc>
        <w:tc>
          <w:tcPr>
            <w:tcW w:w="483" w:type="dxa"/>
            <w:shd w:val="clear" w:color="auto" w:fill="D9D9D9"/>
          </w:tcPr>
          <w:p w:rsidR="008527E4" w:rsidRPr="00CC7543" w:rsidRDefault="008527E4" w:rsidP="00AE0BAE">
            <w:pPr>
              <w:pStyle w:val="Bangheader"/>
            </w:pPr>
            <w:r w:rsidRPr="00CC7543">
              <w:t>W4-Sep</w:t>
            </w:r>
          </w:p>
        </w:tc>
        <w:tc>
          <w:tcPr>
            <w:tcW w:w="483" w:type="dxa"/>
            <w:shd w:val="clear" w:color="auto" w:fill="D9D9D9"/>
          </w:tcPr>
          <w:p w:rsidR="008527E4" w:rsidRPr="00CC7543" w:rsidRDefault="008527E4" w:rsidP="00AE0BAE">
            <w:pPr>
              <w:pStyle w:val="Bangheader"/>
            </w:pPr>
            <w:r w:rsidRPr="00CC7543">
              <w:t>W1-Oct</w:t>
            </w:r>
          </w:p>
        </w:tc>
        <w:tc>
          <w:tcPr>
            <w:tcW w:w="483" w:type="dxa"/>
            <w:shd w:val="clear" w:color="auto" w:fill="D9D9D9"/>
          </w:tcPr>
          <w:p w:rsidR="008527E4" w:rsidRPr="00CC7543" w:rsidRDefault="008527E4" w:rsidP="00AE0BAE">
            <w:pPr>
              <w:pStyle w:val="Bangheader"/>
            </w:pPr>
            <w:r w:rsidRPr="00CC7543">
              <w:t>W2-Oct</w:t>
            </w:r>
          </w:p>
        </w:tc>
        <w:tc>
          <w:tcPr>
            <w:tcW w:w="483" w:type="dxa"/>
            <w:shd w:val="clear" w:color="auto" w:fill="D9D9D9"/>
          </w:tcPr>
          <w:p w:rsidR="008527E4" w:rsidRPr="00CC7543" w:rsidRDefault="008527E4" w:rsidP="00AE0BAE">
            <w:pPr>
              <w:pStyle w:val="Bangheader"/>
            </w:pPr>
            <w:r w:rsidRPr="00CC7543">
              <w:t>W3-Oct</w:t>
            </w:r>
          </w:p>
        </w:tc>
        <w:tc>
          <w:tcPr>
            <w:tcW w:w="483" w:type="dxa"/>
            <w:shd w:val="clear" w:color="auto" w:fill="D9D9D9"/>
          </w:tcPr>
          <w:p w:rsidR="008527E4" w:rsidRPr="00CC7543" w:rsidRDefault="008527E4" w:rsidP="00AE0BAE">
            <w:pPr>
              <w:pStyle w:val="Bangheader"/>
            </w:pPr>
            <w:r w:rsidRPr="00CC7543">
              <w:t>W4-Oct</w:t>
            </w:r>
          </w:p>
        </w:tc>
        <w:tc>
          <w:tcPr>
            <w:tcW w:w="483" w:type="dxa"/>
            <w:shd w:val="clear" w:color="auto" w:fill="D9D9D9"/>
          </w:tcPr>
          <w:p w:rsidR="008527E4" w:rsidRPr="00CC7543" w:rsidRDefault="008527E4" w:rsidP="00AE0BAE">
            <w:pPr>
              <w:pStyle w:val="Bangheader"/>
            </w:pPr>
            <w:r w:rsidRPr="00CC7543">
              <w:t>W1-Nov</w:t>
            </w:r>
          </w:p>
        </w:tc>
        <w:tc>
          <w:tcPr>
            <w:tcW w:w="483" w:type="dxa"/>
            <w:shd w:val="clear" w:color="auto" w:fill="D9D9D9"/>
          </w:tcPr>
          <w:p w:rsidR="008527E4" w:rsidRPr="00CC7543" w:rsidRDefault="008527E4" w:rsidP="00AE0BAE">
            <w:pPr>
              <w:pStyle w:val="Bangheader"/>
            </w:pPr>
            <w:r w:rsidRPr="00CC7543">
              <w:t>W2-Nov</w:t>
            </w:r>
          </w:p>
        </w:tc>
        <w:tc>
          <w:tcPr>
            <w:tcW w:w="483" w:type="dxa"/>
            <w:shd w:val="clear" w:color="auto" w:fill="D9D9D9"/>
          </w:tcPr>
          <w:p w:rsidR="008527E4" w:rsidRPr="00CC7543" w:rsidRDefault="008527E4" w:rsidP="00AE0BAE">
            <w:pPr>
              <w:pStyle w:val="Bangheader"/>
            </w:pPr>
            <w:r w:rsidRPr="00CC7543">
              <w:t>W3-Nov</w:t>
            </w:r>
          </w:p>
        </w:tc>
        <w:tc>
          <w:tcPr>
            <w:tcW w:w="857" w:type="dxa"/>
            <w:vMerge/>
            <w:shd w:val="clear" w:color="auto" w:fill="C0C0C0"/>
          </w:tcPr>
          <w:p w:rsidR="008527E4" w:rsidRPr="00CC7543" w:rsidRDefault="008527E4" w:rsidP="00AE0BAE">
            <w:pPr>
              <w:pStyle w:val="bang0"/>
            </w:pPr>
          </w:p>
        </w:tc>
      </w:tr>
      <w:tr w:rsidR="008527E4" w:rsidRPr="00CC7543" w:rsidTr="000C7399">
        <w:trPr>
          <w:cantSplit/>
          <w:trHeight w:val="525"/>
        </w:trPr>
        <w:tc>
          <w:tcPr>
            <w:tcW w:w="1440" w:type="dxa"/>
            <w:vAlign w:val="center"/>
          </w:tcPr>
          <w:p w:rsidR="008527E4" w:rsidRPr="00CC7543" w:rsidRDefault="008527E4" w:rsidP="00AE0BAE">
            <w:pPr>
              <w:pStyle w:val="bang0"/>
            </w:pPr>
            <w:r w:rsidRPr="00CC7543">
              <w:t>Purchases (COTS)</w:t>
            </w:r>
          </w:p>
        </w:tc>
        <w:tc>
          <w:tcPr>
            <w:tcW w:w="900" w:type="dxa"/>
          </w:tcPr>
          <w:p w:rsidR="008527E4" w:rsidRPr="00CC7543" w:rsidRDefault="008527E4" w:rsidP="00AE0BAE">
            <w:pPr>
              <w:pStyle w:val="bang0"/>
            </w:pPr>
          </w:p>
        </w:tc>
        <w:tc>
          <w:tcPr>
            <w:tcW w:w="850"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857" w:type="dxa"/>
            <w:shd w:val="clear" w:color="auto" w:fill="auto"/>
            <w:vAlign w:val="center"/>
          </w:tcPr>
          <w:p w:rsidR="008527E4" w:rsidRPr="00CC7543" w:rsidRDefault="008527E4" w:rsidP="00AE0BAE">
            <w:pPr>
              <w:pStyle w:val="bang0"/>
            </w:pPr>
          </w:p>
        </w:tc>
      </w:tr>
      <w:tr w:rsidR="008527E4" w:rsidRPr="00CC7543" w:rsidTr="000C7399">
        <w:trPr>
          <w:cantSplit/>
          <w:trHeight w:val="525"/>
        </w:trPr>
        <w:tc>
          <w:tcPr>
            <w:tcW w:w="1440" w:type="dxa"/>
            <w:vAlign w:val="center"/>
          </w:tcPr>
          <w:p w:rsidR="008527E4" w:rsidRPr="00CC7543" w:rsidRDefault="008527E4" w:rsidP="00AE0BAE">
            <w:pPr>
              <w:pStyle w:val="bang0"/>
            </w:pPr>
            <w:r w:rsidRPr="00CC7543">
              <w:t>Team building</w:t>
            </w:r>
          </w:p>
        </w:tc>
        <w:tc>
          <w:tcPr>
            <w:tcW w:w="900" w:type="dxa"/>
          </w:tcPr>
          <w:p w:rsidR="008527E4" w:rsidRPr="00CC7543" w:rsidRDefault="008527E4" w:rsidP="00AE0BAE">
            <w:pPr>
              <w:pStyle w:val="bang0"/>
            </w:pPr>
          </w:p>
        </w:tc>
        <w:tc>
          <w:tcPr>
            <w:tcW w:w="850"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857" w:type="dxa"/>
            <w:shd w:val="clear" w:color="auto" w:fill="auto"/>
            <w:vAlign w:val="center"/>
          </w:tcPr>
          <w:p w:rsidR="008527E4" w:rsidRPr="00CC7543" w:rsidRDefault="008527E4" w:rsidP="00AE0BAE">
            <w:pPr>
              <w:pStyle w:val="bang0"/>
            </w:pPr>
          </w:p>
        </w:tc>
      </w:tr>
      <w:tr w:rsidR="008527E4" w:rsidRPr="00CC7543" w:rsidTr="000C7399">
        <w:trPr>
          <w:cantSplit/>
          <w:trHeight w:val="525"/>
        </w:trPr>
        <w:tc>
          <w:tcPr>
            <w:tcW w:w="1440" w:type="dxa"/>
            <w:vAlign w:val="center"/>
          </w:tcPr>
          <w:p w:rsidR="008527E4" w:rsidRPr="00CC7543" w:rsidRDefault="008527E4" w:rsidP="00AE0BAE">
            <w:pPr>
              <w:pStyle w:val="bang0"/>
            </w:pPr>
            <w:r w:rsidRPr="00CC7543">
              <w:t>Tools</w:t>
            </w:r>
          </w:p>
        </w:tc>
        <w:tc>
          <w:tcPr>
            <w:tcW w:w="900" w:type="dxa"/>
          </w:tcPr>
          <w:p w:rsidR="008527E4" w:rsidRPr="00CC7543" w:rsidRDefault="008527E4" w:rsidP="00AE0BAE">
            <w:pPr>
              <w:pStyle w:val="bang0"/>
            </w:pPr>
          </w:p>
        </w:tc>
        <w:tc>
          <w:tcPr>
            <w:tcW w:w="850"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857" w:type="dxa"/>
            <w:shd w:val="clear" w:color="auto" w:fill="auto"/>
            <w:vAlign w:val="center"/>
          </w:tcPr>
          <w:p w:rsidR="008527E4" w:rsidRPr="00CC7543" w:rsidRDefault="008527E4" w:rsidP="00AE0BAE">
            <w:pPr>
              <w:pStyle w:val="bang0"/>
            </w:pPr>
          </w:p>
        </w:tc>
      </w:tr>
      <w:tr w:rsidR="008527E4" w:rsidRPr="00CC7543" w:rsidTr="000C7399">
        <w:trPr>
          <w:cantSplit/>
          <w:trHeight w:val="525"/>
        </w:trPr>
        <w:tc>
          <w:tcPr>
            <w:tcW w:w="1440" w:type="dxa"/>
            <w:vAlign w:val="center"/>
          </w:tcPr>
          <w:p w:rsidR="008527E4" w:rsidRPr="00CC7543" w:rsidRDefault="008527E4" w:rsidP="00AE0BAE">
            <w:pPr>
              <w:pStyle w:val="bang0"/>
            </w:pPr>
            <w:r w:rsidRPr="00CC7543">
              <w:t>Travel costs</w:t>
            </w:r>
          </w:p>
        </w:tc>
        <w:tc>
          <w:tcPr>
            <w:tcW w:w="900" w:type="dxa"/>
          </w:tcPr>
          <w:p w:rsidR="008527E4" w:rsidRPr="00CC7543" w:rsidRDefault="008527E4" w:rsidP="00AE0BAE">
            <w:pPr>
              <w:pStyle w:val="bang0"/>
            </w:pPr>
          </w:p>
        </w:tc>
        <w:tc>
          <w:tcPr>
            <w:tcW w:w="850"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857" w:type="dxa"/>
            <w:shd w:val="clear" w:color="auto" w:fill="auto"/>
            <w:vAlign w:val="center"/>
          </w:tcPr>
          <w:p w:rsidR="008527E4" w:rsidRPr="00CC7543" w:rsidRDefault="008527E4" w:rsidP="00AE0BAE">
            <w:pPr>
              <w:pStyle w:val="bang0"/>
            </w:pPr>
          </w:p>
        </w:tc>
      </w:tr>
      <w:tr w:rsidR="008527E4" w:rsidRPr="00CC7543" w:rsidTr="000C7399">
        <w:trPr>
          <w:cantSplit/>
          <w:trHeight w:val="525"/>
        </w:trPr>
        <w:tc>
          <w:tcPr>
            <w:tcW w:w="1440" w:type="dxa"/>
            <w:vAlign w:val="center"/>
          </w:tcPr>
          <w:p w:rsidR="008527E4" w:rsidRPr="00CC7543" w:rsidRDefault="008527E4" w:rsidP="00AE0BAE">
            <w:pPr>
              <w:pStyle w:val="bang0"/>
            </w:pPr>
            <w:r w:rsidRPr="00CC7543">
              <w:t>Training</w:t>
            </w:r>
          </w:p>
        </w:tc>
        <w:tc>
          <w:tcPr>
            <w:tcW w:w="900" w:type="dxa"/>
          </w:tcPr>
          <w:p w:rsidR="008527E4" w:rsidRPr="00CC7543" w:rsidRDefault="008527E4" w:rsidP="00AE0BAE">
            <w:pPr>
              <w:pStyle w:val="bang0"/>
            </w:pPr>
          </w:p>
        </w:tc>
        <w:tc>
          <w:tcPr>
            <w:tcW w:w="850"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857" w:type="dxa"/>
            <w:shd w:val="clear" w:color="auto" w:fill="auto"/>
            <w:vAlign w:val="center"/>
          </w:tcPr>
          <w:p w:rsidR="008527E4" w:rsidRPr="00CC7543" w:rsidRDefault="008527E4" w:rsidP="00AE0BAE">
            <w:pPr>
              <w:pStyle w:val="bang0"/>
            </w:pPr>
          </w:p>
        </w:tc>
      </w:tr>
      <w:tr w:rsidR="008527E4" w:rsidRPr="00CC7543" w:rsidTr="000C7399">
        <w:trPr>
          <w:cantSplit/>
          <w:trHeight w:val="525"/>
        </w:trPr>
        <w:tc>
          <w:tcPr>
            <w:tcW w:w="1440" w:type="dxa"/>
            <w:vAlign w:val="center"/>
          </w:tcPr>
          <w:p w:rsidR="008527E4" w:rsidRPr="00CC7543" w:rsidRDefault="008527E4" w:rsidP="00AE0BAE">
            <w:pPr>
              <w:pStyle w:val="bang0"/>
            </w:pPr>
            <w:r w:rsidRPr="00CC7543">
              <w:t>Review activities</w:t>
            </w:r>
          </w:p>
        </w:tc>
        <w:tc>
          <w:tcPr>
            <w:tcW w:w="900" w:type="dxa"/>
          </w:tcPr>
          <w:p w:rsidR="008527E4" w:rsidRPr="00CC7543" w:rsidRDefault="008527E4" w:rsidP="00AE0BAE">
            <w:pPr>
              <w:pStyle w:val="bang0"/>
            </w:pPr>
          </w:p>
        </w:tc>
        <w:tc>
          <w:tcPr>
            <w:tcW w:w="850"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483" w:type="dxa"/>
            <w:vAlign w:val="center"/>
          </w:tcPr>
          <w:p w:rsidR="008527E4" w:rsidRPr="00CC7543" w:rsidRDefault="008527E4" w:rsidP="00AE0BAE">
            <w:pPr>
              <w:pStyle w:val="bang0"/>
            </w:pPr>
          </w:p>
        </w:tc>
        <w:tc>
          <w:tcPr>
            <w:tcW w:w="857" w:type="dxa"/>
            <w:shd w:val="clear" w:color="auto" w:fill="auto"/>
            <w:vAlign w:val="center"/>
          </w:tcPr>
          <w:p w:rsidR="008527E4" w:rsidRPr="00CC7543" w:rsidRDefault="008527E4" w:rsidP="00AE0BAE">
            <w:pPr>
              <w:pStyle w:val="bang0"/>
            </w:pPr>
          </w:p>
        </w:tc>
      </w:tr>
      <w:tr w:rsidR="008527E4" w:rsidRPr="00CC7543" w:rsidTr="000C7399">
        <w:trPr>
          <w:cantSplit/>
          <w:trHeight w:val="525"/>
        </w:trPr>
        <w:tc>
          <w:tcPr>
            <w:tcW w:w="1440" w:type="dxa"/>
            <w:tcBorders>
              <w:bottom w:val="dotted" w:sz="2" w:space="0" w:color="808080"/>
            </w:tcBorders>
            <w:vAlign w:val="center"/>
          </w:tcPr>
          <w:p w:rsidR="008527E4" w:rsidRPr="00CC7543" w:rsidRDefault="008527E4" w:rsidP="00AE0BAE">
            <w:pPr>
              <w:pStyle w:val="bang0"/>
            </w:pPr>
            <w:r w:rsidRPr="00CC7543">
              <w:t>Other</w:t>
            </w:r>
          </w:p>
        </w:tc>
        <w:tc>
          <w:tcPr>
            <w:tcW w:w="900" w:type="dxa"/>
            <w:tcBorders>
              <w:bottom w:val="dotted" w:sz="2" w:space="0" w:color="808080"/>
            </w:tcBorders>
          </w:tcPr>
          <w:p w:rsidR="008527E4" w:rsidRPr="00CC7543" w:rsidRDefault="008527E4" w:rsidP="00AE0BAE">
            <w:pPr>
              <w:pStyle w:val="bang0"/>
            </w:pPr>
          </w:p>
        </w:tc>
        <w:tc>
          <w:tcPr>
            <w:tcW w:w="850" w:type="dxa"/>
            <w:tcBorders>
              <w:bottom w:val="dotted" w:sz="2" w:space="0" w:color="808080"/>
            </w:tcBorders>
          </w:tcPr>
          <w:p w:rsidR="008527E4" w:rsidRPr="00CC7543" w:rsidRDefault="008527E4" w:rsidP="00AE0BAE">
            <w:pPr>
              <w:pStyle w:val="bang0"/>
            </w:pPr>
          </w:p>
        </w:tc>
        <w:tc>
          <w:tcPr>
            <w:tcW w:w="483" w:type="dxa"/>
            <w:tcBorders>
              <w:bottom w:val="dotted" w:sz="2" w:space="0" w:color="808080"/>
            </w:tcBorders>
          </w:tcPr>
          <w:p w:rsidR="008527E4" w:rsidRPr="00CC7543" w:rsidRDefault="008527E4" w:rsidP="00AE0BAE">
            <w:pPr>
              <w:pStyle w:val="bang0"/>
            </w:pPr>
          </w:p>
        </w:tc>
        <w:tc>
          <w:tcPr>
            <w:tcW w:w="483" w:type="dxa"/>
            <w:tcBorders>
              <w:bottom w:val="dotted" w:sz="2" w:space="0" w:color="808080"/>
            </w:tcBorders>
          </w:tcPr>
          <w:p w:rsidR="008527E4" w:rsidRPr="00CC7543" w:rsidRDefault="008527E4" w:rsidP="00AE0BAE">
            <w:pPr>
              <w:pStyle w:val="bang0"/>
            </w:pPr>
          </w:p>
        </w:tc>
        <w:tc>
          <w:tcPr>
            <w:tcW w:w="483" w:type="dxa"/>
            <w:tcBorders>
              <w:bottom w:val="dotted" w:sz="2" w:space="0" w:color="808080"/>
            </w:tcBorders>
            <w:vAlign w:val="center"/>
          </w:tcPr>
          <w:p w:rsidR="008527E4" w:rsidRPr="00CC7543" w:rsidRDefault="008527E4" w:rsidP="00AE0BAE">
            <w:pPr>
              <w:pStyle w:val="bang0"/>
            </w:pPr>
          </w:p>
        </w:tc>
        <w:tc>
          <w:tcPr>
            <w:tcW w:w="483" w:type="dxa"/>
            <w:tcBorders>
              <w:bottom w:val="dotted" w:sz="2" w:space="0" w:color="808080"/>
            </w:tcBorders>
            <w:vAlign w:val="center"/>
          </w:tcPr>
          <w:p w:rsidR="008527E4" w:rsidRPr="00CC7543" w:rsidRDefault="008527E4" w:rsidP="00AE0BAE">
            <w:pPr>
              <w:pStyle w:val="bang0"/>
            </w:pPr>
          </w:p>
        </w:tc>
        <w:tc>
          <w:tcPr>
            <w:tcW w:w="483" w:type="dxa"/>
            <w:tcBorders>
              <w:bottom w:val="dotted" w:sz="2" w:space="0" w:color="808080"/>
            </w:tcBorders>
            <w:vAlign w:val="center"/>
          </w:tcPr>
          <w:p w:rsidR="008527E4" w:rsidRPr="00CC7543" w:rsidRDefault="008527E4" w:rsidP="00AE0BAE">
            <w:pPr>
              <w:pStyle w:val="bang0"/>
            </w:pPr>
          </w:p>
        </w:tc>
        <w:tc>
          <w:tcPr>
            <w:tcW w:w="483" w:type="dxa"/>
            <w:tcBorders>
              <w:bottom w:val="dotted" w:sz="2" w:space="0" w:color="808080"/>
            </w:tcBorders>
            <w:vAlign w:val="center"/>
          </w:tcPr>
          <w:p w:rsidR="008527E4" w:rsidRPr="00CC7543" w:rsidRDefault="008527E4" w:rsidP="00AE0BAE">
            <w:pPr>
              <w:pStyle w:val="bang0"/>
            </w:pPr>
          </w:p>
        </w:tc>
        <w:tc>
          <w:tcPr>
            <w:tcW w:w="483" w:type="dxa"/>
            <w:tcBorders>
              <w:bottom w:val="dotted" w:sz="2" w:space="0" w:color="808080"/>
            </w:tcBorders>
            <w:vAlign w:val="center"/>
          </w:tcPr>
          <w:p w:rsidR="008527E4" w:rsidRPr="00CC7543" w:rsidRDefault="008527E4" w:rsidP="00AE0BAE">
            <w:pPr>
              <w:pStyle w:val="bang0"/>
            </w:pPr>
          </w:p>
        </w:tc>
        <w:tc>
          <w:tcPr>
            <w:tcW w:w="483" w:type="dxa"/>
            <w:tcBorders>
              <w:bottom w:val="dotted" w:sz="2" w:space="0" w:color="808080"/>
            </w:tcBorders>
            <w:vAlign w:val="center"/>
          </w:tcPr>
          <w:p w:rsidR="008527E4" w:rsidRPr="00CC7543" w:rsidRDefault="008527E4" w:rsidP="00AE0BAE">
            <w:pPr>
              <w:pStyle w:val="bang0"/>
            </w:pPr>
          </w:p>
        </w:tc>
        <w:tc>
          <w:tcPr>
            <w:tcW w:w="483" w:type="dxa"/>
            <w:tcBorders>
              <w:bottom w:val="dotted" w:sz="2" w:space="0" w:color="808080"/>
            </w:tcBorders>
            <w:vAlign w:val="center"/>
          </w:tcPr>
          <w:p w:rsidR="008527E4" w:rsidRPr="00CC7543" w:rsidRDefault="008527E4" w:rsidP="00AE0BAE">
            <w:pPr>
              <w:pStyle w:val="bang0"/>
            </w:pPr>
          </w:p>
        </w:tc>
        <w:tc>
          <w:tcPr>
            <w:tcW w:w="483" w:type="dxa"/>
            <w:tcBorders>
              <w:bottom w:val="dotted" w:sz="2" w:space="0" w:color="808080"/>
            </w:tcBorders>
            <w:vAlign w:val="center"/>
          </w:tcPr>
          <w:p w:rsidR="008527E4" w:rsidRPr="00CC7543" w:rsidRDefault="008527E4" w:rsidP="00AE0BAE">
            <w:pPr>
              <w:pStyle w:val="bang0"/>
            </w:pPr>
          </w:p>
        </w:tc>
        <w:tc>
          <w:tcPr>
            <w:tcW w:w="483" w:type="dxa"/>
            <w:tcBorders>
              <w:bottom w:val="dotted" w:sz="2" w:space="0" w:color="808080"/>
            </w:tcBorders>
            <w:vAlign w:val="center"/>
          </w:tcPr>
          <w:p w:rsidR="008527E4" w:rsidRPr="00CC7543" w:rsidRDefault="008527E4" w:rsidP="00AE0BAE">
            <w:pPr>
              <w:pStyle w:val="bang0"/>
            </w:pPr>
          </w:p>
        </w:tc>
        <w:tc>
          <w:tcPr>
            <w:tcW w:w="857" w:type="dxa"/>
            <w:tcBorders>
              <w:bottom w:val="dotted" w:sz="2" w:space="0" w:color="808080"/>
            </w:tcBorders>
            <w:shd w:val="clear" w:color="auto" w:fill="auto"/>
            <w:vAlign w:val="center"/>
          </w:tcPr>
          <w:p w:rsidR="008527E4" w:rsidRPr="00CC7543" w:rsidRDefault="008527E4" w:rsidP="00AE0BAE">
            <w:pPr>
              <w:pStyle w:val="bang0"/>
            </w:pPr>
          </w:p>
        </w:tc>
      </w:tr>
      <w:tr w:rsidR="008527E4" w:rsidRPr="00CC7543" w:rsidTr="000C7399">
        <w:trPr>
          <w:cantSplit/>
          <w:trHeight w:val="465"/>
        </w:trPr>
        <w:tc>
          <w:tcPr>
            <w:tcW w:w="1440" w:type="dxa"/>
            <w:shd w:val="clear" w:color="auto" w:fill="D9D9D9"/>
            <w:vAlign w:val="center"/>
          </w:tcPr>
          <w:p w:rsidR="008527E4" w:rsidRPr="00CC7543" w:rsidRDefault="008527E4" w:rsidP="00AE0BAE">
            <w:pPr>
              <w:pStyle w:val="bang0"/>
            </w:pPr>
            <w:r w:rsidRPr="00CC7543">
              <w:t>Total</w:t>
            </w:r>
          </w:p>
        </w:tc>
        <w:tc>
          <w:tcPr>
            <w:tcW w:w="900" w:type="dxa"/>
            <w:shd w:val="clear" w:color="auto" w:fill="D9D9D9"/>
          </w:tcPr>
          <w:p w:rsidR="008527E4" w:rsidRPr="00CC7543" w:rsidRDefault="008527E4" w:rsidP="00AE0BAE">
            <w:pPr>
              <w:pStyle w:val="bang0"/>
            </w:pPr>
          </w:p>
        </w:tc>
        <w:tc>
          <w:tcPr>
            <w:tcW w:w="850" w:type="dxa"/>
            <w:shd w:val="clear" w:color="auto" w:fill="D9D9D9"/>
          </w:tcPr>
          <w:p w:rsidR="008527E4" w:rsidRPr="00CC7543" w:rsidRDefault="008527E4" w:rsidP="00AE0BAE">
            <w:pPr>
              <w:pStyle w:val="bang0"/>
            </w:pPr>
          </w:p>
        </w:tc>
        <w:tc>
          <w:tcPr>
            <w:tcW w:w="483" w:type="dxa"/>
            <w:shd w:val="clear" w:color="auto" w:fill="D9D9D9"/>
          </w:tcPr>
          <w:p w:rsidR="008527E4" w:rsidRPr="00CC7543" w:rsidRDefault="008527E4" w:rsidP="00AE0BAE">
            <w:pPr>
              <w:pStyle w:val="bang0"/>
            </w:pPr>
          </w:p>
        </w:tc>
        <w:tc>
          <w:tcPr>
            <w:tcW w:w="483" w:type="dxa"/>
            <w:shd w:val="clear" w:color="auto" w:fill="D9D9D9"/>
          </w:tcPr>
          <w:p w:rsidR="008527E4" w:rsidRPr="00CC7543" w:rsidRDefault="008527E4" w:rsidP="00AE0BAE">
            <w:pPr>
              <w:pStyle w:val="bang0"/>
            </w:pPr>
          </w:p>
        </w:tc>
        <w:tc>
          <w:tcPr>
            <w:tcW w:w="483" w:type="dxa"/>
            <w:shd w:val="clear" w:color="auto" w:fill="D9D9D9"/>
            <w:vAlign w:val="center"/>
          </w:tcPr>
          <w:p w:rsidR="008527E4" w:rsidRPr="00CC7543" w:rsidRDefault="008527E4" w:rsidP="00AE0BAE">
            <w:pPr>
              <w:pStyle w:val="bang0"/>
            </w:pPr>
          </w:p>
        </w:tc>
        <w:tc>
          <w:tcPr>
            <w:tcW w:w="483" w:type="dxa"/>
            <w:shd w:val="clear" w:color="auto" w:fill="D9D9D9"/>
            <w:vAlign w:val="center"/>
          </w:tcPr>
          <w:p w:rsidR="008527E4" w:rsidRPr="00CC7543" w:rsidRDefault="008527E4" w:rsidP="00AE0BAE">
            <w:pPr>
              <w:pStyle w:val="bang0"/>
            </w:pPr>
          </w:p>
        </w:tc>
        <w:tc>
          <w:tcPr>
            <w:tcW w:w="483" w:type="dxa"/>
            <w:shd w:val="clear" w:color="auto" w:fill="D9D9D9"/>
            <w:vAlign w:val="center"/>
          </w:tcPr>
          <w:p w:rsidR="008527E4" w:rsidRPr="00CC7543" w:rsidRDefault="008527E4" w:rsidP="00AE0BAE">
            <w:pPr>
              <w:pStyle w:val="bang0"/>
            </w:pPr>
          </w:p>
        </w:tc>
        <w:tc>
          <w:tcPr>
            <w:tcW w:w="483" w:type="dxa"/>
            <w:shd w:val="clear" w:color="auto" w:fill="D9D9D9"/>
            <w:vAlign w:val="center"/>
          </w:tcPr>
          <w:p w:rsidR="008527E4" w:rsidRPr="00CC7543" w:rsidRDefault="008527E4" w:rsidP="00AE0BAE">
            <w:pPr>
              <w:pStyle w:val="bang0"/>
            </w:pPr>
          </w:p>
        </w:tc>
        <w:tc>
          <w:tcPr>
            <w:tcW w:w="483" w:type="dxa"/>
            <w:shd w:val="clear" w:color="auto" w:fill="D9D9D9"/>
            <w:vAlign w:val="center"/>
          </w:tcPr>
          <w:p w:rsidR="008527E4" w:rsidRPr="00CC7543" w:rsidRDefault="008527E4" w:rsidP="00AE0BAE">
            <w:pPr>
              <w:pStyle w:val="bang0"/>
            </w:pPr>
          </w:p>
        </w:tc>
        <w:tc>
          <w:tcPr>
            <w:tcW w:w="483" w:type="dxa"/>
            <w:shd w:val="clear" w:color="auto" w:fill="D9D9D9"/>
            <w:vAlign w:val="center"/>
          </w:tcPr>
          <w:p w:rsidR="008527E4" w:rsidRPr="00CC7543" w:rsidRDefault="008527E4" w:rsidP="00AE0BAE">
            <w:pPr>
              <w:pStyle w:val="bang0"/>
            </w:pPr>
          </w:p>
        </w:tc>
        <w:tc>
          <w:tcPr>
            <w:tcW w:w="483" w:type="dxa"/>
            <w:shd w:val="clear" w:color="auto" w:fill="D9D9D9"/>
            <w:vAlign w:val="center"/>
          </w:tcPr>
          <w:p w:rsidR="008527E4" w:rsidRPr="00CC7543" w:rsidRDefault="008527E4" w:rsidP="00AE0BAE">
            <w:pPr>
              <w:pStyle w:val="bang0"/>
            </w:pPr>
          </w:p>
        </w:tc>
        <w:tc>
          <w:tcPr>
            <w:tcW w:w="483" w:type="dxa"/>
            <w:shd w:val="clear" w:color="auto" w:fill="D9D9D9"/>
            <w:vAlign w:val="center"/>
          </w:tcPr>
          <w:p w:rsidR="008527E4" w:rsidRPr="00CC7543" w:rsidRDefault="008527E4" w:rsidP="00AE0BAE">
            <w:pPr>
              <w:pStyle w:val="bang0"/>
            </w:pPr>
          </w:p>
        </w:tc>
        <w:tc>
          <w:tcPr>
            <w:tcW w:w="483" w:type="dxa"/>
            <w:shd w:val="clear" w:color="auto" w:fill="D9D9D9"/>
            <w:vAlign w:val="center"/>
          </w:tcPr>
          <w:p w:rsidR="008527E4" w:rsidRPr="00CC7543" w:rsidRDefault="008527E4" w:rsidP="00AE0BAE">
            <w:pPr>
              <w:pStyle w:val="bang0"/>
            </w:pPr>
          </w:p>
        </w:tc>
        <w:tc>
          <w:tcPr>
            <w:tcW w:w="857" w:type="dxa"/>
            <w:shd w:val="clear" w:color="auto" w:fill="D9D9D9"/>
            <w:vAlign w:val="center"/>
          </w:tcPr>
          <w:p w:rsidR="008527E4" w:rsidRPr="00CC7543" w:rsidRDefault="008527E4" w:rsidP="00AE0BAE">
            <w:pPr>
              <w:pStyle w:val="bang0"/>
            </w:pPr>
          </w:p>
        </w:tc>
      </w:tr>
    </w:tbl>
    <w:p w:rsidR="00D25A64" w:rsidRDefault="00E016E0" w:rsidP="00AE0BAE">
      <w:pPr>
        <w:pStyle w:val="Heading1"/>
      </w:pPr>
      <w:bookmarkStart w:id="25" w:name="_Toc336527275"/>
      <w:r>
        <w:lastRenderedPageBreak/>
        <w:t xml:space="preserve">Project </w:t>
      </w:r>
      <w:r w:rsidR="00E031FE">
        <w:t>O</w:t>
      </w:r>
      <w:r w:rsidR="006431DA">
        <w:t>rganization</w:t>
      </w:r>
      <w:bookmarkEnd w:id="25"/>
    </w:p>
    <w:p w:rsidR="006431DA" w:rsidRDefault="00076926" w:rsidP="00AE0BAE">
      <w:pPr>
        <w:pStyle w:val="HelpText"/>
      </w:pPr>
      <w:r w:rsidRPr="00EA1A77">
        <w:t>Help:</w:t>
      </w:r>
      <w:r>
        <w:tab/>
      </w:r>
      <w:r w:rsidR="006431DA">
        <w:t xml:space="preserve">Describe the internal project organization and all organizational issues affected by the project result or the project is dependent on. You may extract information from the Project Proposal </w:t>
      </w:r>
      <w:r w:rsidR="00057DEA">
        <w:t>or other documents</w:t>
      </w:r>
    </w:p>
    <w:p w:rsidR="00D25A64" w:rsidRDefault="00D25A64" w:rsidP="00AE0BAE">
      <w:pPr>
        <w:pStyle w:val="Heading2"/>
      </w:pPr>
      <w:bookmarkStart w:id="26" w:name="_Toc336527276"/>
      <w:r>
        <w:t>Organization</w:t>
      </w:r>
      <w:bookmarkEnd w:id="15"/>
      <w:r w:rsidR="00074C0B">
        <w:t xml:space="preserve"> St</w:t>
      </w:r>
      <w:r w:rsidR="00425104">
        <w:t>r</w:t>
      </w:r>
      <w:r w:rsidR="00074C0B">
        <w:t>ucture</w:t>
      </w:r>
      <w:bookmarkEnd w:id="26"/>
    </w:p>
    <w:p w:rsidR="00057DEA" w:rsidRDefault="00076926" w:rsidP="00AE0BAE">
      <w:pPr>
        <w:pStyle w:val="HelpText"/>
      </w:pPr>
      <w:r w:rsidRPr="00EA1A77">
        <w:t>Help:</w:t>
      </w:r>
      <w:r>
        <w:tab/>
      </w:r>
      <w:r w:rsidR="00057DEA">
        <w:t xml:space="preserve">Describe how the project is organized. Describe what subprojects and other areas of responsibility are planned. Identify and staff all steering functions, project management functions, and execution functions. </w:t>
      </w:r>
    </w:p>
    <w:p w:rsidR="00B014DB" w:rsidRDefault="00B014DB" w:rsidP="00AE0BAE">
      <w:pPr>
        <w:pStyle w:val="HelpCont"/>
      </w:pPr>
      <w:r>
        <w:t>Graphical illustrations such as hierarchical organization charts or matrix diagrams may be used to depict the lines of authority, responsibility, and communication within the project.</w:t>
      </w:r>
    </w:p>
    <w:p w:rsidR="00D25A64" w:rsidRDefault="00E031FE" w:rsidP="00AE0BAE">
      <w:pPr>
        <w:pStyle w:val="Heading2"/>
      </w:pPr>
      <w:bookmarkStart w:id="27" w:name="_Project_team"/>
      <w:bookmarkStart w:id="28" w:name="_Toc336527277"/>
      <w:bookmarkEnd w:id="27"/>
      <w:r>
        <w:t>Project T</w:t>
      </w:r>
      <w:r w:rsidR="00D25A64">
        <w:t>eam</w:t>
      </w:r>
      <w:bookmarkEnd w:id="28"/>
    </w:p>
    <w:p w:rsidR="00B014DB" w:rsidRDefault="00076926" w:rsidP="00AE0BAE">
      <w:pPr>
        <w:pStyle w:val="HelpText"/>
      </w:pPr>
      <w:r w:rsidRPr="00EA1A77">
        <w:t>Help:</w:t>
      </w:r>
      <w:r>
        <w:t xml:space="preserve"> </w:t>
      </w:r>
      <w:r>
        <w:tab/>
      </w:r>
      <w:r w:rsidR="00B014DB">
        <w:t>Describe how the project is organized. Describe what subprojects and other areas of responsibility are planned. Identify and staff all steering functions, project management functions, and execution functions.</w:t>
      </w:r>
    </w:p>
    <w:p w:rsidR="00074C0B" w:rsidRDefault="00074C0B" w:rsidP="00AE0BAE">
      <w:pPr>
        <w:pStyle w:val="HelpCont"/>
      </w:pPr>
    </w:p>
    <w:p w:rsidR="00761503" w:rsidRDefault="00761503" w:rsidP="00AE0BAE">
      <w:pPr>
        <w:pStyle w:val="HelpCont"/>
      </w:pPr>
      <w:r>
        <w:tab/>
      </w:r>
      <w:r>
        <w:tab/>
      </w:r>
      <w:r>
        <w:tab/>
      </w:r>
    </w:p>
    <w:tbl>
      <w:tblPr>
        <w:tblStyle w:val="TableGrid8"/>
        <w:tblW w:w="9352" w:type="dxa"/>
        <w:tblLook w:val="04A0" w:firstRow="1" w:lastRow="0" w:firstColumn="1" w:lastColumn="0" w:noHBand="0" w:noVBand="1"/>
      </w:tblPr>
      <w:tblGrid>
        <w:gridCol w:w="1342"/>
        <w:gridCol w:w="2790"/>
        <w:gridCol w:w="1710"/>
        <w:gridCol w:w="810"/>
        <w:gridCol w:w="1350"/>
        <w:gridCol w:w="1350"/>
      </w:tblGrid>
      <w:tr w:rsidR="00352ACF" w:rsidRPr="00761503" w:rsidTr="000358F1">
        <w:trPr>
          <w:cnfStyle w:val="100000000000" w:firstRow="1" w:lastRow="0" w:firstColumn="0" w:lastColumn="0" w:oddVBand="0" w:evenVBand="0" w:oddHBand="0" w:evenHBand="0" w:firstRowFirstColumn="0" w:firstRowLastColumn="0" w:lastRowFirstColumn="0" w:lastRowLastColumn="0"/>
          <w:trHeight w:val="260"/>
        </w:trPr>
        <w:tc>
          <w:tcPr>
            <w:tcW w:w="1342" w:type="dxa"/>
          </w:tcPr>
          <w:p w:rsidR="00761503" w:rsidRPr="00761503" w:rsidRDefault="00761503" w:rsidP="00AE0BAE">
            <w:bookmarkStart w:id="29" w:name="_Toc452446891"/>
            <w:r w:rsidRPr="00761503">
              <w:t>Role</w:t>
            </w:r>
          </w:p>
        </w:tc>
        <w:tc>
          <w:tcPr>
            <w:tcW w:w="2790" w:type="dxa"/>
          </w:tcPr>
          <w:p w:rsidR="00761503" w:rsidRPr="00AE0BAE" w:rsidRDefault="00761503" w:rsidP="00AE0BAE">
            <w:r w:rsidRPr="00AE0BAE">
              <w:t>Responsibility</w:t>
            </w:r>
          </w:p>
        </w:tc>
        <w:tc>
          <w:tcPr>
            <w:tcW w:w="1710" w:type="dxa"/>
          </w:tcPr>
          <w:p w:rsidR="00761503" w:rsidRPr="00761503" w:rsidRDefault="00761503" w:rsidP="00AE0BAE">
            <w:r w:rsidRPr="00761503">
              <w:t>Full name</w:t>
            </w:r>
          </w:p>
        </w:tc>
        <w:tc>
          <w:tcPr>
            <w:tcW w:w="810" w:type="dxa"/>
          </w:tcPr>
          <w:p w:rsidR="00761503" w:rsidRPr="00761503" w:rsidRDefault="00761503" w:rsidP="00AE0BAE">
            <w:r w:rsidRPr="00761503">
              <w:rPr>
                <w:b/>
              </w:rPr>
              <w:t>% Effort</w:t>
            </w:r>
          </w:p>
        </w:tc>
        <w:tc>
          <w:tcPr>
            <w:tcW w:w="1350" w:type="dxa"/>
          </w:tcPr>
          <w:p w:rsidR="00761503" w:rsidRPr="00761503" w:rsidRDefault="00761503" w:rsidP="00AE0BAE">
            <w:r w:rsidRPr="00761503">
              <w:t>Start date</w:t>
            </w:r>
          </w:p>
        </w:tc>
        <w:tc>
          <w:tcPr>
            <w:tcW w:w="1350" w:type="dxa"/>
          </w:tcPr>
          <w:p w:rsidR="00761503" w:rsidRPr="00761503" w:rsidRDefault="00761503" w:rsidP="00AE0BAE">
            <w:r w:rsidRPr="00761503">
              <w:t>End date</w:t>
            </w:r>
          </w:p>
        </w:tc>
      </w:tr>
      <w:tr w:rsidR="00352ACF" w:rsidRPr="00761503" w:rsidTr="000358F1">
        <w:trPr>
          <w:trHeight w:val="260"/>
        </w:trPr>
        <w:tc>
          <w:tcPr>
            <w:tcW w:w="1342" w:type="dxa"/>
          </w:tcPr>
          <w:p w:rsidR="00761503" w:rsidRPr="00352ACF" w:rsidRDefault="00761503" w:rsidP="00AE0BAE">
            <w:r w:rsidRPr="00352ACF">
              <w:t>Instructor</w:t>
            </w:r>
          </w:p>
        </w:tc>
        <w:tc>
          <w:tcPr>
            <w:tcW w:w="2790" w:type="dxa"/>
          </w:tcPr>
          <w:p w:rsidR="00761503" w:rsidRPr="000358F1" w:rsidRDefault="00761503" w:rsidP="00123E8B">
            <w:pPr>
              <w:pStyle w:val="ListParagraph"/>
              <w:numPr>
                <w:ilvl w:val="0"/>
                <w:numId w:val="11"/>
              </w:numPr>
              <w:spacing w:line="240" w:lineRule="auto"/>
              <w:rPr>
                <w:rFonts w:ascii="Arial" w:hAnsi="Arial" w:cs="Arial"/>
                <w:b w:val="0"/>
                <w:sz w:val="18"/>
                <w:szCs w:val="18"/>
              </w:rPr>
            </w:pPr>
            <w:r w:rsidRPr="000358F1">
              <w:rPr>
                <w:rFonts w:ascii="Arial" w:hAnsi="Arial" w:cs="Arial"/>
                <w:b w:val="0"/>
                <w:sz w:val="18"/>
                <w:szCs w:val="18"/>
              </w:rPr>
              <w:t>Provide templates &amp; tools</w:t>
            </w:r>
          </w:p>
          <w:p w:rsidR="00761503" w:rsidRPr="000358F1" w:rsidRDefault="00761503" w:rsidP="00123E8B">
            <w:pPr>
              <w:pStyle w:val="ListParagraph"/>
              <w:numPr>
                <w:ilvl w:val="0"/>
                <w:numId w:val="11"/>
              </w:numPr>
              <w:spacing w:line="240" w:lineRule="auto"/>
              <w:rPr>
                <w:rFonts w:ascii="Arial" w:hAnsi="Arial" w:cs="Arial"/>
                <w:b w:val="0"/>
                <w:sz w:val="18"/>
                <w:szCs w:val="18"/>
              </w:rPr>
            </w:pPr>
            <w:r w:rsidRPr="000358F1">
              <w:rPr>
                <w:rFonts w:ascii="Arial" w:hAnsi="Arial" w:cs="Arial"/>
                <w:b w:val="0"/>
                <w:sz w:val="18"/>
                <w:szCs w:val="18"/>
              </w:rPr>
              <w:t>Review deliverables</w:t>
            </w:r>
          </w:p>
          <w:p w:rsidR="00761503" w:rsidRPr="000358F1" w:rsidRDefault="00761503" w:rsidP="00123E8B">
            <w:pPr>
              <w:pStyle w:val="ListParagraph"/>
              <w:numPr>
                <w:ilvl w:val="0"/>
                <w:numId w:val="11"/>
              </w:numPr>
              <w:spacing w:line="240" w:lineRule="auto"/>
              <w:rPr>
                <w:rFonts w:ascii="Arial" w:hAnsi="Arial" w:cs="Arial"/>
                <w:b w:val="0"/>
                <w:sz w:val="18"/>
                <w:szCs w:val="18"/>
              </w:rPr>
            </w:pPr>
            <w:r w:rsidRPr="000358F1">
              <w:rPr>
                <w:rFonts w:ascii="Arial" w:hAnsi="Arial" w:cs="Arial"/>
                <w:b w:val="0"/>
                <w:sz w:val="18"/>
                <w:szCs w:val="18"/>
              </w:rPr>
              <w:t>Review project status</w:t>
            </w:r>
          </w:p>
          <w:p w:rsidR="00761503" w:rsidRPr="000358F1" w:rsidRDefault="00761503" w:rsidP="00123E8B">
            <w:pPr>
              <w:pStyle w:val="ListParagraph"/>
              <w:numPr>
                <w:ilvl w:val="0"/>
                <w:numId w:val="11"/>
              </w:numPr>
              <w:spacing w:line="240" w:lineRule="auto"/>
              <w:rPr>
                <w:rFonts w:ascii="Arial" w:hAnsi="Arial" w:cs="Arial"/>
                <w:b w:val="0"/>
                <w:sz w:val="18"/>
                <w:szCs w:val="18"/>
              </w:rPr>
            </w:pPr>
            <w:r w:rsidRPr="000358F1">
              <w:rPr>
                <w:rFonts w:ascii="Arial" w:hAnsi="Arial" w:cs="Arial"/>
                <w:b w:val="0"/>
                <w:sz w:val="18"/>
                <w:szCs w:val="18"/>
              </w:rPr>
              <w:t>Resolve escalated issues</w:t>
            </w:r>
          </w:p>
          <w:p w:rsidR="00761503" w:rsidRPr="000358F1" w:rsidRDefault="00761503" w:rsidP="00123E8B">
            <w:pPr>
              <w:pStyle w:val="ListParagraph"/>
              <w:numPr>
                <w:ilvl w:val="0"/>
                <w:numId w:val="11"/>
              </w:numPr>
              <w:spacing w:line="240" w:lineRule="auto"/>
              <w:rPr>
                <w:rFonts w:ascii="Arial" w:hAnsi="Arial" w:cs="Arial"/>
                <w:b w:val="0"/>
                <w:sz w:val="18"/>
                <w:szCs w:val="18"/>
              </w:rPr>
            </w:pPr>
            <w:r w:rsidRPr="000358F1">
              <w:rPr>
                <w:rFonts w:ascii="Arial" w:hAnsi="Arial" w:cs="Arial"/>
                <w:b w:val="0"/>
                <w:sz w:val="18"/>
                <w:szCs w:val="18"/>
              </w:rPr>
              <w:t>Consultant</w:t>
            </w:r>
          </w:p>
        </w:tc>
        <w:tc>
          <w:tcPr>
            <w:tcW w:w="1710" w:type="dxa"/>
          </w:tcPr>
          <w:p w:rsidR="00761503" w:rsidRPr="000358F1" w:rsidRDefault="00761503" w:rsidP="00AE0BAE">
            <w:pPr>
              <w:rPr>
                <w:b w:val="0"/>
                <w:sz w:val="18"/>
                <w:szCs w:val="18"/>
              </w:rPr>
            </w:pPr>
            <w:r w:rsidRPr="000358F1">
              <w:rPr>
                <w:b w:val="0"/>
                <w:sz w:val="18"/>
                <w:szCs w:val="18"/>
              </w:rPr>
              <w:t>Phan Truong Lam</w:t>
            </w:r>
          </w:p>
          <w:p w:rsidR="00761503" w:rsidRPr="000358F1" w:rsidRDefault="00761503" w:rsidP="00AE0BAE">
            <w:pPr>
              <w:rPr>
                <w:b w:val="0"/>
                <w:sz w:val="18"/>
                <w:szCs w:val="18"/>
              </w:rPr>
            </w:pPr>
          </w:p>
        </w:tc>
        <w:tc>
          <w:tcPr>
            <w:tcW w:w="810" w:type="dxa"/>
          </w:tcPr>
          <w:p w:rsidR="00761503" w:rsidRPr="00352ACF" w:rsidRDefault="00352ACF" w:rsidP="00AE0BAE">
            <w:r w:rsidRPr="00352ACF">
              <w:t>10%</w:t>
            </w:r>
          </w:p>
        </w:tc>
        <w:tc>
          <w:tcPr>
            <w:tcW w:w="1350" w:type="dxa"/>
          </w:tcPr>
          <w:p w:rsidR="00761503" w:rsidRPr="00352ACF" w:rsidRDefault="00761503" w:rsidP="00AE0BAE">
            <w:r w:rsidRPr="00352ACF">
              <w:t>08/05/2017</w:t>
            </w:r>
          </w:p>
        </w:tc>
        <w:tc>
          <w:tcPr>
            <w:tcW w:w="1350" w:type="dxa"/>
          </w:tcPr>
          <w:p w:rsidR="00761503" w:rsidRPr="00352ACF" w:rsidRDefault="00761503" w:rsidP="00AE0BAE">
            <w:r w:rsidRPr="00352ACF">
              <w:t>26/08/2017</w:t>
            </w:r>
          </w:p>
        </w:tc>
      </w:tr>
      <w:tr w:rsidR="00761503" w:rsidRPr="00761503" w:rsidTr="000358F1">
        <w:trPr>
          <w:trHeight w:val="253"/>
        </w:trPr>
        <w:tc>
          <w:tcPr>
            <w:tcW w:w="1342" w:type="dxa"/>
          </w:tcPr>
          <w:p w:rsidR="00761503" w:rsidRPr="00352ACF" w:rsidRDefault="00761503" w:rsidP="00AE0BAE">
            <w:r w:rsidRPr="00352ACF">
              <w:t>PM</w:t>
            </w:r>
          </w:p>
        </w:tc>
        <w:tc>
          <w:tcPr>
            <w:tcW w:w="2790" w:type="dxa"/>
          </w:tcPr>
          <w:p w:rsidR="00761503" w:rsidRPr="000358F1" w:rsidRDefault="00761503" w:rsidP="00123E8B">
            <w:pPr>
              <w:pStyle w:val="ListParagraph"/>
              <w:numPr>
                <w:ilvl w:val="0"/>
                <w:numId w:val="10"/>
              </w:numPr>
              <w:spacing w:line="240" w:lineRule="auto"/>
              <w:rPr>
                <w:rFonts w:ascii="Arial" w:hAnsi="Arial" w:cs="Arial"/>
                <w:b w:val="0"/>
                <w:sz w:val="18"/>
                <w:szCs w:val="18"/>
              </w:rPr>
            </w:pPr>
            <w:r w:rsidRPr="000358F1">
              <w:rPr>
                <w:rFonts w:ascii="Arial" w:hAnsi="Arial" w:cs="Arial"/>
                <w:b w:val="0"/>
                <w:sz w:val="18"/>
                <w:szCs w:val="18"/>
              </w:rPr>
              <w:t xml:space="preserve">Planning and defining scope </w:t>
            </w:r>
          </w:p>
          <w:p w:rsidR="00761503" w:rsidRPr="000358F1" w:rsidRDefault="00761503" w:rsidP="00123E8B">
            <w:pPr>
              <w:pStyle w:val="ListParagraph"/>
              <w:numPr>
                <w:ilvl w:val="0"/>
                <w:numId w:val="10"/>
              </w:numPr>
              <w:spacing w:line="240" w:lineRule="auto"/>
              <w:rPr>
                <w:rFonts w:ascii="Arial" w:hAnsi="Arial" w:cs="Arial"/>
                <w:b w:val="0"/>
                <w:sz w:val="18"/>
                <w:szCs w:val="18"/>
              </w:rPr>
            </w:pPr>
            <w:r w:rsidRPr="000358F1">
              <w:rPr>
                <w:rFonts w:ascii="Arial" w:hAnsi="Arial" w:cs="Arial"/>
                <w:b w:val="0"/>
                <w:sz w:val="18"/>
                <w:szCs w:val="18"/>
              </w:rPr>
              <w:t xml:space="preserve">Developing schedule </w:t>
            </w:r>
          </w:p>
          <w:p w:rsidR="00761503" w:rsidRPr="000358F1" w:rsidRDefault="00761503" w:rsidP="00123E8B">
            <w:pPr>
              <w:pStyle w:val="ListParagraph"/>
              <w:numPr>
                <w:ilvl w:val="0"/>
                <w:numId w:val="10"/>
              </w:numPr>
              <w:spacing w:line="240" w:lineRule="auto"/>
              <w:rPr>
                <w:rFonts w:ascii="Arial" w:hAnsi="Arial" w:cs="Arial"/>
                <w:b w:val="0"/>
                <w:sz w:val="18"/>
                <w:szCs w:val="18"/>
              </w:rPr>
            </w:pPr>
            <w:r w:rsidRPr="000358F1">
              <w:rPr>
                <w:rFonts w:ascii="Arial" w:hAnsi="Arial" w:cs="Arial"/>
                <w:b w:val="0"/>
                <w:sz w:val="18"/>
                <w:szCs w:val="18"/>
              </w:rPr>
              <w:t>Reviewing and Tracking document</w:t>
            </w:r>
          </w:p>
          <w:p w:rsidR="00761503" w:rsidRPr="000358F1" w:rsidRDefault="00761503" w:rsidP="00123E8B">
            <w:pPr>
              <w:pStyle w:val="ListParagraph"/>
              <w:numPr>
                <w:ilvl w:val="0"/>
                <w:numId w:val="10"/>
              </w:numPr>
              <w:spacing w:line="240" w:lineRule="auto"/>
              <w:rPr>
                <w:rFonts w:ascii="Arial" w:hAnsi="Arial" w:cs="Arial"/>
                <w:b w:val="0"/>
                <w:sz w:val="18"/>
                <w:szCs w:val="18"/>
              </w:rPr>
            </w:pPr>
            <w:r w:rsidRPr="000358F1">
              <w:rPr>
                <w:rFonts w:ascii="Arial" w:hAnsi="Arial" w:cs="Arial"/>
                <w:b w:val="0"/>
                <w:sz w:val="18"/>
                <w:szCs w:val="18"/>
              </w:rPr>
              <w:t>Identify resources and assign individual responsibilities</w:t>
            </w:r>
          </w:p>
          <w:p w:rsidR="00761503" w:rsidRPr="000358F1" w:rsidRDefault="00761503" w:rsidP="00123E8B">
            <w:pPr>
              <w:pStyle w:val="ListParagraph"/>
              <w:numPr>
                <w:ilvl w:val="0"/>
                <w:numId w:val="10"/>
              </w:numPr>
              <w:spacing w:line="240" w:lineRule="auto"/>
              <w:rPr>
                <w:rFonts w:ascii="Arial" w:hAnsi="Arial" w:cs="Arial"/>
                <w:b w:val="0"/>
                <w:sz w:val="18"/>
                <w:szCs w:val="18"/>
              </w:rPr>
            </w:pPr>
            <w:r w:rsidRPr="000358F1">
              <w:rPr>
                <w:rFonts w:ascii="Arial" w:hAnsi="Arial" w:cs="Arial"/>
                <w:b w:val="0"/>
                <w:sz w:val="18"/>
                <w:szCs w:val="18"/>
              </w:rPr>
              <w:t>Assign task to team members</w:t>
            </w:r>
          </w:p>
          <w:p w:rsidR="00761503" w:rsidRPr="000358F1" w:rsidRDefault="00761503" w:rsidP="00123E8B">
            <w:pPr>
              <w:pStyle w:val="ListParagraph"/>
              <w:numPr>
                <w:ilvl w:val="0"/>
                <w:numId w:val="10"/>
              </w:numPr>
              <w:spacing w:line="240" w:lineRule="auto"/>
              <w:rPr>
                <w:rFonts w:ascii="Arial" w:hAnsi="Arial" w:cs="Arial"/>
                <w:b w:val="0"/>
                <w:sz w:val="18"/>
                <w:szCs w:val="18"/>
              </w:rPr>
            </w:pPr>
            <w:r w:rsidRPr="000358F1">
              <w:rPr>
                <w:rFonts w:ascii="Arial" w:hAnsi="Arial" w:cs="Arial"/>
                <w:b w:val="0"/>
                <w:sz w:val="18"/>
                <w:szCs w:val="18"/>
              </w:rPr>
              <w:t>Coordinating communication</w:t>
            </w:r>
          </w:p>
        </w:tc>
        <w:tc>
          <w:tcPr>
            <w:tcW w:w="1710" w:type="dxa"/>
          </w:tcPr>
          <w:p w:rsidR="00761503" w:rsidRPr="000358F1" w:rsidRDefault="00761503" w:rsidP="00AE0BAE">
            <w:pPr>
              <w:rPr>
                <w:b w:val="0"/>
                <w:sz w:val="18"/>
                <w:szCs w:val="18"/>
              </w:rPr>
            </w:pPr>
            <w:r w:rsidRPr="000358F1">
              <w:rPr>
                <w:b w:val="0"/>
                <w:sz w:val="18"/>
                <w:szCs w:val="18"/>
              </w:rPr>
              <w:t>Nguyen Viet Hung</w:t>
            </w:r>
          </w:p>
        </w:tc>
        <w:tc>
          <w:tcPr>
            <w:tcW w:w="810" w:type="dxa"/>
          </w:tcPr>
          <w:p w:rsidR="00761503" w:rsidRPr="00352ACF" w:rsidRDefault="00352ACF" w:rsidP="00AE0BAE">
            <w:r w:rsidRPr="00352ACF">
              <w:t>100%</w:t>
            </w:r>
          </w:p>
        </w:tc>
        <w:tc>
          <w:tcPr>
            <w:tcW w:w="1350" w:type="dxa"/>
          </w:tcPr>
          <w:p w:rsidR="00761503" w:rsidRPr="00352ACF" w:rsidRDefault="00352ACF" w:rsidP="00AE0BAE">
            <w:r w:rsidRPr="00352ACF">
              <w:t>08/05/2017</w:t>
            </w:r>
          </w:p>
        </w:tc>
        <w:tc>
          <w:tcPr>
            <w:tcW w:w="1350" w:type="dxa"/>
          </w:tcPr>
          <w:p w:rsidR="00761503" w:rsidRPr="00352ACF" w:rsidRDefault="00352ACF" w:rsidP="00AE0BAE">
            <w:r w:rsidRPr="00352ACF">
              <w:t>26/08/2017</w:t>
            </w:r>
          </w:p>
        </w:tc>
      </w:tr>
      <w:tr w:rsidR="00352ACF" w:rsidRPr="00761503" w:rsidTr="00BA2FC7">
        <w:trPr>
          <w:trHeight w:val="260"/>
        </w:trPr>
        <w:tc>
          <w:tcPr>
            <w:tcW w:w="9352" w:type="dxa"/>
            <w:gridSpan w:val="6"/>
            <w:shd w:val="clear" w:color="auto" w:fill="9CC2E5" w:themeFill="accent1" w:themeFillTint="99"/>
          </w:tcPr>
          <w:p w:rsidR="00352ACF" w:rsidRPr="000358F1" w:rsidRDefault="00352ACF" w:rsidP="000358F1">
            <w:pPr>
              <w:jc w:val="left"/>
              <w:rPr>
                <w:rFonts w:cs="Arial"/>
                <w:b w:val="0"/>
                <w:sz w:val="18"/>
                <w:szCs w:val="18"/>
              </w:rPr>
            </w:pPr>
            <w:r w:rsidRPr="000358F1">
              <w:rPr>
                <w:rFonts w:cs="Arial"/>
                <w:b w:val="0"/>
                <w:sz w:val="18"/>
                <w:szCs w:val="18"/>
              </w:rPr>
              <w:t>Analysis and Design Team</w:t>
            </w:r>
          </w:p>
        </w:tc>
      </w:tr>
      <w:tr w:rsidR="00352ACF" w:rsidRPr="00761503" w:rsidTr="000358F1">
        <w:trPr>
          <w:trHeight w:val="253"/>
        </w:trPr>
        <w:tc>
          <w:tcPr>
            <w:tcW w:w="1342" w:type="dxa"/>
          </w:tcPr>
          <w:p w:rsidR="00352ACF" w:rsidRPr="00476D7D" w:rsidRDefault="00352ACF" w:rsidP="00AE0BAE">
            <w:r w:rsidRPr="00476D7D">
              <w:t>Team Leader</w:t>
            </w:r>
          </w:p>
        </w:tc>
        <w:tc>
          <w:tcPr>
            <w:tcW w:w="2790" w:type="dxa"/>
          </w:tcPr>
          <w:p w:rsidR="00352ACF" w:rsidRPr="000358F1" w:rsidRDefault="00352ACF" w:rsidP="00123E8B">
            <w:pPr>
              <w:pStyle w:val="ListParagraph"/>
              <w:numPr>
                <w:ilvl w:val="0"/>
                <w:numId w:val="12"/>
              </w:numPr>
              <w:spacing w:line="240" w:lineRule="auto"/>
              <w:rPr>
                <w:rFonts w:ascii="Arial" w:hAnsi="Arial" w:cs="Arial"/>
                <w:b w:val="0"/>
                <w:sz w:val="18"/>
                <w:szCs w:val="18"/>
              </w:rPr>
            </w:pPr>
            <w:r w:rsidRPr="000358F1">
              <w:rPr>
                <w:rFonts w:ascii="Arial" w:hAnsi="Arial" w:cs="Arial"/>
                <w:b w:val="0"/>
                <w:sz w:val="18"/>
                <w:szCs w:val="18"/>
              </w:rPr>
              <w:t>Reviewing and Tracking design</w:t>
            </w:r>
          </w:p>
          <w:p w:rsidR="00352ACF" w:rsidRPr="000358F1" w:rsidRDefault="00352ACF" w:rsidP="00123E8B">
            <w:pPr>
              <w:pStyle w:val="ListParagraph"/>
              <w:numPr>
                <w:ilvl w:val="0"/>
                <w:numId w:val="12"/>
              </w:numPr>
              <w:spacing w:line="240" w:lineRule="auto"/>
              <w:rPr>
                <w:rFonts w:ascii="Arial" w:hAnsi="Arial" w:cs="Arial"/>
                <w:b w:val="0"/>
                <w:sz w:val="18"/>
                <w:szCs w:val="18"/>
              </w:rPr>
            </w:pPr>
            <w:r w:rsidRPr="000358F1">
              <w:rPr>
                <w:rFonts w:ascii="Arial" w:hAnsi="Arial" w:cs="Arial"/>
                <w:b w:val="0"/>
                <w:sz w:val="18"/>
                <w:szCs w:val="18"/>
              </w:rPr>
              <w:t>Identify main UI</w:t>
            </w:r>
          </w:p>
          <w:p w:rsidR="00352ACF" w:rsidRPr="000358F1" w:rsidRDefault="00352ACF" w:rsidP="00123E8B">
            <w:pPr>
              <w:pStyle w:val="ListParagraph"/>
              <w:numPr>
                <w:ilvl w:val="0"/>
                <w:numId w:val="12"/>
              </w:numPr>
              <w:spacing w:line="240" w:lineRule="auto"/>
              <w:rPr>
                <w:rFonts w:ascii="Arial" w:hAnsi="Arial" w:cs="Arial"/>
                <w:b w:val="0"/>
                <w:sz w:val="18"/>
                <w:szCs w:val="18"/>
              </w:rPr>
            </w:pPr>
            <w:r w:rsidRPr="000358F1">
              <w:rPr>
                <w:rFonts w:ascii="Arial" w:hAnsi="Arial" w:cs="Arial"/>
                <w:b w:val="0"/>
                <w:sz w:val="18"/>
                <w:szCs w:val="18"/>
              </w:rPr>
              <w:t>Draw prototype, Architecture Design</w:t>
            </w:r>
          </w:p>
          <w:p w:rsidR="00352ACF" w:rsidRPr="000358F1" w:rsidRDefault="00352ACF" w:rsidP="00123E8B">
            <w:pPr>
              <w:pStyle w:val="ListParagraph"/>
              <w:numPr>
                <w:ilvl w:val="0"/>
                <w:numId w:val="12"/>
              </w:numPr>
              <w:spacing w:line="240" w:lineRule="auto"/>
              <w:rPr>
                <w:rFonts w:ascii="Arial" w:hAnsi="Arial" w:cs="Arial"/>
                <w:b w:val="0"/>
                <w:sz w:val="18"/>
                <w:szCs w:val="18"/>
              </w:rPr>
            </w:pPr>
            <w:r w:rsidRPr="000358F1">
              <w:rPr>
                <w:rFonts w:ascii="Arial" w:hAnsi="Arial" w:cs="Arial"/>
                <w:b w:val="0"/>
                <w:sz w:val="18"/>
                <w:szCs w:val="18"/>
              </w:rPr>
              <w:t>Database Design</w:t>
            </w:r>
          </w:p>
        </w:tc>
        <w:tc>
          <w:tcPr>
            <w:tcW w:w="1710" w:type="dxa"/>
          </w:tcPr>
          <w:p w:rsidR="00352ACF" w:rsidRPr="000358F1" w:rsidRDefault="00352ACF" w:rsidP="00AE0BAE">
            <w:pPr>
              <w:rPr>
                <w:b w:val="0"/>
                <w:sz w:val="18"/>
                <w:szCs w:val="18"/>
              </w:rPr>
            </w:pPr>
            <w:r w:rsidRPr="000358F1">
              <w:rPr>
                <w:b w:val="0"/>
                <w:sz w:val="18"/>
                <w:szCs w:val="18"/>
              </w:rPr>
              <w:t>Nguyen Viet Hung</w:t>
            </w:r>
          </w:p>
        </w:tc>
        <w:tc>
          <w:tcPr>
            <w:tcW w:w="810" w:type="dxa"/>
          </w:tcPr>
          <w:p w:rsidR="00352ACF" w:rsidRPr="00761503" w:rsidRDefault="00352ACF" w:rsidP="00AE0BAE">
            <w:r>
              <w:t>100%</w:t>
            </w:r>
          </w:p>
        </w:tc>
        <w:tc>
          <w:tcPr>
            <w:tcW w:w="1350" w:type="dxa"/>
          </w:tcPr>
          <w:p w:rsidR="00352ACF" w:rsidRPr="00761503" w:rsidRDefault="00352ACF" w:rsidP="00AE0BAE"/>
        </w:tc>
        <w:tc>
          <w:tcPr>
            <w:tcW w:w="1350" w:type="dxa"/>
          </w:tcPr>
          <w:p w:rsidR="00352ACF" w:rsidRPr="00761503" w:rsidRDefault="00352ACF" w:rsidP="00AE0BAE"/>
        </w:tc>
      </w:tr>
      <w:tr w:rsidR="00352ACF" w:rsidRPr="00761503" w:rsidTr="000358F1">
        <w:trPr>
          <w:trHeight w:val="260"/>
        </w:trPr>
        <w:tc>
          <w:tcPr>
            <w:tcW w:w="1342" w:type="dxa"/>
          </w:tcPr>
          <w:p w:rsidR="00352ACF" w:rsidRPr="00761503" w:rsidRDefault="00352ACF" w:rsidP="00AE0BAE">
            <w:r>
              <w:t>Team member #1</w:t>
            </w:r>
          </w:p>
        </w:tc>
        <w:tc>
          <w:tcPr>
            <w:tcW w:w="2790" w:type="dxa"/>
          </w:tcPr>
          <w:p w:rsidR="00352ACF" w:rsidRPr="000358F1" w:rsidRDefault="00352ACF" w:rsidP="00123E8B">
            <w:pPr>
              <w:pStyle w:val="ListParagraph"/>
              <w:numPr>
                <w:ilvl w:val="0"/>
                <w:numId w:val="14"/>
              </w:numPr>
              <w:spacing w:line="240" w:lineRule="auto"/>
              <w:rPr>
                <w:rFonts w:ascii="Arial" w:hAnsi="Arial" w:cs="Arial"/>
                <w:b w:val="0"/>
                <w:sz w:val="18"/>
                <w:szCs w:val="18"/>
              </w:rPr>
            </w:pPr>
            <w:r w:rsidRPr="000358F1">
              <w:rPr>
                <w:rFonts w:ascii="Arial" w:hAnsi="Arial" w:cs="Arial"/>
                <w:b w:val="0"/>
                <w:sz w:val="18"/>
                <w:szCs w:val="18"/>
              </w:rPr>
              <w:t>Database Design</w:t>
            </w:r>
          </w:p>
        </w:tc>
        <w:tc>
          <w:tcPr>
            <w:tcW w:w="1710" w:type="dxa"/>
          </w:tcPr>
          <w:p w:rsidR="00352ACF" w:rsidRPr="000358F1" w:rsidRDefault="00352ACF" w:rsidP="00AE0BAE">
            <w:pPr>
              <w:rPr>
                <w:b w:val="0"/>
                <w:sz w:val="18"/>
                <w:szCs w:val="18"/>
              </w:rPr>
            </w:pPr>
            <w:r w:rsidRPr="000358F1">
              <w:rPr>
                <w:b w:val="0"/>
                <w:sz w:val="18"/>
                <w:szCs w:val="18"/>
              </w:rPr>
              <w:t>Dang Cong Son</w:t>
            </w:r>
          </w:p>
        </w:tc>
        <w:tc>
          <w:tcPr>
            <w:tcW w:w="810" w:type="dxa"/>
          </w:tcPr>
          <w:p w:rsidR="00352ACF" w:rsidRPr="00352ACF" w:rsidRDefault="00352ACF" w:rsidP="00AE0BAE">
            <w:r w:rsidRPr="00352ACF">
              <w:t>20%</w:t>
            </w:r>
          </w:p>
        </w:tc>
        <w:tc>
          <w:tcPr>
            <w:tcW w:w="1350" w:type="dxa"/>
          </w:tcPr>
          <w:p w:rsidR="00352ACF" w:rsidRPr="00352ACF" w:rsidRDefault="00352ACF" w:rsidP="00AE0BAE"/>
        </w:tc>
        <w:tc>
          <w:tcPr>
            <w:tcW w:w="1350" w:type="dxa"/>
          </w:tcPr>
          <w:p w:rsidR="00352ACF" w:rsidRPr="00352ACF" w:rsidRDefault="00352ACF" w:rsidP="00AE0BAE"/>
        </w:tc>
      </w:tr>
      <w:tr w:rsidR="00352ACF" w:rsidRPr="00761503" w:rsidTr="00BA2FC7">
        <w:trPr>
          <w:trHeight w:val="253"/>
        </w:trPr>
        <w:tc>
          <w:tcPr>
            <w:tcW w:w="9352" w:type="dxa"/>
            <w:gridSpan w:val="6"/>
            <w:shd w:val="clear" w:color="auto" w:fill="9CC2E5" w:themeFill="accent1" w:themeFillTint="99"/>
          </w:tcPr>
          <w:p w:rsidR="00352ACF" w:rsidRPr="000358F1" w:rsidRDefault="00352ACF" w:rsidP="000358F1">
            <w:pPr>
              <w:jc w:val="left"/>
              <w:rPr>
                <w:rFonts w:cs="Arial"/>
                <w:b w:val="0"/>
                <w:sz w:val="18"/>
                <w:szCs w:val="18"/>
              </w:rPr>
            </w:pPr>
            <w:r w:rsidRPr="000358F1">
              <w:rPr>
                <w:rFonts w:cs="Arial"/>
                <w:b w:val="0"/>
                <w:sz w:val="18"/>
                <w:szCs w:val="18"/>
              </w:rPr>
              <w:t>Document team</w:t>
            </w:r>
          </w:p>
        </w:tc>
      </w:tr>
      <w:tr w:rsidR="00352ACF" w:rsidRPr="00761503" w:rsidTr="000358F1">
        <w:trPr>
          <w:trHeight w:val="260"/>
        </w:trPr>
        <w:tc>
          <w:tcPr>
            <w:tcW w:w="1342" w:type="dxa"/>
          </w:tcPr>
          <w:p w:rsidR="00352ACF" w:rsidRPr="00761503" w:rsidRDefault="00352ACF" w:rsidP="00AE0BAE">
            <w:r w:rsidRPr="00476D7D">
              <w:t>Team Leader</w:t>
            </w:r>
          </w:p>
        </w:tc>
        <w:tc>
          <w:tcPr>
            <w:tcW w:w="2790" w:type="dxa"/>
          </w:tcPr>
          <w:p w:rsidR="00352ACF" w:rsidRPr="000358F1" w:rsidRDefault="00BA2FC7" w:rsidP="00123E8B">
            <w:pPr>
              <w:pStyle w:val="ListParagraph"/>
              <w:numPr>
                <w:ilvl w:val="0"/>
                <w:numId w:val="9"/>
              </w:numPr>
              <w:spacing w:line="240" w:lineRule="auto"/>
              <w:rPr>
                <w:rFonts w:ascii="Arial" w:hAnsi="Arial" w:cs="Arial"/>
                <w:b w:val="0"/>
                <w:sz w:val="18"/>
                <w:szCs w:val="18"/>
              </w:rPr>
            </w:pPr>
            <w:r w:rsidRPr="000358F1">
              <w:rPr>
                <w:rFonts w:ascii="Arial" w:hAnsi="Arial" w:cs="Arial"/>
                <w:b w:val="0"/>
                <w:sz w:val="18"/>
                <w:szCs w:val="18"/>
              </w:rPr>
              <w:t>Reviewing and Tracking Requirement</w:t>
            </w:r>
          </w:p>
          <w:p w:rsidR="00BA2FC7" w:rsidRPr="000358F1" w:rsidRDefault="00BA2FC7" w:rsidP="00123E8B">
            <w:pPr>
              <w:pStyle w:val="ListParagraph"/>
              <w:numPr>
                <w:ilvl w:val="0"/>
                <w:numId w:val="9"/>
              </w:numPr>
              <w:spacing w:line="240" w:lineRule="auto"/>
              <w:rPr>
                <w:rFonts w:ascii="Arial" w:hAnsi="Arial" w:cs="Arial"/>
                <w:b w:val="0"/>
                <w:sz w:val="18"/>
                <w:szCs w:val="18"/>
              </w:rPr>
            </w:pPr>
            <w:r w:rsidRPr="000358F1">
              <w:rPr>
                <w:rFonts w:ascii="Arial" w:hAnsi="Arial" w:cs="Arial"/>
                <w:b w:val="0"/>
                <w:sz w:val="18"/>
                <w:szCs w:val="18"/>
              </w:rPr>
              <w:t>Create SRS Document</w:t>
            </w:r>
          </w:p>
        </w:tc>
        <w:tc>
          <w:tcPr>
            <w:tcW w:w="1710" w:type="dxa"/>
          </w:tcPr>
          <w:p w:rsidR="00352ACF" w:rsidRPr="000358F1" w:rsidRDefault="00BA2FC7" w:rsidP="00AE0BAE">
            <w:pPr>
              <w:rPr>
                <w:b w:val="0"/>
                <w:sz w:val="18"/>
                <w:szCs w:val="18"/>
              </w:rPr>
            </w:pPr>
            <w:r w:rsidRPr="000358F1">
              <w:rPr>
                <w:b w:val="0"/>
                <w:sz w:val="18"/>
                <w:szCs w:val="18"/>
              </w:rPr>
              <w:t>Tran Ba Quyen</w:t>
            </w:r>
          </w:p>
        </w:tc>
        <w:tc>
          <w:tcPr>
            <w:tcW w:w="810" w:type="dxa"/>
          </w:tcPr>
          <w:p w:rsidR="00352ACF" w:rsidRPr="00761503" w:rsidRDefault="00BA2FC7" w:rsidP="00AE0BAE">
            <w:r>
              <w:t>100%</w:t>
            </w:r>
          </w:p>
        </w:tc>
        <w:tc>
          <w:tcPr>
            <w:tcW w:w="1350" w:type="dxa"/>
          </w:tcPr>
          <w:p w:rsidR="00352ACF" w:rsidRPr="00761503" w:rsidRDefault="00352ACF" w:rsidP="00AE0BAE"/>
        </w:tc>
        <w:tc>
          <w:tcPr>
            <w:tcW w:w="1350" w:type="dxa"/>
          </w:tcPr>
          <w:p w:rsidR="00352ACF" w:rsidRPr="00761503" w:rsidRDefault="00352ACF" w:rsidP="00AE0BAE"/>
        </w:tc>
      </w:tr>
      <w:tr w:rsidR="00352ACF" w:rsidRPr="00761503" w:rsidTr="000358F1">
        <w:trPr>
          <w:trHeight w:val="253"/>
        </w:trPr>
        <w:tc>
          <w:tcPr>
            <w:tcW w:w="1342" w:type="dxa"/>
          </w:tcPr>
          <w:p w:rsidR="00352ACF" w:rsidRPr="00761503" w:rsidRDefault="00BA2FC7" w:rsidP="00AE0BAE">
            <w:r>
              <w:t>Team member #1</w:t>
            </w:r>
          </w:p>
        </w:tc>
        <w:tc>
          <w:tcPr>
            <w:tcW w:w="2790" w:type="dxa"/>
          </w:tcPr>
          <w:p w:rsidR="00352ACF" w:rsidRPr="000358F1" w:rsidRDefault="00BA2FC7" w:rsidP="00123E8B">
            <w:pPr>
              <w:pStyle w:val="ListParagraph"/>
              <w:numPr>
                <w:ilvl w:val="0"/>
                <w:numId w:val="9"/>
              </w:numPr>
              <w:spacing w:line="240" w:lineRule="auto"/>
              <w:rPr>
                <w:rFonts w:ascii="Arial" w:hAnsi="Arial" w:cs="Arial"/>
                <w:b w:val="0"/>
                <w:sz w:val="18"/>
                <w:szCs w:val="18"/>
              </w:rPr>
            </w:pPr>
            <w:r w:rsidRPr="000358F1">
              <w:rPr>
                <w:rFonts w:ascii="Arial" w:hAnsi="Arial" w:cs="Arial"/>
                <w:b w:val="0"/>
                <w:sz w:val="18"/>
                <w:szCs w:val="18"/>
              </w:rPr>
              <w:t>Create SRS Document</w:t>
            </w:r>
          </w:p>
        </w:tc>
        <w:tc>
          <w:tcPr>
            <w:tcW w:w="1710" w:type="dxa"/>
          </w:tcPr>
          <w:p w:rsidR="00352ACF" w:rsidRPr="000358F1" w:rsidRDefault="00BA2FC7" w:rsidP="00AE0BAE">
            <w:pPr>
              <w:rPr>
                <w:b w:val="0"/>
                <w:sz w:val="18"/>
                <w:szCs w:val="18"/>
              </w:rPr>
            </w:pPr>
            <w:r w:rsidRPr="000358F1">
              <w:rPr>
                <w:b w:val="0"/>
                <w:sz w:val="18"/>
                <w:szCs w:val="18"/>
              </w:rPr>
              <w:t>Nguyen Viet Hung</w:t>
            </w:r>
          </w:p>
        </w:tc>
        <w:tc>
          <w:tcPr>
            <w:tcW w:w="810" w:type="dxa"/>
          </w:tcPr>
          <w:p w:rsidR="00352ACF" w:rsidRPr="00761503" w:rsidRDefault="00BA2FC7" w:rsidP="00AE0BAE">
            <w:r>
              <w:t>50%</w:t>
            </w:r>
          </w:p>
        </w:tc>
        <w:tc>
          <w:tcPr>
            <w:tcW w:w="1350" w:type="dxa"/>
          </w:tcPr>
          <w:p w:rsidR="00352ACF" w:rsidRPr="00761503" w:rsidRDefault="00352ACF" w:rsidP="00AE0BAE"/>
        </w:tc>
        <w:tc>
          <w:tcPr>
            <w:tcW w:w="1350" w:type="dxa"/>
          </w:tcPr>
          <w:p w:rsidR="00352ACF" w:rsidRPr="00761503" w:rsidRDefault="00352ACF" w:rsidP="00AE0BAE"/>
        </w:tc>
      </w:tr>
      <w:tr w:rsidR="00BA2FC7" w:rsidRPr="00761503" w:rsidTr="000358F1">
        <w:trPr>
          <w:trHeight w:val="253"/>
        </w:trPr>
        <w:tc>
          <w:tcPr>
            <w:tcW w:w="1342" w:type="dxa"/>
          </w:tcPr>
          <w:p w:rsidR="00BA2FC7" w:rsidRDefault="00BA2FC7" w:rsidP="00AE0BAE">
            <w:r>
              <w:lastRenderedPageBreak/>
              <w:t>Team member #2</w:t>
            </w:r>
          </w:p>
        </w:tc>
        <w:tc>
          <w:tcPr>
            <w:tcW w:w="2790" w:type="dxa"/>
          </w:tcPr>
          <w:p w:rsidR="00BA2FC7" w:rsidRPr="000358F1" w:rsidRDefault="00BA2FC7" w:rsidP="00123E8B">
            <w:pPr>
              <w:pStyle w:val="ListParagraph"/>
              <w:numPr>
                <w:ilvl w:val="0"/>
                <w:numId w:val="9"/>
              </w:numPr>
              <w:spacing w:line="240" w:lineRule="auto"/>
              <w:rPr>
                <w:rFonts w:ascii="Arial" w:hAnsi="Arial" w:cs="Arial"/>
                <w:b w:val="0"/>
                <w:sz w:val="18"/>
                <w:szCs w:val="18"/>
              </w:rPr>
            </w:pPr>
            <w:r w:rsidRPr="000358F1">
              <w:rPr>
                <w:rFonts w:ascii="Arial" w:hAnsi="Arial" w:cs="Arial"/>
                <w:b w:val="0"/>
                <w:sz w:val="18"/>
                <w:szCs w:val="18"/>
              </w:rPr>
              <w:t>Create SRS Document</w:t>
            </w:r>
          </w:p>
        </w:tc>
        <w:tc>
          <w:tcPr>
            <w:tcW w:w="1710" w:type="dxa"/>
          </w:tcPr>
          <w:p w:rsidR="00BA2FC7" w:rsidRPr="000358F1" w:rsidRDefault="00BA2FC7" w:rsidP="00AE0BAE">
            <w:pPr>
              <w:rPr>
                <w:b w:val="0"/>
                <w:sz w:val="18"/>
                <w:szCs w:val="18"/>
              </w:rPr>
            </w:pPr>
            <w:r w:rsidRPr="000358F1">
              <w:rPr>
                <w:b w:val="0"/>
                <w:sz w:val="18"/>
                <w:szCs w:val="18"/>
              </w:rPr>
              <w:t>Vu Tran Hoang</w:t>
            </w:r>
          </w:p>
        </w:tc>
        <w:tc>
          <w:tcPr>
            <w:tcW w:w="810" w:type="dxa"/>
          </w:tcPr>
          <w:p w:rsidR="00BA2FC7" w:rsidRPr="00761503" w:rsidRDefault="00BA2FC7" w:rsidP="00AE0BAE">
            <w:r>
              <w:t>50%</w:t>
            </w:r>
          </w:p>
        </w:tc>
        <w:tc>
          <w:tcPr>
            <w:tcW w:w="1350" w:type="dxa"/>
          </w:tcPr>
          <w:p w:rsidR="00BA2FC7" w:rsidRPr="00761503" w:rsidRDefault="00BA2FC7" w:rsidP="00AE0BAE"/>
        </w:tc>
        <w:tc>
          <w:tcPr>
            <w:tcW w:w="1350" w:type="dxa"/>
          </w:tcPr>
          <w:p w:rsidR="00BA2FC7" w:rsidRPr="00761503" w:rsidRDefault="00BA2FC7" w:rsidP="00AE0BAE"/>
        </w:tc>
      </w:tr>
      <w:tr w:rsidR="00BA2FC7" w:rsidRPr="00761503" w:rsidTr="00BA2FC7">
        <w:trPr>
          <w:trHeight w:val="253"/>
        </w:trPr>
        <w:tc>
          <w:tcPr>
            <w:tcW w:w="9352" w:type="dxa"/>
            <w:gridSpan w:val="6"/>
            <w:shd w:val="clear" w:color="auto" w:fill="9CC2E5" w:themeFill="accent1" w:themeFillTint="99"/>
          </w:tcPr>
          <w:p w:rsidR="00BA2FC7" w:rsidRPr="000358F1" w:rsidRDefault="00BA2FC7" w:rsidP="000358F1">
            <w:pPr>
              <w:jc w:val="left"/>
              <w:rPr>
                <w:rFonts w:cs="Arial"/>
                <w:b w:val="0"/>
                <w:sz w:val="18"/>
                <w:szCs w:val="18"/>
              </w:rPr>
            </w:pPr>
            <w:r w:rsidRPr="000358F1">
              <w:rPr>
                <w:rFonts w:cs="Arial"/>
                <w:b w:val="0"/>
                <w:sz w:val="18"/>
                <w:szCs w:val="18"/>
              </w:rPr>
              <w:t>Development Team</w:t>
            </w:r>
          </w:p>
        </w:tc>
      </w:tr>
      <w:tr w:rsidR="00BA2FC7" w:rsidRPr="00761503" w:rsidTr="000358F1">
        <w:trPr>
          <w:trHeight w:val="253"/>
        </w:trPr>
        <w:tc>
          <w:tcPr>
            <w:tcW w:w="1342" w:type="dxa"/>
          </w:tcPr>
          <w:p w:rsidR="00BA2FC7" w:rsidRDefault="00BA2FC7" w:rsidP="00AE0BAE">
            <w:r>
              <w:t>PTL</w:t>
            </w:r>
          </w:p>
        </w:tc>
        <w:tc>
          <w:tcPr>
            <w:tcW w:w="2790" w:type="dxa"/>
          </w:tcPr>
          <w:p w:rsidR="00BA2FC7" w:rsidRPr="000358F1" w:rsidRDefault="00BA2FC7" w:rsidP="00123E8B">
            <w:pPr>
              <w:pStyle w:val="ListParagraph"/>
              <w:numPr>
                <w:ilvl w:val="0"/>
                <w:numId w:val="13"/>
              </w:numPr>
              <w:spacing w:line="240" w:lineRule="auto"/>
              <w:rPr>
                <w:rFonts w:ascii="Arial" w:hAnsi="Arial" w:cs="Arial"/>
                <w:b w:val="0"/>
                <w:sz w:val="18"/>
                <w:szCs w:val="18"/>
              </w:rPr>
            </w:pPr>
            <w:r w:rsidRPr="000358F1">
              <w:rPr>
                <w:rFonts w:ascii="Arial" w:hAnsi="Arial" w:cs="Arial"/>
                <w:b w:val="0"/>
                <w:sz w:val="18"/>
                <w:szCs w:val="18"/>
              </w:rPr>
              <w:t>Developing</w:t>
            </w:r>
          </w:p>
          <w:p w:rsidR="00BA2FC7" w:rsidRPr="000358F1" w:rsidRDefault="00BA2FC7" w:rsidP="00123E8B">
            <w:pPr>
              <w:pStyle w:val="ListParagraph"/>
              <w:numPr>
                <w:ilvl w:val="0"/>
                <w:numId w:val="13"/>
              </w:numPr>
              <w:spacing w:line="240" w:lineRule="auto"/>
              <w:rPr>
                <w:rFonts w:ascii="Arial" w:hAnsi="Arial" w:cs="Arial"/>
                <w:b w:val="0"/>
                <w:sz w:val="18"/>
                <w:szCs w:val="18"/>
              </w:rPr>
            </w:pPr>
            <w:r w:rsidRPr="000358F1">
              <w:rPr>
                <w:rFonts w:ascii="Arial" w:hAnsi="Arial" w:cs="Arial"/>
                <w:b w:val="0"/>
                <w:sz w:val="18"/>
                <w:szCs w:val="18"/>
              </w:rPr>
              <w:t>Solve issue of project</w:t>
            </w:r>
          </w:p>
        </w:tc>
        <w:tc>
          <w:tcPr>
            <w:tcW w:w="1710" w:type="dxa"/>
          </w:tcPr>
          <w:p w:rsidR="00BA2FC7" w:rsidRPr="000358F1" w:rsidRDefault="00BA2FC7" w:rsidP="00AE0BAE">
            <w:pPr>
              <w:rPr>
                <w:b w:val="0"/>
                <w:sz w:val="18"/>
                <w:szCs w:val="18"/>
              </w:rPr>
            </w:pPr>
            <w:r w:rsidRPr="000358F1">
              <w:rPr>
                <w:b w:val="0"/>
                <w:sz w:val="18"/>
                <w:szCs w:val="18"/>
              </w:rPr>
              <w:t>Nguyen Viet Hung</w:t>
            </w:r>
          </w:p>
        </w:tc>
        <w:tc>
          <w:tcPr>
            <w:tcW w:w="810" w:type="dxa"/>
          </w:tcPr>
          <w:p w:rsidR="00BA2FC7" w:rsidRDefault="00BA2FC7" w:rsidP="00AE0BAE">
            <w:r>
              <w:t>100%</w:t>
            </w:r>
          </w:p>
        </w:tc>
        <w:tc>
          <w:tcPr>
            <w:tcW w:w="1350" w:type="dxa"/>
          </w:tcPr>
          <w:p w:rsidR="00BA2FC7" w:rsidRPr="00761503" w:rsidRDefault="00BA2FC7" w:rsidP="00AE0BAE"/>
        </w:tc>
        <w:tc>
          <w:tcPr>
            <w:tcW w:w="1350" w:type="dxa"/>
          </w:tcPr>
          <w:p w:rsidR="00BA2FC7" w:rsidRPr="00761503" w:rsidRDefault="00BA2FC7" w:rsidP="00AE0BAE"/>
        </w:tc>
      </w:tr>
      <w:tr w:rsidR="00BA2FC7" w:rsidRPr="00761503" w:rsidTr="000358F1">
        <w:trPr>
          <w:trHeight w:val="253"/>
        </w:trPr>
        <w:tc>
          <w:tcPr>
            <w:tcW w:w="1342" w:type="dxa"/>
          </w:tcPr>
          <w:p w:rsidR="00BA2FC7" w:rsidRDefault="00BA2FC7" w:rsidP="00AE0BAE">
            <w:r>
              <w:t>Developer #1</w:t>
            </w:r>
          </w:p>
        </w:tc>
        <w:tc>
          <w:tcPr>
            <w:tcW w:w="2790" w:type="dxa"/>
          </w:tcPr>
          <w:p w:rsidR="00BA2FC7" w:rsidRPr="000358F1" w:rsidRDefault="00AE0BAE" w:rsidP="00123E8B">
            <w:pPr>
              <w:pStyle w:val="ListParagraph"/>
              <w:numPr>
                <w:ilvl w:val="0"/>
                <w:numId w:val="9"/>
              </w:numPr>
              <w:spacing w:line="240" w:lineRule="auto"/>
              <w:rPr>
                <w:rFonts w:ascii="Arial" w:hAnsi="Arial" w:cs="Arial"/>
                <w:b w:val="0"/>
                <w:sz w:val="18"/>
                <w:szCs w:val="18"/>
              </w:rPr>
            </w:pPr>
            <w:r w:rsidRPr="000358F1">
              <w:rPr>
                <w:rFonts w:ascii="Arial" w:hAnsi="Arial" w:cs="Arial"/>
                <w:b w:val="0"/>
                <w:sz w:val="18"/>
                <w:szCs w:val="18"/>
              </w:rPr>
              <w:t>Developing</w:t>
            </w:r>
          </w:p>
        </w:tc>
        <w:tc>
          <w:tcPr>
            <w:tcW w:w="1710" w:type="dxa"/>
          </w:tcPr>
          <w:p w:rsidR="00BA2FC7" w:rsidRPr="000358F1" w:rsidRDefault="00BA2FC7" w:rsidP="00AE0BAE">
            <w:pPr>
              <w:rPr>
                <w:b w:val="0"/>
                <w:sz w:val="18"/>
                <w:szCs w:val="18"/>
              </w:rPr>
            </w:pPr>
            <w:r w:rsidRPr="000358F1">
              <w:rPr>
                <w:b w:val="0"/>
                <w:sz w:val="18"/>
                <w:szCs w:val="18"/>
              </w:rPr>
              <w:t>Dang Cong Son</w:t>
            </w:r>
          </w:p>
        </w:tc>
        <w:tc>
          <w:tcPr>
            <w:tcW w:w="810" w:type="dxa"/>
          </w:tcPr>
          <w:p w:rsidR="00BA2FC7" w:rsidRDefault="00BA2FC7" w:rsidP="00AE0BAE">
            <w:r>
              <w:t>100%</w:t>
            </w:r>
          </w:p>
        </w:tc>
        <w:tc>
          <w:tcPr>
            <w:tcW w:w="1350" w:type="dxa"/>
          </w:tcPr>
          <w:p w:rsidR="00BA2FC7" w:rsidRPr="00761503" w:rsidRDefault="00BA2FC7" w:rsidP="00AE0BAE"/>
        </w:tc>
        <w:tc>
          <w:tcPr>
            <w:tcW w:w="1350" w:type="dxa"/>
          </w:tcPr>
          <w:p w:rsidR="00BA2FC7" w:rsidRPr="00761503" w:rsidRDefault="00BA2FC7" w:rsidP="00AE0BAE"/>
        </w:tc>
      </w:tr>
      <w:tr w:rsidR="00BA2FC7" w:rsidRPr="00761503" w:rsidTr="000358F1">
        <w:trPr>
          <w:trHeight w:val="253"/>
        </w:trPr>
        <w:tc>
          <w:tcPr>
            <w:tcW w:w="1342" w:type="dxa"/>
          </w:tcPr>
          <w:p w:rsidR="00BA2FC7" w:rsidRDefault="00BA2FC7" w:rsidP="00AE0BAE">
            <w:r>
              <w:t>Developer #2</w:t>
            </w:r>
          </w:p>
        </w:tc>
        <w:tc>
          <w:tcPr>
            <w:tcW w:w="2790" w:type="dxa"/>
          </w:tcPr>
          <w:p w:rsidR="00BA2FC7" w:rsidRPr="000358F1" w:rsidRDefault="00AE0BAE" w:rsidP="00123E8B">
            <w:pPr>
              <w:pStyle w:val="ListParagraph"/>
              <w:numPr>
                <w:ilvl w:val="0"/>
                <w:numId w:val="9"/>
              </w:numPr>
              <w:spacing w:line="240" w:lineRule="auto"/>
              <w:rPr>
                <w:rFonts w:ascii="Arial" w:hAnsi="Arial" w:cs="Arial"/>
                <w:b w:val="0"/>
                <w:sz w:val="18"/>
                <w:szCs w:val="18"/>
              </w:rPr>
            </w:pPr>
            <w:r w:rsidRPr="000358F1">
              <w:rPr>
                <w:rFonts w:ascii="Arial" w:hAnsi="Arial" w:cs="Arial"/>
                <w:b w:val="0"/>
                <w:sz w:val="18"/>
                <w:szCs w:val="18"/>
              </w:rPr>
              <w:t>Developing</w:t>
            </w:r>
          </w:p>
        </w:tc>
        <w:tc>
          <w:tcPr>
            <w:tcW w:w="1710" w:type="dxa"/>
          </w:tcPr>
          <w:p w:rsidR="00BA2FC7" w:rsidRPr="000358F1" w:rsidRDefault="00BA2FC7" w:rsidP="00AE0BAE">
            <w:pPr>
              <w:rPr>
                <w:b w:val="0"/>
                <w:sz w:val="18"/>
                <w:szCs w:val="18"/>
              </w:rPr>
            </w:pPr>
            <w:r w:rsidRPr="000358F1">
              <w:rPr>
                <w:b w:val="0"/>
                <w:sz w:val="18"/>
                <w:szCs w:val="18"/>
              </w:rPr>
              <w:t>Dang Duc Manh</w:t>
            </w:r>
          </w:p>
        </w:tc>
        <w:tc>
          <w:tcPr>
            <w:tcW w:w="810" w:type="dxa"/>
          </w:tcPr>
          <w:p w:rsidR="00BA2FC7" w:rsidRDefault="00BA2FC7" w:rsidP="00AE0BAE">
            <w:r>
              <w:t>100%</w:t>
            </w:r>
          </w:p>
        </w:tc>
        <w:tc>
          <w:tcPr>
            <w:tcW w:w="1350" w:type="dxa"/>
          </w:tcPr>
          <w:p w:rsidR="00BA2FC7" w:rsidRPr="00761503" w:rsidRDefault="00BA2FC7" w:rsidP="00AE0BAE"/>
        </w:tc>
        <w:tc>
          <w:tcPr>
            <w:tcW w:w="1350" w:type="dxa"/>
          </w:tcPr>
          <w:p w:rsidR="00BA2FC7" w:rsidRPr="00761503" w:rsidRDefault="00BA2FC7" w:rsidP="00AE0BAE"/>
        </w:tc>
      </w:tr>
      <w:tr w:rsidR="00BA2FC7" w:rsidRPr="00761503" w:rsidTr="000358F1">
        <w:trPr>
          <w:trHeight w:val="253"/>
        </w:trPr>
        <w:tc>
          <w:tcPr>
            <w:tcW w:w="1342" w:type="dxa"/>
          </w:tcPr>
          <w:p w:rsidR="00BA2FC7" w:rsidRDefault="00BA2FC7" w:rsidP="00AE0BAE">
            <w:bookmarkStart w:id="30" w:name="_GoBack" w:colFirst="4" w:colLast="4"/>
            <w:r>
              <w:t>Developer #3</w:t>
            </w:r>
          </w:p>
        </w:tc>
        <w:tc>
          <w:tcPr>
            <w:tcW w:w="2790" w:type="dxa"/>
          </w:tcPr>
          <w:p w:rsidR="00BA2FC7" w:rsidRPr="000358F1" w:rsidRDefault="00AE0BAE" w:rsidP="00123E8B">
            <w:pPr>
              <w:pStyle w:val="ListParagraph"/>
              <w:numPr>
                <w:ilvl w:val="0"/>
                <w:numId w:val="9"/>
              </w:numPr>
              <w:spacing w:line="240" w:lineRule="auto"/>
              <w:rPr>
                <w:rFonts w:ascii="Arial" w:hAnsi="Arial" w:cs="Arial"/>
                <w:b w:val="0"/>
                <w:sz w:val="18"/>
                <w:szCs w:val="18"/>
              </w:rPr>
            </w:pPr>
            <w:r w:rsidRPr="000358F1">
              <w:rPr>
                <w:rFonts w:ascii="Arial" w:hAnsi="Arial" w:cs="Arial"/>
                <w:b w:val="0"/>
                <w:sz w:val="18"/>
                <w:szCs w:val="18"/>
              </w:rPr>
              <w:t>Developing</w:t>
            </w:r>
          </w:p>
        </w:tc>
        <w:tc>
          <w:tcPr>
            <w:tcW w:w="1710" w:type="dxa"/>
          </w:tcPr>
          <w:p w:rsidR="00BA2FC7" w:rsidRPr="000358F1" w:rsidRDefault="00BA2FC7" w:rsidP="00AE0BAE">
            <w:pPr>
              <w:rPr>
                <w:b w:val="0"/>
                <w:sz w:val="18"/>
                <w:szCs w:val="18"/>
              </w:rPr>
            </w:pPr>
            <w:r w:rsidRPr="000358F1">
              <w:rPr>
                <w:b w:val="0"/>
                <w:sz w:val="18"/>
                <w:szCs w:val="18"/>
              </w:rPr>
              <w:t>Vu Tran Hoang</w:t>
            </w:r>
          </w:p>
        </w:tc>
        <w:tc>
          <w:tcPr>
            <w:tcW w:w="810" w:type="dxa"/>
          </w:tcPr>
          <w:p w:rsidR="00BA2FC7" w:rsidRDefault="00BA2FC7" w:rsidP="00AE0BAE">
            <w:r>
              <w:t>100%</w:t>
            </w:r>
          </w:p>
        </w:tc>
        <w:tc>
          <w:tcPr>
            <w:tcW w:w="1350" w:type="dxa"/>
          </w:tcPr>
          <w:p w:rsidR="00BA2FC7" w:rsidRPr="00761503" w:rsidRDefault="00BA2FC7" w:rsidP="00AE0BAE"/>
        </w:tc>
        <w:tc>
          <w:tcPr>
            <w:tcW w:w="1350" w:type="dxa"/>
          </w:tcPr>
          <w:p w:rsidR="00BA2FC7" w:rsidRPr="00761503" w:rsidRDefault="00BA2FC7" w:rsidP="00AE0BAE"/>
        </w:tc>
      </w:tr>
      <w:bookmarkEnd w:id="30"/>
      <w:tr w:rsidR="00AE0BAE" w:rsidRPr="00761503" w:rsidTr="00AE0BAE">
        <w:trPr>
          <w:trHeight w:val="253"/>
        </w:trPr>
        <w:tc>
          <w:tcPr>
            <w:tcW w:w="9352" w:type="dxa"/>
            <w:gridSpan w:val="6"/>
            <w:shd w:val="clear" w:color="auto" w:fill="9CC2E5" w:themeFill="accent1" w:themeFillTint="99"/>
          </w:tcPr>
          <w:p w:rsidR="00AE0BAE" w:rsidRPr="000358F1" w:rsidRDefault="00AE0BAE" w:rsidP="000358F1">
            <w:pPr>
              <w:jc w:val="left"/>
              <w:rPr>
                <w:rFonts w:cs="Arial"/>
                <w:b w:val="0"/>
                <w:sz w:val="18"/>
                <w:szCs w:val="18"/>
              </w:rPr>
            </w:pPr>
            <w:r w:rsidRPr="000358F1">
              <w:rPr>
                <w:rFonts w:cs="Arial"/>
                <w:b w:val="0"/>
                <w:sz w:val="18"/>
                <w:szCs w:val="18"/>
              </w:rPr>
              <w:t>QA &amp; Test Team</w:t>
            </w:r>
          </w:p>
        </w:tc>
      </w:tr>
      <w:tr w:rsidR="00AE0BAE" w:rsidRPr="00761503" w:rsidTr="000358F1">
        <w:trPr>
          <w:trHeight w:val="253"/>
        </w:trPr>
        <w:tc>
          <w:tcPr>
            <w:tcW w:w="1342" w:type="dxa"/>
          </w:tcPr>
          <w:p w:rsidR="00AE0BAE" w:rsidRDefault="00AE0BAE" w:rsidP="00AE0BAE">
            <w:r>
              <w:t>Test Leader</w:t>
            </w:r>
          </w:p>
        </w:tc>
        <w:tc>
          <w:tcPr>
            <w:tcW w:w="2790" w:type="dxa"/>
          </w:tcPr>
          <w:p w:rsidR="00AE0BAE" w:rsidRPr="000358F1" w:rsidRDefault="00AE0BAE" w:rsidP="00123E8B">
            <w:pPr>
              <w:pStyle w:val="ListParagraph"/>
              <w:numPr>
                <w:ilvl w:val="0"/>
                <w:numId w:val="9"/>
              </w:numPr>
              <w:spacing w:before="120" w:after="60" w:line="240" w:lineRule="auto"/>
              <w:rPr>
                <w:rFonts w:ascii="Arial" w:hAnsi="Arial" w:cs="Arial"/>
                <w:b w:val="0"/>
                <w:sz w:val="18"/>
                <w:szCs w:val="18"/>
              </w:rPr>
            </w:pPr>
            <w:r w:rsidRPr="000358F1">
              <w:rPr>
                <w:rFonts w:ascii="Arial" w:hAnsi="Arial" w:cs="Arial"/>
                <w:b w:val="0"/>
                <w:sz w:val="18"/>
                <w:szCs w:val="18"/>
              </w:rPr>
              <w:t>Responsible for test execution</w:t>
            </w:r>
          </w:p>
          <w:p w:rsidR="00AE0BAE" w:rsidRPr="000358F1" w:rsidRDefault="00AE0BAE" w:rsidP="00123E8B">
            <w:pPr>
              <w:pStyle w:val="ListParagraph"/>
              <w:numPr>
                <w:ilvl w:val="0"/>
                <w:numId w:val="9"/>
              </w:numPr>
              <w:spacing w:before="120" w:after="60" w:line="240" w:lineRule="auto"/>
              <w:rPr>
                <w:rFonts w:ascii="Arial" w:hAnsi="Arial" w:cs="Arial"/>
                <w:b w:val="0"/>
                <w:sz w:val="18"/>
                <w:szCs w:val="18"/>
              </w:rPr>
            </w:pPr>
            <w:r w:rsidRPr="000358F1">
              <w:rPr>
                <w:rFonts w:ascii="Arial" w:hAnsi="Arial" w:cs="Arial"/>
                <w:b w:val="0"/>
                <w:sz w:val="18"/>
                <w:szCs w:val="18"/>
              </w:rPr>
              <w:t>Test results recording</w:t>
            </w:r>
          </w:p>
          <w:p w:rsidR="00AE0BAE" w:rsidRPr="000358F1" w:rsidRDefault="00AE0BAE" w:rsidP="00123E8B">
            <w:pPr>
              <w:pStyle w:val="ListParagraph"/>
              <w:numPr>
                <w:ilvl w:val="0"/>
                <w:numId w:val="9"/>
              </w:numPr>
              <w:spacing w:line="240" w:lineRule="auto"/>
              <w:rPr>
                <w:rFonts w:ascii="Arial" w:hAnsi="Arial" w:cs="Arial"/>
                <w:b w:val="0"/>
                <w:sz w:val="18"/>
                <w:szCs w:val="18"/>
              </w:rPr>
            </w:pPr>
            <w:r w:rsidRPr="000358F1">
              <w:rPr>
                <w:rFonts w:ascii="Arial" w:hAnsi="Arial" w:cs="Arial"/>
                <w:b w:val="0"/>
                <w:sz w:val="18"/>
                <w:szCs w:val="18"/>
              </w:rPr>
              <w:t>Evaluation of test run and error recovery</w:t>
            </w:r>
          </w:p>
        </w:tc>
        <w:tc>
          <w:tcPr>
            <w:tcW w:w="1710" w:type="dxa"/>
          </w:tcPr>
          <w:p w:rsidR="00AE0BAE" w:rsidRPr="000358F1" w:rsidRDefault="00AE0BAE" w:rsidP="00AE0BAE">
            <w:pPr>
              <w:rPr>
                <w:b w:val="0"/>
                <w:sz w:val="18"/>
                <w:szCs w:val="18"/>
              </w:rPr>
            </w:pPr>
            <w:r w:rsidRPr="000358F1">
              <w:rPr>
                <w:b w:val="0"/>
                <w:sz w:val="18"/>
                <w:szCs w:val="18"/>
              </w:rPr>
              <w:t>Dang Duc Manh</w:t>
            </w:r>
          </w:p>
        </w:tc>
        <w:tc>
          <w:tcPr>
            <w:tcW w:w="810" w:type="dxa"/>
          </w:tcPr>
          <w:p w:rsidR="00AE0BAE" w:rsidRDefault="00AE0BAE" w:rsidP="00AE0BAE">
            <w:r>
              <w:t>100%</w:t>
            </w:r>
          </w:p>
        </w:tc>
        <w:tc>
          <w:tcPr>
            <w:tcW w:w="1350" w:type="dxa"/>
          </w:tcPr>
          <w:p w:rsidR="00AE0BAE" w:rsidRPr="00761503" w:rsidRDefault="00AE0BAE" w:rsidP="00AE0BAE"/>
        </w:tc>
        <w:tc>
          <w:tcPr>
            <w:tcW w:w="1350" w:type="dxa"/>
          </w:tcPr>
          <w:p w:rsidR="00AE0BAE" w:rsidRPr="00761503" w:rsidRDefault="00AE0BAE" w:rsidP="00AE0BAE"/>
        </w:tc>
      </w:tr>
      <w:tr w:rsidR="00AE0BAE" w:rsidRPr="00761503" w:rsidTr="000358F1">
        <w:trPr>
          <w:trHeight w:val="253"/>
        </w:trPr>
        <w:tc>
          <w:tcPr>
            <w:tcW w:w="1342" w:type="dxa"/>
          </w:tcPr>
          <w:p w:rsidR="00AE0BAE" w:rsidRDefault="00206072" w:rsidP="00AE0BAE">
            <w:r>
              <w:t>Tester #1</w:t>
            </w:r>
          </w:p>
        </w:tc>
        <w:tc>
          <w:tcPr>
            <w:tcW w:w="2790" w:type="dxa"/>
          </w:tcPr>
          <w:p w:rsidR="00AE0BAE" w:rsidRPr="000358F1" w:rsidRDefault="00206072" w:rsidP="00123E8B">
            <w:pPr>
              <w:pStyle w:val="ListParagraph"/>
              <w:numPr>
                <w:ilvl w:val="0"/>
                <w:numId w:val="9"/>
              </w:numPr>
              <w:spacing w:before="120" w:after="60" w:line="240" w:lineRule="auto"/>
              <w:rPr>
                <w:rFonts w:ascii="Arial" w:hAnsi="Arial" w:cs="Arial"/>
                <w:b w:val="0"/>
                <w:sz w:val="18"/>
                <w:szCs w:val="18"/>
              </w:rPr>
            </w:pPr>
            <w:r w:rsidRPr="000358F1">
              <w:rPr>
                <w:rFonts w:ascii="Arial" w:hAnsi="Arial" w:cs="Arial"/>
                <w:b w:val="0"/>
                <w:sz w:val="18"/>
                <w:szCs w:val="18"/>
              </w:rPr>
              <w:t>Testing</w:t>
            </w:r>
          </w:p>
          <w:p w:rsidR="00206072" w:rsidRPr="000358F1" w:rsidRDefault="00206072" w:rsidP="00123E8B">
            <w:pPr>
              <w:pStyle w:val="ListParagraph"/>
              <w:numPr>
                <w:ilvl w:val="0"/>
                <w:numId w:val="9"/>
              </w:numPr>
              <w:spacing w:before="120" w:after="60" w:line="240" w:lineRule="auto"/>
              <w:rPr>
                <w:rFonts w:ascii="Arial" w:hAnsi="Arial" w:cs="Arial"/>
                <w:b w:val="0"/>
                <w:sz w:val="18"/>
                <w:szCs w:val="18"/>
              </w:rPr>
            </w:pPr>
            <w:r w:rsidRPr="000358F1">
              <w:rPr>
                <w:rFonts w:ascii="Arial" w:hAnsi="Arial" w:cs="Arial"/>
                <w:b w:val="0"/>
                <w:sz w:val="18"/>
                <w:szCs w:val="18"/>
              </w:rPr>
              <w:t>Write test case</w:t>
            </w:r>
          </w:p>
        </w:tc>
        <w:tc>
          <w:tcPr>
            <w:tcW w:w="1710" w:type="dxa"/>
          </w:tcPr>
          <w:p w:rsidR="00AE0BAE" w:rsidRPr="000358F1" w:rsidRDefault="00206072" w:rsidP="00AE0BAE">
            <w:pPr>
              <w:rPr>
                <w:b w:val="0"/>
                <w:sz w:val="18"/>
                <w:szCs w:val="18"/>
              </w:rPr>
            </w:pPr>
            <w:r w:rsidRPr="000358F1">
              <w:rPr>
                <w:b w:val="0"/>
                <w:sz w:val="18"/>
                <w:szCs w:val="18"/>
              </w:rPr>
              <w:t>Tran Ba Quyen</w:t>
            </w:r>
          </w:p>
        </w:tc>
        <w:tc>
          <w:tcPr>
            <w:tcW w:w="810" w:type="dxa"/>
          </w:tcPr>
          <w:p w:rsidR="00AE0BAE" w:rsidRDefault="00206072" w:rsidP="00AE0BAE">
            <w:r>
              <w:t>100%</w:t>
            </w:r>
          </w:p>
        </w:tc>
        <w:tc>
          <w:tcPr>
            <w:tcW w:w="1350" w:type="dxa"/>
          </w:tcPr>
          <w:p w:rsidR="00AE0BAE" w:rsidRPr="00761503" w:rsidRDefault="00AE0BAE" w:rsidP="00AE0BAE"/>
        </w:tc>
        <w:tc>
          <w:tcPr>
            <w:tcW w:w="1350" w:type="dxa"/>
          </w:tcPr>
          <w:p w:rsidR="00AE0BAE" w:rsidRPr="00761503" w:rsidRDefault="00AE0BAE" w:rsidP="00AE0BAE"/>
        </w:tc>
      </w:tr>
      <w:tr w:rsidR="00AE0BAE" w:rsidRPr="00761503" w:rsidTr="000358F1">
        <w:trPr>
          <w:trHeight w:val="253"/>
        </w:trPr>
        <w:tc>
          <w:tcPr>
            <w:tcW w:w="1342" w:type="dxa"/>
          </w:tcPr>
          <w:p w:rsidR="00AE0BAE" w:rsidRDefault="00206072" w:rsidP="00AE0BAE">
            <w:r>
              <w:t>Tester #2</w:t>
            </w:r>
          </w:p>
        </w:tc>
        <w:tc>
          <w:tcPr>
            <w:tcW w:w="2790" w:type="dxa"/>
          </w:tcPr>
          <w:p w:rsidR="00AE0BAE" w:rsidRPr="000358F1" w:rsidRDefault="00206072" w:rsidP="00123E8B">
            <w:pPr>
              <w:pStyle w:val="ListParagraph"/>
              <w:numPr>
                <w:ilvl w:val="0"/>
                <w:numId w:val="9"/>
              </w:numPr>
              <w:spacing w:before="120" w:after="60" w:line="240" w:lineRule="auto"/>
              <w:rPr>
                <w:rFonts w:ascii="Arial" w:hAnsi="Arial" w:cs="Arial"/>
                <w:b w:val="0"/>
                <w:sz w:val="18"/>
                <w:szCs w:val="18"/>
              </w:rPr>
            </w:pPr>
            <w:r w:rsidRPr="000358F1">
              <w:rPr>
                <w:rFonts w:ascii="Arial" w:hAnsi="Arial" w:cs="Arial"/>
                <w:b w:val="0"/>
                <w:sz w:val="18"/>
                <w:szCs w:val="18"/>
              </w:rPr>
              <w:t xml:space="preserve">Testing </w:t>
            </w:r>
          </w:p>
        </w:tc>
        <w:tc>
          <w:tcPr>
            <w:tcW w:w="1710" w:type="dxa"/>
          </w:tcPr>
          <w:p w:rsidR="00AE0BAE" w:rsidRPr="000358F1" w:rsidRDefault="00206072" w:rsidP="00AE0BAE">
            <w:pPr>
              <w:rPr>
                <w:b w:val="0"/>
                <w:sz w:val="18"/>
                <w:szCs w:val="18"/>
              </w:rPr>
            </w:pPr>
            <w:r w:rsidRPr="000358F1">
              <w:rPr>
                <w:b w:val="0"/>
                <w:sz w:val="18"/>
                <w:szCs w:val="18"/>
              </w:rPr>
              <w:t>Vu Tran Hoang</w:t>
            </w:r>
          </w:p>
        </w:tc>
        <w:tc>
          <w:tcPr>
            <w:tcW w:w="810" w:type="dxa"/>
          </w:tcPr>
          <w:p w:rsidR="00AE0BAE" w:rsidRDefault="00206072" w:rsidP="00AE0BAE">
            <w:r>
              <w:t>100%</w:t>
            </w:r>
          </w:p>
        </w:tc>
        <w:tc>
          <w:tcPr>
            <w:tcW w:w="1350" w:type="dxa"/>
          </w:tcPr>
          <w:p w:rsidR="00AE0BAE" w:rsidRPr="00761503" w:rsidRDefault="00AE0BAE" w:rsidP="00AE0BAE"/>
        </w:tc>
        <w:tc>
          <w:tcPr>
            <w:tcW w:w="1350" w:type="dxa"/>
          </w:tcPr>
          <w:p w:rsidR="00AE0BAE" w:rsidRPr="00761503" w:rsidRDefault="00AE0BAE" w:rsidP="00AE0BAE"/>
        </w:tc>
      </w:tr>
    </w:tbl>
    <w:p w:rsidR="00761503" w:rsidRDefault="00761503" w:rsidP="00AE0BAE"/>
    <w:p w:rsidR="00380E56" w:rsidRDefault="00380E56" w:rsidP="00AE0BAE">
      <w:r>
        <w:t>The detail of Human resource budget allocation over the whole project life is in the below table</w:t>
      </w:r>
      <w:r w:rsidR="00CC7543">
        <w:t>:</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90"/>
        <w:gridCol w:w="1260"/>
        <w:gridCol w:w="540"/>
        <w:gridCol w:w="540"/>
        <w:gridCol w:w="540"/>
        <w:gridCol w:w="540"/>
        <w:gridCol w:w="540"/>
        <w:gridCol w:w="540"/>
        <w:gridCol w:w="540"/>
        <w:gridCol w:w="540"/>
        <w:gridCol w:w="540"/>
        <w:gridCol w:w="540"/>
        <w:gridCol w:w="540"/>
        <w:gridCol w:w="630"/>
      </w:tblGrid>
      <w:tr w:rsidR="00380E56" w:rsidRPr="00CC7543" w:rsidTr="00F453FA">
        <w:trPr>
          <w:cantSplit/>
          <w:trHeight w:val="525"/>
          <w:tblHeader/>
        </w:trPr>
        <w:tc>
          <w:tcPr>
            <w:tcW w:w="990" w:type="dxa"/>
            <w:shd w:val="clear" w:color="auto" w:fill="D9D9D9"/>
            <w:vAlign w:val="center"/>
          </w:tcPr>
          <w:p w:rsidR="00380E56" w:rsidRPr="00CC7543" w:rsidRDefault="00380E56" w:rsidP="00AE0BAE">
            <w:pPr>
              <w:pStyle w:val="Bangheader"/>
            </w:pPr>
            <w:r w:rsidRPr="00CC7543">
              <w:t>Role</w:t>
            </w:r>
          </w:p>
        </w:tc>
        <w:tc>
          <w:tcPr>
            <w:tcW w:w="1260" w:type="dxa"/>
            <w:shd w:val="clear" w:color="auto" w:fill="D9D9D9"/>
            <w:vAlign w:val="center"/>
          </w:tcPr>
          <w:p w:rsidR="00380E56" w:rsidRPr="00CC7543" w:rsidRDefault="00380E56" w:rsidP="00AE0BAE">
            <w:pPr>
              <w:pStyle w:val="Bangheader"/>
            </w:pPr>
            <w:r w:rsidRPr="00CC7543">
              <w:t>Name</w:t>
            </w:r>
          </w:p>
        </w:tc>
        <w:tc>
          <w:tcPr>
            <w:tcW w:w="540" w:type="dxa"/>
            <w:shd w:val="clear" w:color="auto" w:fill="D9D9D9"/>
            <w:vAlign w:val="center"/>
          </w:tcPr>
          <w:p w:rsidR="00380E56" w:rsidRPr="00CC7543" w:rsidRDefault="00380E56" w:rsidP="00AE0BAE">
            <w:pPr>
              <w:pStyle w:val="Bangheader"/>
            </w:pPr>
            <w:r w:rsidRPr="00CC7543">
              <w:t>W1-Sep</w:t>
            </w:r>
          </w:p>
        </w:tc>
        <w:tc>
          <w:tcPr>
            <w:tcW w:w="540" w:type="dxa"/>
            <w:shd w:val="clear" w:color="auto" w:fill="D9D9D9"/>
            <w:vAlign w:val="center"/>
          </w:tcPr>
          <w:p w:rsidR="00380E56" w:rsidRPr="00CC7543" w:rsidRDefault="00380E56" w:rsidP="00AE0BAE">
            <w:pPr>
              <w:pStyle w:val="Bangheader"/>
            </w:pPr>
            <w:r w:rsidRPr="00CC7543">
              <w:t>W2-Sep</w:t>
            </w:r>
          </w:p>
        </w:tc>
        <w:tc>
          <w:tcPr>
            <w:tcW w:w="540" w:type="dxa"/>
            <w:shd w:val="clear" w:color="auto" w:fill="D9D9D9"/>
            <w:vAlign w:val="center"/>
          </w:tcPr>
          <w:p w:rsidR="00380E56" w:rsidRPr="00CC7543" w:rsidRDefault="00380E56" w:rsidP="00AE0BAE">
            <w:pPr>
              <w:pStyle w:val="Bangheader"/>
            </w:pPr>
            <w:r w:rsidRPr="00CC7543">
              <w:t>W3-Sep</w:t>
            </w:r>
          </w:p>
        </w:tc>
        <w:tc>
          <w:tcPr>
            <w:tcW w:w="540" w:type="dxa"/>
            <w:shd w:val="clear" w:color="auto" w:fill="D9D9D9"/>
            <w:vAlign w:val="center"/>
          </w:tcPr>
          <w:p w:rsidR="00380E56" w:rsidRPr="00CC7543" w:rsidRDefault="00380E56" w:rsidP="00AE0BAE">
            <w:pPr>
              <w:pStyle w:val="Bangheader"/>
            </w:pPr>
            <w:r w:rsidRPr="00CC7543">
              <w:t>W4-Sep</w:t>
            </w:r>
          </w:p>
        </w:tc>
        <w:tc>
          <w:tcPr>
            <w:tcW w:w="540" w:type="dxa"/>
            <w:shd w:val="clear" w:color="auto" w:fill="D9D9D9"/>
            <w:vAlign w:val="center"/>
          </w:tcPr>
          <w:p w:rsidR="00380E56" w:rsidRPr="00CC7543" w:rsidRDefault="00380E56" w:rsidP="00AE0BAE">
            <w:pPr>
              <w:pStyle w:val="Bangheader"/>
            </w:pPr>
            <w:r w:rsidRPr="00CC7543">
              <w:t>W1-Oct</w:t>
            </w:r>
          </w:p>
        </w:tc>
        <w:tc>
          <w:tcPr>
            <w:tcW w:w="540" w:type="dxa"/>
            <w:shd w:val="clear" w:color="auto" w:fill="D9D9D9"/>
            <w:vAlign w:val="center"/>
          </w:tcPr>
          <w:p w:rsidR="00380E56" w:rsidRPr="00CC7543" w:rsidRDefault="00380E56" w:rsidP="00AE0BAE">
            <w:pPr>
              <w:pStyle w:val="Bangheader"/>
            </w:pPr>
            <w:r w:rsidRPr="00CC7543">
              <w:t>W2-Oct</w:t>
            </w:r>
          </w:p>
        </w:tc>
        <w:tc>
          <w:tcPr>
            <w:tcW w:w="540" w:type="dxa"/>
            <w:shd w:val="clear" w:color="auto" w:fill="D9D9D9"/>
            <w:vAlign w:val="center"/>
          </w:tcPr>
          <w:p w:rsidR="00380E56" w:rsidRPr="00CC7543" w:rsidRDefault="00380E56" w:rsidP="00AE0BAE">
            <w:pPr>
              <w:pStyle w:val="Bangheader"/>
            </w:pPr>
            <w:r w:rsidRPr="00CC7543">
              <w:t>W3-Oct</w:t>
            </w:r>
          </w:p>
        </w:tc>
        <w:tc>
          <w:tcPr>
            <w:tcW w:w="540" w:type="dxa"/>
            <w:shd w:val="clear" w:color="auto" w:fill="D9D9D9"/>
            <w:vAlign w:val="center"/>
          </w:tcPr>
          <w:p w:rsidR="00380E56" w:rsidRPr="00CC7543" w:rsidRDefault="00380E56" w:rsidP="00AE0BAE">
            <w:pPr>
              <w:pStyle w:val="Bangheader"/>
            </w:pPr>
            <w:r w:rsidRPr="00CC7543">
              <w:t>W4-Oct</w:t>
            </w:r>
          </w:p>
        </w:tc>
        <w:tc>
          <w:tcPr>
            <w:tcW w:w="540" w:type="dxa"/>
            <w:shd w:val="clear" w:color="auto" w:fill="D9D9D9"/>
            <w:vAlign w:val="center"/>
          </w:tcPr>
          <w:p w:rsidR="00380E56" w:rsidRPr="00CC7543" w:rsidRDefault="00380E56" w:rsidP="00AE0BAE">
            <w:pPr>
              <w:pStyle w:val="Bangheader"/>
            </w:pPr>
            <w:r w:rsidRPr="00CC7543">
              <w:t>W1-Nov</w:t>
            </w:r>
          </w:p>
        </w:tc>
        <w:tc>
          <w:tcPr>
            <w:tcW w:w="540" w:type="dxa"/>
            <w:shd w:val="clear" w:color="auto" w:fill="D9D9D9"/>
            <w:vAlign w:val="center"/>
          </w:tcPr>
          <w:p w:rsidR="00380E56" w:rsidRPr="00CC7543" w:rsidRDefault="00380E56" w:rsidP="00AE0BAE">
            <w:pPr>
              <w:pStyle w:val="Bangheader"/>
            </w:pPr>
            <w:r w:rsidRPr="00CC7543">
              <w:t>W2-Nov</w:t>
            </w:r>
          </w:p>
        </w:tc>
        <w:tc>
          <w:tcPr>
            <w:tcW w:w="540" w:type="dxa"/>
            <w:shd w:val="clear" w:color="auto" w:fill="D9D9D9"/>
            <w:vAlign w:val="center"/>
          </w:tcPr>
          <w:p w:rsidR="00380E56" w:rsidRPr="00CC7543" w:rsidRDefault="00380E56" w:rsidP="00AE0BAE">
            <w:pPr>
              <w:pStyle w:val="Bangheader"/>
            </w:pPr>
            <w:r w:rsidRPr="00CC7543">
              <w:t>W3-Nov</w:t>
            </w:r>
          </w:p>
        </w:tc>
        <w:tc>
          <w:tcPr>
            <w:tcW w:w="630" w:type="dxa"/>
            <w:tcBorders>
              <w:bottom w:val="dotted" w:sz="2" w:space="0" w:color="808080"/>
            </w:tcBorders>
            <w:shd w:val="clear" w:color="auto" w:fill="D9D9D9"/>
            <w:vAlign w:val="center"/>
          </w:tcPr>
          <w:p w:rsidR="00380E56" w:rsidRPr="00CC7543" w:rsidRDefault="00380E56" w:rsidP="00AE0BAE">
            <w:pPr>
              <w:pStyle w:val="Bangheader"/>
            </w:pPr>
            <w:r w:rsidRPr="00CC7543">
              <w:t>Total (pd)</w:t>
            </w:r>
          </w:p>
        </w:tc>
      </w:tr>
      <w:tr w:rsidR="00380E56" w:rsidRPr="00CC7543" w:rsidTr="00F453FA">
        <w:trPr>
          <w:cantSplit/>
          <w:trHeight w:val="525"/>
        </w:trPr>
        <w:tc>
          <w:tcPr>
            <w:tcW w:w="990" w:type="dxa"/>
            <w:vAlign w:val="center"/>
          </w:tcPr>
          <w:p w:rsidR="00380E56" w:rsidRPr="00CC7543" w:rsidRDefault="004D0F2B" w:rsidP="00AE0BAE">
            <w:pPr>
              <w:pStyle w:val="bang0"/>
            </w:pPr>
            <w:r>
              <w:t>SM</w:t>
            </w:r>
          </w:p>
        </w:tc>
        <w:tc>
          <w:tcPr>
            <w:tcW w:w="1260" w:type="dxa"/>
            <w:vAlign w:val="center"/>
          </w:tcPr>
          <w:p w:rsidR="00380E56" w:rsidRPr="00CC7543" w:rsidRDefault="00380E56" w:rsidP="00AE0BAE">
            <w:pPr>
              <w:pStyle w:val="bang0"/>
            </w:pPr>
            <w:r w:rsidRPr="00CC7543">
              <w:t>Nguyen Van A</w:t>
            </w:r>
          </w:p>
        </w:tc>
        <w:tc>
          <w:tcPr>
            <w:tcW w:w="540" w:type="dxa"/>
            <w:vAlign w:val="center"/>
          </w:tcPr>
          <w:p w:rsidR="00380E56" w:rsidRPr="00CC7543" w:rsidRDefault="00380E56" w:rsidP="00AE0BAE">
            <w:pPr>
              <w:pStyle w:val="bang0"/>
            </w:pPr>
            <w:r w:rsidRPr="00CC7543">
              <w:t>70%</w:t>
            </w:r>
          </w:p>
        </w:tc>
        <w:tc>
          <w:tcPr>
            <w:tcW w:w="540" w:type="dxa"/>
            <w:vAlign w:val="center"/>
          </w:tcPr>
          <w:p w:rsidR="00380E56" w:rsidRPr="00CC7543" w:rsidRDefault="00380E56" w:rsidP="00AE0BAE">
            <w:pPr>
              <w:pStyle w:val="bang0"/>
            </w:pPr>
            <w:r w:rsidRPr="00CC7543">
              <w:t>100%</w:t>
            </w:r>
          </w:p>
        </w:tc>
        <w:tc>
          <w:tcPr>
            <w:tcW w:w="540" w:type="dxa"/>
            <w:vAlign w:val="center"/>
          </w:tcPr>
          <w:p w:rsidR="00380E56" w:rsidRPr="00CC7543" w:rsidRDefault="00380E56" w:rsidP="00AE0BAE">
            <w:pPr>
              <w:pStyle w:val="bang0"/>
            </w:pPr>
            <w:r w:rsidRPr="00CC7543">
              <w:t>100%</w:t>
            </w:r>
          </w:p>
        </w:tc>
        <w:tc>
          <w:tcPr>
            <w:tcW w:w="540" w:type="dxa"/>
            <w:vAlign w:val="center"/>
          </w:tcPr>
          <w:p w:rsidR="00380E56" w:rsidRPr="00CC7543" w:rsidRDefault="00380E56" w:rsidP="00AE0BAE">
            <w:pPr>
              <w:pStyle w:val="bang0"/>
            </w:pPr>
            <w:r w:rsidRPr="00CC7543">
              <w:t>80%</w:t>
            </w:r>
          </w:p>
        </w:tc>
        <w:tc>
          <w:tcPr>
            <w:tcW w:w="540" w:type="dxa"/>
            <w:vAlign w:val="center"/>
          </w:tcPr>
          <w:p w:rsidR="00380E56" w:rsidRPr="00CC7543" w:rsidRDefault="00380E56" w:rsidP="00AE0BAE">
            <w:pPr>
              <w:pStyle w:val="bang0"/>
            </w:pPr>
            <w:r w:rsidRPr="00CC7543">
              <w:t>80%</w:t>
            </w:r>
          </w:p>
        </w:tc>
        <w:tc>
          <w:tcPr>
            <w:tcW w:w="540" w:type="dxa"/>
            <w:vAlign w:val="center"/>
          </w:tcPr>
          <w:p w:rsidR="00380E56" w:rsidRPr="00CC7543" w:rsidRDefault="00380E56" w:rsidP="00AE0BAE">
            <w:pPr>
              <w:pStyle w:val="bang0"/>
            </w:pPr>
            <w:r w:rsidRPr="00CC7543">
              <w:t>80%</w:t>
            </w:r>
          </w:p>
        </w:tc>
        <w:tc>
          <w:tcPr>
            <w:tcW w:w="540" w:type="dxa"/>
            <w:vAlign w:val="center"/>
          </w:tcPr>
          <w:p w:rsidR="00380E56" w:rsidRPr="00CC7543" w:rsidRDefault="00380E56" w:rsidP="00AE0BAE">
            <w:pPr>
              <w:pStyle w:val="bang0"/>
            </w:pPr>
            <w:r w:rsidRPr="00CC7543">
              <w:t>80%</w:t>
            </w:r>
          </w:p>
        </w:tc>
        <w:tc>
          <w:tcPr>
            <w:tcW w:w="540" w:type="dxa"/>
            <w:vAlign w:val="center"/>
          </w:tcPr>
          <w:p w:rsidR="00380E56" w:rsidRPr="00CC7543" w:rsidRDefault="00380E56" w:rsidP="00AE0BAE">
            <w:pPr>
              <w:pStyle w:val="bang0"/>
            </w:pPr>
            <w:r w:rsidRPr="00CC7543">
              <w:t>80%</w:t>
            </w:r>
          </w:p>
        </w:tc>
        <w:tc>
          <w:tcPr>
            <w:tcW w:w="540" w:type="dxa"/>
            <w:vAlign w:val="center"/>
          </w:tcPr>
          <w:p w:rsidR="00380E56" w:rsidRPr="00CC7543" w:rsidRDefault="00380E56" w:rsidP="00AE0BAE">
            <w:pPr>
              <w:pStyle w:val="bang0"/>
            </w:pPr>
            <w:r w:rsidRPr="00CC7543">
              <w:t>80%</w:t>
            </w:r>
          </w:p>
        </w:tc>
        <w:tc>
          <w:tcPr>
            <w:tcW w:w="540" w:type="dxa"/>
            <w:vAlign w:val="center"/>
          </w:tcPr>
          <w:p w:rsidR="00380E56" w:rsidRPr="00CC7543" w:rsidRDefault="00380E56" w:rsidP="00AE0BAE">
            <w:pPr>
              <w:pStyle w:val="bang0"/>
            </w:pPr>
            <w:r w:rsidRPr="00CC7543">
              <w:t>70%</w:t>
            </w:r>
          </w:p>
        </w:tc>
        <w:tc>
          <w:tcPr>
            <w:tcW w:w="540" w:type="dxa"/>
            <w:vAlign w:val="center"/>
          </w:tcPr>
          <w:p w:rsidR="00380E56" w:rsidRPr="00CC7543" w:rsidRDefault="00380E56" w:rsidP="00AE0BAE">
            <w:pPr>
              <w:pStyle w:val="bang0"/>
            </w:pPr>
            <w:r w:rsidRPr="00CC7543">
              <w:t>70%</w:t>
            </w:r>
          </w:p>
        </w:tc>
        <w:tc>
          <w:tcPr>
            <w:tcW w:w="630" w:type="dxa"/>
            <w:shd w:val="clear" w:color="auto" w:fill="C0C0C0"/>
            <w:vAlign w:val="center"/>
          </w:tcPr>
          <w:p w:rsidR="00380E56" w:rsidRPr="00CC7543" w:rsidRDefault="00380E56" w:rsidP="00AE0BAE">
            <w:pPr>
              <w:pStyle w:val="bang0"/>
            </w:pPr>
            <w:r w:rsidRPr="00CC7543">
              <w:t>49</w:t>
            </w:r>
          </w:p>
        </w:tc>
      </w:tr>
      <w:tr w:rsidR="00380E56" w:rsidRPr="00CC7543" w:rsidTr="00F453FA">
        <w:trPr>
          <w:cantSplit/>
          <w:trHeight w:val="525"/>
        </w:trPr>
        <w:tc>
          <w:tcPr>
            <w:tcW w:w="990" w:type="dxa"/>
            <w:vAlign w:val="center"/>
          </w:tcPr>
          <w:p w:rsidR="00380E56" w:rsidRPr="00CC7543" w:rsidRDefault="00380E56" w:rsidP="00AE0BAE">
            <w:pPr>
              <w:pStyle w:val="bang0"/>
            </w:pPr>
            <w:r w:rsidRPr="00CC7543">
              <w:t>PM</w:t>
            </w:r>
          </w:p>
        </w:tc>
        <w:tc>
          <w:tcPr>
            <w:tcW w:w="1260" w:type="dxa"/>
            <w:vAlign w:val="center"/>
          </w:tcPr>
          <w:p w:rsidR="00380E56" w:rsidRPr="00CC7543" w:rsidRDefault="00380E56" w:rsidP="00AE0BAE">
            <w:pPr>
              <w:pStyle w:val="bang0"/>
            </w:pPr>
            <w:r w:rsidRPr="00CC7543">
              <w:t>Nguyen Van B</w:t>
            </w:r>
          </w:p>
        </w:tc>
        <w:tc>
          <w:tcPr>
            <w:tcW w:w="540" w:type="dxa"/>
            <w:vAlign w:val="center"/>
          </w:tcPr>
          <w:p w:rsidR="00380E56" w:rsidRPr="00CC7543" w:rsidRDefault="00380E56" w:rsidP="00AE0BAE">
            <w:pPr>
              <w:pStyle w:val="bang0"/>
            </w:pPr>
            <w:r w:rsidRPr="00CC7543">
              <w:t>0%</w:t>
            </w:r>
          </w:p>
        </w:tc>
        <w:tc>
          <w:tcPr>
            <w:tcW w:w="540" w:type="dxa"/>
            <w:vAlign w:val="center"/>
          </w:tcPr>
          <w:p w:rsidR="00380E56" w:rsidRPr="00CC7543" w:rsidRDefault="00380E56" w:rsidP="00AE0BAE">
            <w:pPr>
              <w:pStyle w:val="bang0"/>
            </w:pPr>
            <w:r w:rsidRPr="00CC7543">
              <w:t>50%</w:t>
            </w: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tcBorders>
              <w:bottom w:val="dotted" w:sz="2" w:space="0" w:color="808080"/>
            </w:tcBorders>
            <w:shd w:val="clear" w:color="auto" w:fill="C0C0C0"/>
            <w:vAlign w:val="center"/>
          </w:tcPr>
          <w:p w:rsidR="00380E56" w:rsidRPr="00CC7543" w:rsidRDefault="00380E56" w:rsidP="00AE0BAE">
            <w:pPr>
              <w:pStyle w:val="bang0"/>
            </w:pPr>
          </w:p>
        </w:tc>
      </w:tr>
      <w:tr w:rsidR="00380E56" w:rsidRPr="00CC7543" w:rsidTr="00F453FA">
        <w:trPr>
          <w:cantSplit/>
          <w:trHeight w:val="525"/>
        </w:trPr>
        <w:tc>
          <w:tcPr>
            <w:tcW w:w="990" w:type="dxa"/>
            <w:vAlign w:val="center"/>
          </w:tcPr>
          <w:p w:rsidR="00380E56" w:rsidRPr="00CC7543" w:rsidRDefault="00380E56" w:rsidP="00AE0BAE">
            <w:pPr>
              <w:pStyle w:val="bang0"/>
            </w:pPr>
            <w:r w:rsidRPr="00CC7543">
              <w:t>BA</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525"/>
        </w:trPr>
        <w:tc>
          <w:tcPr>
            <w:tcW w:w="990" w:type="dxa"/>
            <w:vAlign w:val="center"/>
          </w:tcPr>
          <w:p w:rsidR="00380E56" w:rsidRPr="00CC7543" w:rsidRDefault="00380E56" w:rsidP="00AE0BAE">
            <w:pPr>
              <w:pStyle w:val="bang0"/>
            </w:pPr>
            <w:r w:rsidRPr="00CC7543">
              <w:t>Designer</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525"/>
        </w:trPr>
        <w:tc>
          <w:tcPr>
            <w:tcW w:w="990" w:type="dxa"/>
            <w:vAlign w:val="center"/>
          </w:tcPr>
          <w:p w:rsidR="00380E56" w:rsidRPr="00CC7543" w:rsidRDefault="00380E56" w:rsidP="00AE0BAE">
            <w:pPr>
              <w:pStyle w:val="bang0"/>
            </w:pPr>
            <w:r w:rsidRPr="00CC7543">
              <w:t>TL1</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525"/>
        </w:trPr>
        <w:tc>
          <w:tcPr>
            <w:tcW w:w="990" w:type="dxa"/>
            <w:vAlign w:val="center"/>
          </w:tcPr>
          <w:p w:rsidR="00380E56" w:rsidRPr="00CC7543" w:rsidRDefault="00380E56" w:rsidP="00AE0BAE">
            <w:pPr>
              <w:pStyle w:val="bang0"/>
            </w:pPr>
            <w:r w:rsidRPr="00CC7543">
              <w:t>Dev1</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525"/>
        </w:trPr>
        <w:tc>
          <w:tcPr>
            <w:tcW w:w="990" w:type="dxa"/>
            <w:vAlign w:val="center"/>
          </w:tcPr>
          <w:p w:rsidR="00380E56" w:rsidRPr="00CC7543" w:rsidRDefault="00380E56" w:rsidP="00AE0BAE">
            <w:pPr>
              <w:pStyle w:val="bang0"/>
            </w:pPr>
            <w:r w:rsidRPr="00CC7543">
              <w:t>TL2</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525"/>
        </w:trPr>
        <w:tc>
          <w:tcPr>
            <w:tcW w:w="990" w:type="dxa"/>
            <w:vAlign w:val="center"/>
          </w:tcPr>
          <w:p w:rsidR="00380E56" w:rsidRPr="00CC7543" w:rsidRDefault="00380E56" w:rsidP="00AE0BAE">
            <w:pPr>
              <w:pStyle w:val="bang0"/>
            </w:pPr>
            <w:r w:rsidRPr="00CC7543">
              <w:t>Dev2</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525"/>
        </w:trPr>
        <w:tc>
          <w:tcPr>
            <w:tcW w:w="990" w:type="dxa"/>
            <w:vAlign w:val="center"/>
          </w:tcPr>
          <w:p w:rsidR="00380E56" w:rsidRPr="00CC7543" w:rsidRDefault="00380E56" w:rsidP="00AE0BAE">
            <w:pPr>
              <w:pStyle w:val="bang0"/>
            </w:pPr>
            <w:r w:rsidRPr="00CC7543">
              <w:t>Test Leader</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525"/>
        </w:trPr>
        <w:tc>
          <w:tcPr>
            <w:tcW w:w="990" w:type="dxa"/>
            <w:vAlign w:val="center"/>
          </w:tcPr>
          <w:p w:rsidR="00380E56" w:rsidRPr="00CC7543" w:rsidRDefault="00380E56" w:rsidP="00AE0BAE">
            <w:pPr>
              <w:pStyle w:val="bang0"/>
            </w:pPr>
            <w:r w:rsidRPr="00CC7543">
              <w:t>Tester #1</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525"/>
        </w:trPr>
        <w:tc>
          <w:tcPr>
            <w:tcW w:w="990" w:type="dxa"/>
            <w:vAlign w:val="center"/>
          </w:tcPr>
          <w:p w:rsidR="00380E56" w:rsidRPr="00CC7543" w:rsidRDefault="00380E56" w:rsidP="00AE0BAE">
            <w:pPr>
              <w:pStyle w:val="bang0"/>
            </w:pPr>
            <w:r w:rsidRPr="00CC7543">
              <w:t>Tester #2</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525"/>
        </w:trPr>
        <w:tc>
          <w:tcPr>
            <w:tcW w:w="990" w:type="dxa"/>
            <w:vAlign w:val="center"/>
          </w:tcPr>
          <w:p w:rsidR="00380E56" w:rsidRPr="00CC7543" w:rsidRDefault="00380E56" w:rsidP="00AE0BAE">
            <w:pPr>
              <w:pStyle w:val="bang0"/>
            </w:pPr>
            <w:r w:rsidRPr="00CC7543">
              <w:t>Bridge SE</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465"/>
        </w:trPr>
        <w:tc>
          <w:tcPr>
            <w:tcW w:w="990" w:type="dxa"/>
            <w:vAlign w:val="center"/>
          </w:tcPr>
          <w:p w:rsidR="00380E56" w:rsidRPr="00CC7543" w:rsidRDefault="00380E56" w:rsidP="00AE0BAE">
            <w:pPr>
              <w:pStyle w:val="bang0"/>
            </w:pPr>
            <w:r w:rsidRPr="00CC7543">
              <w:t>CC</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465"/>
        </w:trPr>
        <w:tc>
          <w:tcPr>
            <w:tcW w:w="990" w:type="dxa"/>
            <w:vAlign w:val="center"/>
          </w:tcPr>
          <w:p w:rsidR="00380E56" w:rsidRPr="00CC7543" w:rsidRDefault="00380E56" w:rsidP="00AE0BAE">
            <w:pPr>
              <w:pStyle w:val="bang0"/>
            </w:pPr>
            <w:r w:rsidRPr="00CC7543">
              <w:lastRenderedPageBreak/>
              <w:t>QA1</w:t>
            </w:r>
          </w:p>
        </w:tc>
        <w:tc>
          <w:tcPr>
            <w:tcW w:w="126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540" w:type="dxa"/>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r w:rsidR="00380E56" w:rsidRPr="00CC7543" w:rsidTr="00F453FA">
        <w:trPr>
          <w:cantSplit/>
          <w:trHeight w:val="465"/>
        </w:trPr>
        <w:tc>
          <w:tcPr>
            <w:tcW w:w="990" w:type="dxa"/>
            <w:tcBorders>
              <w:bottom w:val="dotted" w:sz="2" w:space="0" w:color="808080"/>
            </w:tcBorders>
            <w:vAlign w:val="center"/>
          </w:tcPr>
          <w:p w:rsidR="00380E56" w:rsidRPr="00CC7543" w:rsidRDefault="00380E56" w:rsidP="00AE0BAE">
            <w:pPr>
              <w:pStyle w:val="bang0"/>
            </w:pPr>
            <w:r w:rsidRPr="00CC7543">
              <w:t>Comtor</w:t>
            </w:r>
          </w:p>
        </w:tc>
        <w:tc>
          <w:tcPr>
            <w:tcW w:w="1260" w:type="dxa"/>
            <w:tcBorders>
              <w:bottom w:val="dotted" w:sz="2" w:space="0" w:color="808080"/>
            </w:tcBorders>
            <w:vAlign w:val="center"/>
          </w:tcPr>
          <w:p w:rsidR="00380E56" w:rsidRPr="00CC7543" w:rsidRDefault="00380E56" w:rsidP="00AE0BAE">
            <w:pPr>
              <w:pStyle w:val="bang0"/>
            </w:pPr>
          </w:p>
        </w:tc>
        <w:tc>
          <w:tcPr>
            <w:tcW w:w="540" w:type="dxa"/>
            <w:tcBorders>
              <w:bottom w:val="dotted" w:sz="2" w:space="0" w:color="808080"/>
            </w:tcBorders>
            <w:vAlign w:val="center"/>
          </w:tcPr>
          <w:p w:rsidR="00380E56" w:rsidRPr="00CC7543" w:rsidRDefault="00380E56" w:rsidP="00AE0BAE">
            <w:pPr>
              <w:pStyle w:val="bang0"/>
            </w:pPr>
          </w:p>
        </w:tc>
        <w:tc>
          <w:tcPr>
            <w:tcW w:w="540" w:type="dxa"/>
            <w:tcBorders>
              <w:bottom w:val="dotted" w:sz="2" w:space="0" w:color="808080"/>
            </w:tcBorders>
            <w:vAlign w:val="center"/>
          </w:tcPr>
          <w:p w:rsidR="00380E56" w:rsidRPr="00CC7543" w:rsidRDefault="00380E56" w:rsidP="00AE0BAE">
            <w:pPr>
              <w:pStyle w:val="bang0"/>
            </w:pPr>
          </w:p>
        </w:tc>
        <w:tc>
          <w:tcPr>
            <w:tcW w:w="540" w:type="dxa"/>
            <w:tcBorders>
              <w:bottom w:val="dotted" w:sz="2" w:space="0" w:color="808080"/>
            </w:tcBorders>
            <w:vAlign w:val="center"/>
          </w:tcPr>
          <w:p w:rsidR="00380E56" w:rsidRPr="00CC7543" w:rsidRDefault="00380E56" w:rsidP="00AE0BAE">
            <w:pPr>
              <w:pStyle w:val="bang0"/>
            </w:pPr>
          </w:p>
        </w:tc>
        <w:tc>
          <w:tcPr>
            <w:tcW w:w="540" w:type="dxa"/>
            <w:tcBorders>
              <w:bottom w:val="dotted" w:sz="2" w:space="0" w:color="808080"/>
            </w:tcBorders>
            <w:vAlign w:val="center"/>
          </w:tcPr>
          <w:p w:rsidR="00380E56" w:rsidRPr="00CC7543" w:rsidRDefault="00380E56" w:rsidP="00AE0BAE">
            <w:pPr>
              <w:pStyle w:val="bang0"/>
            </w:pPr>
          </w:p>
        </w:tc>
        <w:tc>
          <w:tcPr>
            <w:tcW w:w="540" w:type="dxa"/>
            <w:tcBorders>
              <w:bottom w:val="dotted" w:sz="2" w:space="0" w:color="808080"/>
            </w:tcBorders>
            <w:vAlign w:val="center"/>
          </w:tcPr>
          <w:p w:rsidR="00380E56" w:rsidRPr="00CC7543" w:rsidRDefault="00380E56" w:rsidP="00AE0BAE">
            <w:pPr>
              <w:pStyle w:val="bang0"/>
            </w:pPr>
          </w:p>
        </w:tc>
        <w:tc>
          <w:tcPr>
            <w:tcW w:w="540" w:type="dxa"/>
            <w:tcBorders>
              <w:bottom w:val="dotted" w:sz="2" w:space="0" w:color="808080"/>
            </w:tcBorders>
            <w:vAlign w:val="center"/>
          </w:tcPr>
          <w:p w:rsidR="00380E56" w:rsidRPr="00CC7543" w:rsidRDefault="00380E56" w:rsidP="00AE0BAE">
            <w:pPr>
              <w:pStyle w:val="bang0"/>
            </w:pPr>
          </w:p>
        </w:tc>
        <w:tc>
          <w:tcPr>
            <w:tcW w:w="540" w:type="dxa"/>
            <w:tcBorders>
              <w:bottom w:val="dotted" w:sz="2" w:space="0" w:color="808080"/>
            </w:tcBorders>
            <w:vAlign w:val="center"/>
          </w:tcPr>
          <w:p w:rsidR="00380E56" w:rsidRPr="00CC7543" w:rsidRDefault="00380E56" w:rsidP="00AE0BAE">
            <w:pPr>
              <w:pStyle w:val="bang0"/>
            </w:pPr>
          </w:p>
        </w:tc>
        <w:tc>
          <w:tcPr>
            <w:tcW w:w="540" w:type="dxa"/>
            <w:tcBorders>
              <w:bottom w:val="dotted" w:sz="2" w:space="0" w:color="808080"/>
            </w:tcBorders>
            <w:vAlign w:val="center"/>
          </w:tcPr>
          <w:p w:rsidR="00380E56" w:rsidRPr="00CC7543" w:rsidRDefault="00380E56" w:rsidP="00AE0BAE">
            <w:pPr>
              <w:pStyle w:val="bang0"/>
            </w:pPr>
          </w:p>
        </w:tc>
        <w:tc>
          <w:tcPr>
            <w:tcW w:w="540" w:type="dxa"/>
            <w:tcBorders>
              <w:bottom w:val="dotted" w:sz="2" w:space="0" w:color="808080"/>
            </w:tcBorders>
            <w:vAlign w:val="center"/>
          </w:tcPr>
          <w:p w:rsidR="00380E56" w:rsidRPr="00CC7543" w:rsidRDefault="00380E56" w:rsidP="00AE0BAE">
            <w:pPr>
              <w:pStyle w:val="bang0"/>
            </w:pPr>
          </w:p>
        </w:tc>
        <w:tc>
          <w:tcPr>
            <w:tcW w:w="540" w:type="dxa"/>
            <w:tcBorders>
              <w:bottom w:val="dotted" w:sz="2" w:space="0" w:color="808080"/>
            </w:tcBorders>
            <w:vAlign w:val="center"/>
          </w:tcPr>
          <w:p w:rsidR="00380E56" w:rsidRPr="00CC7543" w:rsidRDefault="00380E56" w:rsidP="00AE0BAE">
            <w:pPr>
              <w:pStyle w:val="bang0"/>
            </w:pPr>
          </w:p>
        </w:tc>
        <w:tc>
          <w:tcPr>
            <w:tcW w:w="540" w:type="dxa"/>
            <w:tcBorders>
              <w:bottom w:val="dotted" w:sz="2" w:space="0" w:color="808080"/>
            </w:tcBorders>
            <w:vAlign w:val="center"/>
          </w:tcPr>
          <w:p w:rsidR="00380E56" w:rsidRPr="00CC7543" w:rsidRDefault="00380E56" w:rsidP="00AE0BAE">
            <w:pPr>
              <w:pStyle w:val="bang0"/>
            </w:pPr>
          </w:p>
        </w:tc>
        <w:tc>
          <w:tcPr>
            <w:tcW w:w="630" w:type="dxa"/>
            <w:tcBorders>
              <w:bottom w:val="dotted" w:sz="2" w:space="0" w:color="808080"/>
            </w:tcBorders>
            <w:shd w:val="clear" w:color="auto" w:fill="D9D9D9"/>
            <w:vAlign w:val="center"/>
          </w:tcPr>
          <w:p w:rsidR="00380E56" w:rsidRPr="00CC7543" w:rsidRDefault="00380E56" w:rsidP="00AE0BAE">
            <w:pPr>
              <w:pStyle w:val="bang0"/>
            </w:pPr>
          </w:p>
        </w:tc>
      </w:tr>
      <w:tr w:rsidR="00380E56" w:rsidRPr="00CC7543" w:rsidTr="00F453FA">
        <w:trPr>
          <w:cantSplit/>
          <w:trHeight w:val="465"/>
        </w:trPr>
        <w:tc>
          <w:tcPr>
            <w:tcW w:w="990" w:type="dxa"/>
            <w:shd w:val="clear" w:color="auto" w:fill="D9D9D9"/>
            <w:vAlign w:val="center"/>
          </w:tcPr>
          <w:p w:rsidR="00380E56" w:rsidRPr="00CC7543" w:rsidRDefault="00380E56" w:rsidP="00AE0BAE">
            <w:pPr>
              <w:pStyle w:val="bang0"/>
            </w:pPr>
            <w:r w:rsidRPr="00CC7543">
              <w:t>Total</w:t>
            </w:r>
          </w:p>
        </w:tc>
        <w:tc>
          <w:tcPr>
            <w:tcW w:w="1260" w:type="dxa"/>
            <w:shd w:val="clear" w:color="auto" w:fill="D9D9D9"/>
            <w:vAlign w:val="center"/>
          </w:tcPr>
          <w:p w:rsidR="00380E56" w:rsidRPr="00CC7543" w:rsidRDefault="00380E56" w:rsidP="00AE0BAE">
            <w:pPr>
              <w:pStyle w:val="bang0"/>
            </w:pPr>
          </w:p>
        </w:tc>
        <w:tc>
          <w:tcPr>
            <w:tcW w:w="540" w:type="dxa"/>
            <w:shd w:val="clear" w:color="auto" w:fill="D9D9D9"/>
            <w:vAlign w:val="center"/>
          </w:tcPr>
          <w:p w:rsidR="00380E56" w:rsidRPr="00CC7543" w:rsidRDefault="00380E56" w:rsidP="00AE0BAE">
            <w:pPr>
              <w:pStyle w:val="bang0"/>
            </w:pPr>
          </w:p>
        </w:tc>
        <w:tc>
          <w:tcPr>
            <w:tcW w:w="540" w:type="dxa"/>
            <w:shd w:val="clear" w:color="auto" w:fill="D9D9D9"/>
            <w:vAlign w:val="center"/>
          </w:tcPr>
          <w:p w:rsidR="00380E56" w:rsidRPr="00CC7543" w:rsidRDefault="00380E56" w:rsidP="00AE0BAE">
            <w:pPr>
              <w:pStyle w:val="bang0"/>
            </w:pPr>
          </w:p>
        </w:tc>
        <w:tc>
          <w:tcPr>
            <w:tcW w:w="540" w:type="dxa"/>
            <w:shd w:val="clear" w:color="auto" w:fill="D9D9D9"/>
            <w:vAlign w:val="center"/>
          </w:tcPr>
          <w:p w:rsidR="00380E56" w:rsidRPr="00CC7543" w:rsidRDefault="00380E56" w:rsidP="00AE0BAE">
            <w:pPr>
              <w:pStyle w:val="bang0"/>
            </w:pPr>
          </w:p>
        </w:tc>
        <w:tc>
          <w:tcPr>
            <w:tcW w:w="540" w:type="dxa"/>
            <w:shd w:val="clear" w:color="auto" w:fill="D9D9D9"/>
            <w:vAlign w:val="center"/>
          </w:tcPr>
          <w:p w:rsidR="00380E56" w:rsidRPr="00CC7543" w:rsidRDefault="00380E56" w:rsidP="00AE0BAE">
            <w:pPr>
              <w:pStyle w:val="bang0"/>
            </w:pPr>
          </w:p>
        </w:tc>
        <w:tc>
          <w:tcPr>
            <w:tcW w:w="540" w:type="dxa"/>
            <w:shd w:val="clear" w:color="auto" w:fill="D9D9D9"/>
            <w:vAlign w:val="center"/>
          </w:tcPr>
          <w:p w:rsidR="00380E56" w:rsidRPr="00CC7543" w:rsidRDefault="00380E56" w:rsidP="00AE0BAE">
            <w:pPr>
              <w:pStyle w:val="bang0"/>
            </w:pPr>
          </w:p>
        </w:tc>
        <w:tc>
          <w:tcPr>
            <w:tcW w:w="540" w:type="dxa"/>
            <w:shd w:val="clear" w:color="auto" w:fill="D9D9D9"/>
            <w:vAlign w:val="center"/>
          </w:tcPr>
          <w:p w:rsidR="00380E56" w:rsidRPr="00CC7543" w:rsidRDefault="00380E56" w:rsidP="00AE0BAE">
            <w:pPr>
              <w:pStyle w:val="bang0"/>
            </w:pPr>
          </w:p>
        </w:tc>
        <w:tc>
          <w:tcPr>
            <w:tcW w:w="540" w:type="dxa"/>
            <w:shd w:val="clear" w:color="auto" w:fill="D9D9D9"/>
            <w:vAlign w:val="center"/>
          </w:tcPr>
          <w:p w:rsidR="00380E56" w:rsidRPr="00CC7543" w:rsidRDefault="00380E56" w:rsidP="00AE0BAE">
            <w:pPr>
              <w:pStyle w:val="bang0"/>
            </w:pPr>
          </w:p>
        </w:tc>
        <w:tc>
          <w:tcPr>
            <w:tcW w:w="540" w:type="dxa"/>
            <w:shd w:val="clear" w:color="auto" w:fill="D9D9D9"/>
            <w:vAlign w:val="center"/>
          </w:tcPr>
          <w:p w:rsidR="00380E56" w:rsidRPr="00CC7543" w:rsidRDefault="00380E56" w:rsidP="00AE0BAE">
            <w:pPr>
              <w:pStyle w:val="bang0"/>
            </w:pPr>
          </w:p>
        </w:tc>
        <w:tc>
          <w:tcPr>
            <w:tcW w:w="540" w:type="dxa"/>
            <w:shd w:val="clear" w:color="auto" w:fill="D9D9D9"/>
            <w:vAlign w:val="center"/>
          </w:tcPr>
          <w:p w:rsidR="00380E56" w:rsidRPr="00CC7543" w:rsidRDefault="00380E56" w:rsidP="00AE0BAE">
            <w:pPr>
              <w:pStyle w:val="bang0"/>
            </w:pPr>
          </w:p>
        </w:tc>
        <w:tc>
          <w:tcPr>
            <w:tcW w:w="540" w:type="dxa"/>
            <w:shd w:val="clear" w:color="auto" w:fill="D9D9D9"/>
            <w:vAlign w:val="center"/>
          </w:tcPr>
          <w:p w:rsidR="00380E56" w:rsidRPr="00CC7543" w:rsidRDefault="00380E56" w:rsidP="00AE0BAE">
            <w:pPr>
              <w:pStyle w:val="bang0"/>
            </w:pPr>
          </w:p>
        </w:tc>
        <w:tc>
          <w:tcPr>
            <w:tcW w:w="540" w:type="dxa"/>
            <w:shd w:val="clear" w:color="auto" w:fill="D9D9D9"/>
            <w:vAlign w:val="center"/>
          </w:tcPr>
          <w:p w:rsidR="00380E56" w:rsidRPr="00CC7543" w:rsidRDefault="00380E56" w:rsidP="00AE0BAE">
            <w:pPr>
              <w:pStyle w:val="bang0"/>
            </w:pPr>
          </w:p>
        </w:tc>
        <w:tc>
          <w:tcPr>
            <w:tcW w:w="630" w:type="dxa"/>
            <w:shd w:val="clear" w:color="auto" w:fill="D9D9D9"/>
            <w:vAlign w:val="center"/>
          </w:tcPr>
          <w:p w:rsidR="00380E56" w:rsidRPr="00CC7543" w:rsidRDefault="00380E56" w:rsidP="00AE0BAE">
            <w:pPr>
              <w:pStyle w:val="bang0"/>
            </w:pPr>
          </w:p>
        </w:tc>
      </w:tr>
    </w:tbl>
    <w:p w:rsidR="00D25A64" w:rsidRDefault="00E031FE" w:rsidP="00AE0BAE">
      <w:pPr>
        <w:pStyle w:val="Heading2"/>
      </w:pPr>
      <w:bookmarkStart w:id="31" w:name="_Toc336527278"/>
      <w:r>
        <w:t>External I</w:t>
      </w:r>
      <w:r w:rsidR="00D25A64">
        <w:t>nterfaces</w:t>
      </w:r>
      <w:bookmarkEnd w:id="29"/>
      <w:bookmarkEnd w:id="31"/>
    </w:p>
    <w:p w:rsidR="00FD6C16" w:rsidRDefault="00076926" w:rsidP="00AE0BAE">
      <w:pPr>
        <w:pStyle w:val="HelpText"/>
      </w:pPr>
      <w:r w:rsidRPr="00EA1A77">
        <w:t>Help:</w:t>
      </w:r>
      <w:r>
        <w:tab/>
      </w:r>
      <w:r w:rsidR="00FD6C16">
        <w:t xml:space="preserve">Describe the environment that </w:t>
      </w:r>
      <w:r>
        <w:t>the p</w:t>
      </w:r>
      <w:r w:rsidR="00FD6C16">
        <w:t xml:space="preserve">roject is embedded in. Identify external </w:t>
      </w:r>
      <w:r w:rsidR="00FD6C16">
        <w:rPr>
          <w:bCs/>
        </w:rPr>
        <w:t>stakeholders</w:t>
      </w:r>
      <w:r w:rsidR="00FD6C16">
        <w:t xml:space="preserve"> the project is dependent on and who are affected by the project result. Describe the administrative and managerial boundaries between the project and each of the following entities: the parent organization, the customer organization, subcontracted organizations, and any other organizational entities that interact with the project.</w:t>
      </w:r>
    </w:p>
    <w:p w:rsidR="00D25A64" w:rsidRDefault="00FD6C16" w:rsidP="00AE0BAE">
      <w:pPr>
        <w:pStyle w:val="Heading3"/>
      </w:pPr>
      <w:bookmarkStart w:id="32" w:name="OLE_LINK1"/>
      <w:bookmarkStart w:id="33" w:name="OLE_LINK2"/>
      <w:r>
        <w:t>Fsoft</w:t>
      </w:r>
      <w:r w:rsidR="00C52BDF">
        <w:t xml:space="preserve"> </w:t>
      </w:r>
      <w:r w:rsidR="00E031FE">
        <w:t>I</w:t>
      </w:r>
      <w:r w:rsidR="00D25A64">
        <w:t>nterfaces</w:t>
      </w:r>
      <w:bookmarkEnd w:id="32"/>
      <w:bookmarkEnd w:id="33"/>
    </w:p>
    <w:p w:rsidR="00C52BDF" w:rsidRDefault="00076926" w:rsidP="00AE0BAE">
      <w:pPr>
        <w:pStyle w:val="HelpText"/>
      </w:pPr>
      <w:r w:rsidRPr="00EA1A77">
        <w:t>Help:</w:t>
      </w:r>
      <w:r>
        <w:tab/>
      </w:r>
      <w:r w:rsidR="00C52BDF">
        <w:t xml:space="preserve">Identify all functions within the organization that are involved in/contribute to the project. </w:t>
      </w:r>
    </w:p>
    <w:p w:rsidR="00C97950" w:rsidRDefault="00C97950" w:rsidP="00AE0BAE">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38"/>
        <w:gridCol w:w="1822"/>
        <w:gridCol w:w="2160"/>
        <w:gridCol w:w="3600"/>
      </w:tblGrid>
      <w:tr w:rsidR="00C97950" w:rsidRPr="00CC7543" w:rsidTr="00F453FA">
        <w:trPr>
          <w:tblHeader/>
        </w:trPr>
        <w:tc>
          <w:tcPr>
            <w:tcW w:w="1238" w:type="dxa"/>
            <w:tcBorders>
              <w:bottom w:val="dotted" w:sz="2" w:space="0" w:color="808080"/>
            </w:tcBorders>
            <w:shd w:val="clear" w:color="auto" w:fill="D9D9D9"/>
          </w:tcPr>
          <w:p w:rsidR="00C97950" w:rsidRPr="00CC7543" w:rsidRDefault="00C97950" w:rsidP="00AE0BAE">
            <w:pPr>
              <w:pStyle w:val="Bangheader"/>
            </w:pPr>
            <w:r w:rsidRPr="00CC7543">
              <w:t>Function</w:t>
            </w:r>
          </w:p>
        </w:tc>
        <w:tc>
          <w:tcPr>
            <w:tcW w:w="1822" w:type="dxa"/>
            <w:tcBorders>
              <w:bottom w:val="dotted" w:sz="2" w:space="0" w:color="808080"/>
            </w:tcBorders>
            <w:shd w:val="clear" w:color="auto" w:fill="D9D9D9"/>
          </w:tcPr>
          <w:p w:rsidR="00C97950" w:rsidRPr="00CC7543" w:rsidRDefault="00C97950" w:rsidP="00AE0BAE">
            <w:pPr>
              <w:pStyle w:val="Bangheader"/>
            </w:pPr>
            <w:r w:rsidRPr="00CC7543">
              <w:t>Contact Person</w:t>
            </w:r>
          </w:p>
          <w:p w:rsidR="00C97950" w:rsidRPr="00CC7543" w:rsidRDefault="00C97950" w:rsidP="00AE0BAE">
            <w:pPr>
              <w:pStyle w:val="Bangheader"/>
            </w:pPr>
            <w:r w:rsidRPr="00CC7543">
              <w:t>(name, position)</w:t>
            </w:r>
          </w:p>
        </w:tc>
        <w:tc>
          <w:tcPr>
            <w:tcW w:w="2160" w:type="dxa"/>
            <w:tcBorders>
              <w:bottom w:val="dotted" w:sz="2" w:space="0" w:color="808080"/>
            </w:tcBorders>
            <w:shd w:val="clear" w:color="auto" w:fill="D9D9D9"/>
          </w:tcPr>
          <w:p w:rsidR="00C97950" w:rsidRPr="00CC7543" w:rsidRDefault="00C97950" w:rsidP="00AE0BAE">
            <w:pPr>
              <w:pStyle w:val="Bangheader"/>
            </w:pPr>
            <w:r w:rsidRPr="00CC7543">
              <w:t>Contact address</w:t>
            </w:r>
          </w:p>
          <w:p w:rsidR="00C97950" w:rsidRPr="00CC7543" w:rsidRDefault="00C97950" w:rsidP="00AE0BAE">
            <w:pPr>
              <w:pStyle w:val="Bangheader"/>
            </w:pPr>
            <w:r w:rsidRPr="00CC7543">
              <w:t>(email, telephone)</w:t>
            </w:r>
          </w:p>
        </w:tc>
        <w:tc>
          <w:tcPr>
            <w:tcW w:w="3600" w:type="dxa"/>
            <w:tcBorders>
              <w:bottom w:val="dotted" w:sz="2" w:space="0" w:color="808080"/>
            </w:tcBorders>
            <w:shd w:val="clear" w:color="auto" w:fill="D9D9D9"/>
          </w:tcPr>
          <w:p w:rsidR="00C97950" w:rsidRPr="00CC7543" w:rsidRDefault="00C97950" w:rsidP="00AE0BAE">
            <w:pPr>
              <w:pStyle w:val="Bangheader"/>
            </w:pPr>
            <w:r w:rsidRPr="00CC7543">
              <w:t>Responsibility</w:t>
            </w:r>
          </w:p>
        </w:tc>
      </w:tr>
      <w:tr w:rsidR="00AB35A4" w:rsidRPr="00CC7543" w:rsidTr="00F453FA">
        <w:tc>
          <w:tcPr>
            <w:tcW w:w="1238" w:type="dxa"/>
            <w:vAlign w:val="center"/>
          </w:tcPr>
          <w:p w:rsidR="00AB35A4" w:rsidRPr="00CC7543" w:rsidRDefault="00AB35A4" w:rsidP="00AE0BAE">
            <w:pPr>
              <w:pStyle w:val="bang0"/>
            </w:pPr>
            <w:r w:rsidRPr="00CC7543">
              <w:t>Sales</w:t>
            </w:r>
          </w:p>
        </w:tc>
        <w:tc>
          <w:tcPr>
            <w:tcW w:w="1822" w:type="dxa"/>
            <w:vAlign w:val="center"/>
          </w:tcPr>
          <w:p w:rsidR="00AB35A4" w:rsidRPr="00CC7543" w:rsidRDefault="00AB35A4" w:rsidP="00AE0BAE">
            <w:pPr>
              <w:pStyle w:val="bang0"/>
            </w:pPr>
          </w:p>
        </w:tc>
        <w:tc>
          <w:tcPr>
            <w:tcW w:w="2160" w:type="dxa"/>
          </w:tcPr>
          <w:p w:rsidR="00AB35A4" w:rsidRPr="00CC7543" w:rsidRDefault="00AB35A4" w:rsidP="00AE0BAE">
            <w:pPr>
              <w:pStyle w:val="bang0"/>
            </w:pPr>
          </w:p>
        </w:tc>
        <w:tc>
          <w:tcPr>
            <w:tcW w:w="3600" w:type="dxa"/>
            <w:vAlign w:val="center"/>
          </w:tcPr>
          <w:p w:rsidR="00AB35A4" w:rsidRPr="00CC7543" w:rsidRDefault="00AB35A4" w:rsidP="00AE0BAE">
            <w:pPr>
              <w:pStyle w:val="bang0"/>
            </w:pPr>
            <w:r w:rsidRPr="00CC7543">
              <w:t>Customer satisfaction</w:t>
            </w:r>
          </w:p>
          <w:p w:rsidR="00AB35A4" w:rsidRPr="00CC7543" w:rsidRDefault="00AB35A4" w:rsidP="00AE0BAE">
            <w:pPr>
              <w:pStyle w:val="bang0"/>
            </w:pPr>
            <w:r w:rsidRPr="00CC7543">
              <w:t>Business growth</w:t>
            </w:r>
          </w:p>
          <w:p w:rsidR="00AB35A4" w:rsidRPr="00CC7543" w:rsidRDefault="00AB35A4" w:rsidP="00AE0BAE">
            <w:pPr>
              <w:pStyle w:val="bang0"/>
            </w:pPr>
            <w:r w:rsidRPr="00CC7543">
              <w:t>Interface with sales and marketing</w:t>
            </w:r>
          </w:p>
        </w:tc>
      </w:tr>
      <w:tr w:rsidR="00AB35A4" w:rsidRPr="00CC7543" w:rsidTr="00F453FA">
        <w:tc>
          <w:tcPr>
            <w:tcW w:w="1238" w:type="dxa"/>
            <w:vAlign w:val="center"/>
          </w:tcPr>
          <w:p w:rsidR="00D32A82" w:rsidRPr="00CC7543" w:rsidRDefault="00D32A82" w:rsidP="00AE0BAE">
            <w:pPr>
              <w:pStyle w:val="bang0"/>
            </w:pPr>
            <w:r w:rsidRPr="00CC7543">
              <w:t xml:space="preserve">FSOFT </w:t>
            </w:r>
            <w:r w:rsidR="004F442B" w:rsidRPr="00CC7543">
              <w:t xml:space="preserve">QA </w:t>
            </w:r>
            <w:r w:rsidRPr="00CC7543">
              <w:t>Manager/</w:t>
            </w:r>
          </w:p>
          <w:p w:rsidR="00AB35A4" w:rsidRPr="00CC7543" w:rsidRDefault="00D32A82" w:rsidP="00AE0BAE">
            <w:pPr>
              <w:pStyle w:val="bang0"/>
            </w:pPr>
            <w:r w:rsidRPr="00CC7543">
              <w:t>FSU QA Manager</w:t>
            </w:r>
          </w:p>
        </w:tc>
        <w:tc>
          <w:tcPr>
            <w:tcW w:w="1822" w:type="dxa"/>
            <w:vAlign w:val="center"/>
          </w:tcPr>
          <w:p w:rsidR="00AB35A4" w:rsidRPr="00CC7543" w:rsidRDefault="00AB35A4" w:rsidP="00AE0BAE">
            <w:pPr>
              <w:pStyle w:val="bang0"/>
            </w:pPr>
          </w:p>
        </w:tc>
        <w:tc>
          <w:tcPr>
            <w:tcW w:w="2160" w:type="dxa"/>
          </w:tcPr>
          <w:p w:rsidR="00AB35A4" w:rsidRPr="00CC7543" w:rsidRDefault="00B3384D" w:rsidP="00AE0BAE">
            <w:pPr>
              <w:pStyle w:val="bang0"/>
            </w:pPr>
            <w:r w:rsidRPr="00CC7543">
              <w:t>Call log</w:t>
            </w:r>
          </w:p>
        </w:tc>
        <w:tc>
          <w:tcPr>
            <w:tcW w:w="3600" w:type="dxa"/>
            <w:vAlign w:val="center"/>
          </w:tcPr>
          <w:p w:rsidR="00AB35A4" w:rsidRPr="00CC7543" w:rsidRDefault="00AB35A4" w:rsidP="00AE0BAE">
            <w:pPr>
              <w:pStyle w:val="bang0"/>
            </w:pPr>
            <w:r w:rsidRPr="00CC7543">
              <w:t>- Process consultancy</w:t>
            </w:r>
          </w:p>
          <w:p w:rsidR="00AB35A4" w:rsidRPr="00CC7543" w:rsidRDefault="00AB35A4" w:rsidP="00AE0BAE">
            <w:pPr>
              <w:pStyle w:val="bang0"/>
            </w:pPr>
            <w:r w:rsidRPr="00CC7543">
              <w:t>- Participate in reviews of project plan and processes as necessary</w:t>
            </w:r>
          </w:p>
          <w:p w:rsidR="00AB35A4" w:rsidRPr="00CC7543" w:rsidRDefault="00AB35A4" w:rsidP="00AE0BAE">
            <w:pPr>
              <w:pStyle w:val="bang0"/>
            </w:pPr>
            <w:r w:rsidRPr="00CC7543">
              <w:t>- Process audits</w:t>
            </w:r>
          </w:p>
          <w:p w:rsidR="00AB35A4" w:rsidRPr="00CC7543" w:rsidRDefault="00AB35A4" w:rsidP="00AE0BAE">
            <w:pPr>
              <w:pStyle w:val="bang0"/>
            </w:pPr>
            <w:r w:rsidRPr="00CC7543">
              <w:t>- Review and receive project asset as project closed</w:t>
            </w:r>
          </w:p>
        </w:tc>
      </w:tr>
      <w:tr w:rsidR="00B3384D" w:rsidRPr="00CC7543" w:rsidTr="00F453FA">
        <w:tc>
          <w:tcPr>
            <w:tcW w:w="1238" w:type="dxa"/>
            <w:vAlign w:val="center"/>
          </w:tcPr>
          <w:p w:rsidR="00B3384D" w:rsidRPr="00CC7543" w:rsidRDefault="00B3384D" w:rsidP="00AE0BAE">
            <w:pPr>
              <w:pStyle w:val="bang0"/>
            </w:pPr>
            <w:r w:rsidRPr="00CC7543">
              <w:t>Admin</w:t>
            </w:r>
          </w:p>
        </w:tc>
        <w:tc>
          <w:tcPr>
            <w:tcW w:w="1822" w:type="dxa"/>
            <w:vAlign w:val="center"/>
          </w:tcPr>
          <w:p w:rsidR="00B3384D" w:rsidRPr="00CC7543" w:rsidRDefault="00B3384D" w:rsidP="00AE0BAE">
            <w:pPr>
              <w:pStyle w:val="bang0"/>
            </w:pPr>
          </w:p>
        </w:tc>
        <w:tc>
          <w:tcPr>
            <w:tcW w:w="2160" w:type="dxa"/>
          </w:tcPr>
          <w:p w:rsidR="00B3384D" w:rsidRPr="00CC7543" w:rsidRDefault="00B3384D" w:rsidP="00AE0BAE">
            <w:pPr>
              <w:pStyle w:val="bang0"/>
            </w:pPr>
            <w:r w:rsidRPr="00CC7543">
              <w:t>Call log</w:t>
            </w:r>
          </w:p>
        </w:tc>
        <w:tc>
          <w:tcPr>
            <w:tcW w:w="3600" w:type="dxa"/>
            <w:vAlign w:val="center"/>
          </w:tcPr>
          <w:p w:rsidR="00B3384D" w:rsidRPr="00CC7543" w:rsidRDefault="00B3384D" w:rsidP="00AE0BAE">
            <w:pPr>
              <w:pStyle w:val="bang0"/>
            </w:pPr>
            <w:r w:rsidRPr="00CC7543">
              <w:t xml:space="preserve">Provide office space and </w:t>
            </w:r>
            <w:r w:rsidR="00C949E0" w:rsidRPr="00CC7543">
              <w:t>equipments</w:t>
            </w:r>
          </w:p>
          <w:p w:rsidR="00B3384D" w:rsidRPr="00CC7543" w:rsidRDefault="00B3384D" w:rsidP="00AE0BAE">
            <w:pPr>
              <w:pStyle w:val="bang0"/>
            </w:pPr>
            <w:r w:rsidRPr="00CC7543">
              <w:t>Administrative related issues</w:t>
            </w:r>
          </w:p>
        </w:tc>
      </w:tr>
      <w:tr w:rsidR="00B3384D" w:rsidRPr="00CC7543" w:rsidTr="00F453FA">
        <w:tc>
          <w:tcPr>
            <w:tcW w:w="1238" w:type="dxa"/>
            <w:vAlign w:val="center"/>
          </w:tcPr>
          <w:p w:rsidR="00B3384D" w:rsidRPr="00CC7543" w:rsidRDefault="00B3384D" w:rsidP="00AE0BAE">
            <w:pPr>
              <w:pStyle w:val="bang0"/>
            </w:pPr>
            <w:r w:rsidRPr="00CC7543">
              <w:t>IT</w:t>
            </w:r>
          </w:p>
        </w:tc>
        <w:tc>
          <w:tcPr>
            <w:tcW w:w="1822" w:type="dxa"/>
            <w:vAlign w:val="center"/>
          </w:tcPr>
          <w:p w:rsidR="00B3384D" w:rsidRPr="00CC7543" w:rsidRDefault="00B3384D" w:rsidP="00AE0BAE">
            <w:pPr>
              <w:pStyle w:val="bang0"/>
            </w:pPr>
          </w:p>
        </w:tc>
        <w:tc>
          <w:tcPr>
            <w:tcW w:w="2160" w:type="dxa"/>
          </w:tcPr>
          <w:p w:rsidR="00B3384D" w:rsidRPr="00CC7543" w:rsidRDefault="00B3384D" w:rsidP="00AE0BAE">
            <w:pPr>
              <w:pStyle w:val="bang0"/>
            </w:pPr>
            <w:r w:rsidRPr="00CC7543">
              <w:t>Call log</w:t>
            </w:r>
          </w:p>
        </w:tc>
        <w:tc>
          <w:tcPr>
            <w:tcW w:w="3600" w:type="dxa"/>
            <w:vAlign w:val="center"/>
          </w:tcPr>
          <w:p w:rsidR="00B3384D" w:rsidRPr="00CC7543" w:rsidRDefault="00B3384D" w:rsidP="00AE0BAE">
            <w:pPr>
              <w:pStyle w:val="bang0"/>
            </w:pPr>
            <w:r w:rsidRPr="00CC7543">
              <w:t>Network infrastructure related issue</w:t>
            </w:r>
          </w:p>
        </w:tc>
      </w:tr>
      <w:tr w:rsidR="00B3384D" w:rsidRPr="00CC7543" w:rsidTr="00F453FA">
        <w:tc>
          <w:tcPr>
            <w:tcW w:w="1238" w:type="dxa"/>
            <w:vAlign w:val="center"/>
          </w:tcPr>
          <w:p w:rsidR="00B3384D" w:rsidRPr="00CC7543" w:rsidRDefault="00B3384D" w:rsidP="00AE0BAE">
            <w:pPr>
              <w:pStyle w:val="bang0"/>
            </w:pPr>
            <w:r w:rsidRPr="00CC7543">
              <w:t>ISMS</w:t>
            </w:r>
          </w:p>
        </w:tc>
        <w:tc>
          <w:tcPr>
            <w:tcW w:w="1822" w:type="dxa"/>
            <w:vAlign w:val="center"/>
          </w:tcPr>
          <w:p w:rsidR="00B3384D" w:rsidRPr="00CC7543" w:rsidRDefault="00B3384D" w:rsidP="00AE0BAE">
            <w:pPr>
              <w:pStyle w:val="bang0"/>
            </w:pPr>
          </w:p>
        </w:tc>
        <w:tc>
          <w:tcPr>
            <w:tcW w:w="2160" w:type="dxa"/>
          </w:tcPr>
          <w:p w:rsidR="00B3384D" w:rsidRPr="00CC7543" w:rsidRDefault="00B3384D" w:rsidP="00AE0BAE">
            <w:pPr>
              <w:pStyle w:val="bang0"/>
            </w:pPr>
            <w:r w:rsidRPr="00CC7543">
              <w:t>Call log</w:t>
            </w:r>
          </w:p>
        </w:tc>
        <w:tc>
          <w:tcPr>
            <w:tcW w:w="3600" w:type="dxa"/>
            <w:vAlign w:val="center"/>
          </w:tcPr>
          <w:p w:rsidR="00B3384D" w:rsidRPr="00CC7543" w:rsidRDefault="00B3384D" w:rsidP="00AE0BAE">
            <w:pPr>
              <w:pStyle w:val="bang0"/>
            </w:pPr>
            <w:r w:rsidRPr="00CC7543">
              <w:t>Information security related issues</w:t>
            </w:r>
          </w:p>
        </w:tc>
      </w:tr>
      <w:tr w:rsidR="00AB35A4" w:rsidRPr="00CC7543" w:rsidTr="00F453FA">
        <w:tc>
          <w:tcPr>
            <w:tcW w:w="1238" w:type="dxa"/>
            <w:vAlign w:val="center"/>
          </w:tcPr>
          <w:p w:rsidR="00AB35A4" w:rsidRPr="00CC7543" w:rsidRDefault="00B3384D" w:rsidP="00AE0BAE">
            <w:pPr>
              <w:pStyle w:val="bang0"/>
            </w:pPr>
            <w:r w:rsidRPr="00CC7543">
              <w:t xml:space="preserve">Add more as </w:t>
            </w:r>
            <w:r w:rsidR="00E60D3B" w:rsidRPr="00CC7543">
              <w:t>necessary</w:t>
            </w:r>
          </w:p>
        </w:tc>
        <w:tc>
          <w:tcPr>
            <w:tcW w:w="1822" w:type="dxa"/>
            <w:vAlign w:val="center"/>
          </w:tcPr>
          <w:p w:rsidR="00AB35A4" w:rsidRPr="00CC7543" w:rsidRDefault="00AB35A4" w:rsidP="00AE0BAE">
            <w:pPr>
              <w:pStyle w:val="bang0"/>
            </w:pPr>
          </w:p>
        </w:tc>
        <w:tc>
          <w:tcPr>
            <w:tcW w:w="2160" w:type="dxa"/>
          </w:tcPr>
          <w:p w:rsidR="00AB35A4" w:rsidRPr="00CC7543" w:rsidRDefault="00AB35A4" w:rsidP="00AE0BAE">
            <w:pPr>
              <w:pStyle w:val="bang0"/>
            </w:pPr>
          </w:p>
        </w:tc>
        <w:tc>
          <w:tcPr>
            <w:tcW w:w="3600" w:type="dxa"/>
            <w:vAlign w:val="center"/>
          </w:tcPr>
          <w:p w:rsidR="00AB35A4" w:rsidRPr="00CC7543" w:rsidRDefault="00AB35A4" w:rsidP="00AE0BAE">
            <w:pPr>
              <w:pStyle w:val="doclist"/>
            </w:pPr>
          </w:p>
        </w:tc>
      </w:tr>
    </w:tbl>
    <w:p w:rsidR="00D25A64" w:rsidRDefault="00D25A64" w:rsidP="00AE0BAE">
      <w:pPr>
        <w:pStyle w:val="Heading3"/>
      </w:pPr>
      <w:r>
        <w:t xml:space="preserve">Customer’s </w:t>
      </w:r>
      <w:r w:rsidR="00E031FE">
        <w:t>I</w:t>
      </w:r>
      <w:r>
        <w:t>nterfaces</w:t>
      </w:r>
    </w:p>
    <w:p w:rsidR="00E60D3B" w:rsidRDefault="001653A2" w:rsidP="00AE0BAE">
      <w:pPr>
        <w:pStyle w:val="HelpText"/>
      </w:pPr>
      <w:r w:rsidRPr="00EA1A77">
        <w:t>Help:</w:t>
      </w:r>
      <w:r>
        <w:tab/>
      </w:r>
      <w:r w:rsidR="00E60D3B">
        <w:t>Specify the interfaces of Customer who give requirements; review/accept products of the project, resolve escalated issues and receive project reports</w:t>
      </w:r>
    </w:p>
    <w:p w:rsidR="00E60D3B" w:rsidRPr="00E60D3B" w:rsidRDefault="00E60D3B" w:rsidP="00AE0BAE">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AE0BAE">
            <w:pPr>
              <w:pStyle w:val="Bangheader"/>
            </w:pPr>
            <w:bookmarkStart w:id="34" w:name="_Toc452446894"/>
            <w:r w:rsidRPr="00CC7543">
              <w:t>Department</w:t>
            </w:r>
          </w:p>
        </w:tc>
        <w:tc>
          <w:tcPr>
            <w:tcW w:w="1980" w:type="dxa"/>
            <w:tcBorders>
              <w:bottom w:val="dotted" w:sz="2" w:space="0" w:color="808080"/>
            </w:tcBorders>
            <w:shd w:val="clear" w:color="auto" w:fill="D9D9D9"/>
          </w:tcPr>
          <w:p w:rsidR="00E60D3B" w:rsidRPr="00CC7543" w:rsidRDefault="00E60D3B" w:rsidP="00AE0BAE">
            <w:pPr>
              <w:pStyle w:val="Bangheader"/>
            </w:pPr>
            <w:r w:rsidRPr="00CC7543">
              <w:t>Contact Person</w:t>
            </w:r>
          </w:p>
          <w:p w:rsidR="00E60D3B" w:rsidRPr="00CC7543" w:rsidRDefault="00E60D3B" w:rsidP="00AE0BAE">
            <w:pPr>
              <w:pStyle w:val="Bangheader"/>
            </w:pPr>
            <w:r w:rsidRPr="00CC7543">
              <w:t>(name-position)</w:t>
            </w:r>
          </w:p>
        </w:tc>
        <w:tc>
          <w:tcPr>
            <w:tcW w:w="2160" w:type="dxa"/>
            <w:tcBorders>
              <w:bottom w:val="dotted" w:sz="2" w:space="0" w:color="808080"/>
            </w:tcBorders>
            <w:shd w:val="clear" w:color="auto" w:fill="D9D9D9"/>
          </w:tcPr>
          <w:p w:rsidR="00E60D3B" w:rsidRPr="00CC7543" w:rsidRDefault="00E60D3B" w:rsidP="00AE0BAE">
            <w:pPr>
              <w:pStyle w:val="Bangheader"/>
            </w:pPr>
            <w:r w:rsidRPr="00CC7543">
              <w:t>Contact address</w:t>
            </w:r>
          </w:p>
          <w:p w:rsidR="00E60D3B" w:rsidRPr="00CC7543" w:rsidRDefault="00E60D3B" w:rsidP="00AE0BAE">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AE0BAE">
            <w:pPr>
              <w:pStyle w:val="Bangheader"/>
            </w:pPr>
            <w:r w:rsidRPr="00CC7543">
              <w:t>Responsibility</w:t>
            </w:r>
          </w:p>
        </w:tc>
      </w:tr>
      <w:tr w:rsidR="00E60D3B" w:rsidRPr="00CC7543" w:rsidTr="00F453FA">
        <w:tc>
          <w:tcPr>
            <w:tcW w:w="2160" w:type="dxa"/>
            <w:vAlign w:val="center"/>
          </w:tcPr>
          <w:p w:rsidR="00E60D3B" w:rsidRPr="00CC7543" w:rsidRDefault="00E60D3B" w:rsidP="00AE0BAE">
            <w:pPr>
              <w:pStyle w:val="bang0"/>
            </w:pPr>
          </w:p>
        </w:tc>
        <w:tc>
          <w:tcPr>
            <w:tcW w:w="1980" w:type="dxa"/>
            <w:vAlign w:val="center"/>
          </w:tcPr>
          <w:p w:rsidR="00E60D3B" w:rsidRPr="00CC7543" w:rsidRDefault="00E60D3B" w:rsidP="00AE0BAE">
            <w:pPr>
              <w:pStyle w:val="bang0"/>
            </w:pPr>
          </w:p>
        </w:tc>
        <w:tc>
          <w:tcPr>
            <w:tcW w:w="2160" w:type="dxa"/>
          </w:tcPr>
          <w:p w:rsidR="00E60D3B" w:rsidRPr="00CC7543" w:rsidRDefault="00E60D3B" w:rsidP="00AE0BAE">
            <w:pPr>
              <w:pStyle w:val="bang0"/>
            </w:pPr>
          </w:p>
        </w:tc>
        <w:tc>
          <w:tcPr>
            <w:tcW w:w="2520" w:type="dxa"/>
            <w:vAlign w:val="center"/>
          </w:tcPr>
          <w:p w:rsidR="00E60D3B" w:rsidRPr="00CC7543" w:rsidRDefault="00E60D3B" w:rsidP="00AE0BAE">
            <w:pPr>
              <w:pStyle w:val="bang0"/>
            </w:pPr>
          </w:p>
        </w:tc>
      </w:tr>
      <w:tr w:rsidR="00E60D3B" w:rsidRPr="00CC7543" w:rsidTr="00F453FA">
        <w:tc>
          <w:tcPr>
            <w:tcW w:w="2160" w:type="dxa"/>
            <w:vAlign w:val="center"/>
          </w:tcPr>
          <w:p w:rsidR="00E60D3B" w:rsidRPr="00CC7543" w:rsidRDefault="00E60D3B" w:rsidP="00AE0BAE">
            <w:pPr>
              <w:pStyle w:val="bang0"/>
            </w:pPr>
          </w:p>
        </w:tc>
        <w:tc>
          <w:tcPr>
            <w:tcW w:w="1980" w:type="dxa"/>
            <w:vAlign w:val="center"/>
          </w:tcPr>
          <w:p w:rsidR="00E60D3B" w:rsidRPr="00CC7543" w:rsidRDefault="00E60D3B" w:rsidP="00AE0BAE">
            <w:pPr>
              <w:pStyle w:val="bang0"/>
            </w:pPr>
          </w:p>
        </w:tc>
        <w:tc>
          <w:tcPr>
            <w:tcW w:w="2160" w:type="dxa"/>
          </w:tcPr>
          <w:p w:rsidR="00E60D3B" w:rsidRPr="00CC7543" w:rsidRDefault="00E60D3B" w:rsidP="00AE0BAE">
            <w:pPr>
              <w:pStyle w:val="bang0"/>
            </w:pPr>
          </w:p>
        </w:tc>
        <w:tc>
          <w:tcPr>
            <w:tcW w:w="2520" w:type="dxa"/>
            <w:vAlign w:val="center"/>
          </w:tcPr>
          <w:p w:rsidR="00E60D3B" w:rsidRPr="00CC7543" w:rsidRDefault="00E60D3B" w:rsidP="00AE0BAE">
            <w:pPr>
              <w:pStyle w:val="bang0"/>
            </w:pPr>
          </w:p>
        </w:tc>
      </w:tr>
    </w:tbl>
    <w:p w:rsidR="00E60D3B" w:rsidRDefault="00E60D3B" w:rsidP="00AE0BAE">
      <w:pPr>
        <w:pStyle w:val="Heading3"/>
      </w:pPr>
      <w:bookmarkStart w:id="35" w:name="_Toc91412625"/>
      <w:r>
        <w:t>Other Projects</w:t>
      </w:r>
      <w:bookmarkEnd w:id="35"/>
      <w:r>
        <w:t xml:space="preserve"> </w:t>
      </w:r>
    </w:p>
    <w:p w:rsidR="00E60D3B" w:rsidRDefault="001653A2" w:rsidP="00AE0BAE">
      <w:pPr>
        <w:pStyle w:val="HelpText"/>
      </w:pPr>
      <w:r w:rsidRPr="00EA1A77">
        <w:t>Help:</w:t>
      </w:r>
      <w:r>
        <w:tab/>
      </w:r>
      <w:r w:rsidR="00E60D3B">
        <w:t>Specify the interface to other projects. Identify the relevant dependencies in terms of deliveries to or from the project, and usage of the same resources.</w:t>
      </w:r>
    </w:p>
    <w:p w:rsidR="00E60D3B" w:rsidRDefault="00E60D3B" w:rsidP="00AE0BAE">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AE0BAE">
            <w:pPr>
              <w:pStyle w:val="Bangheader"/>
            </w:pPr>
            <w:r w:rsidRPr="00CC7543">
              <w:t>Project</w:t>
            </w:r>
          </w:p>
        </w:tc>
        <w:tc>
          <w:tcPr>
            <w:tcW w:w="1980" w:type="dxa"/>
            <w:tcBorders>
              <w:bottom w:val="dotted" w:sz="2" w:space="0" w:color="808080"/>
            </w:tcBorders>
            <w:shd w:val="clear" w:color="auto" w:fill="D9D9D9"/>
          </w:tcPr>
          <w:p w:rsidR="00E60D3B" w:rsidRPr="00CC7543" w:rsidRDefault="00E60D3B" w:rsidP="00AE0BAE">
            <w:pPr>
              <w:pStyle w:val="Bangheader"/>
            </w:pPr>
            <w:r w:rsidRPr="00CC7543">
              <w:t>Contact Person</w:t>
            </w:r>
          </w:p>
        </w:tc>
        <w:tc>
          <w:tcPr>
            <w:tcW w:w="2160" w:type="dxa"/>
            <w:tcBorders>
              <w:bottom w:val="dotted" w:sz="2" w:space="0" w:color="808080"/>
            </w:tcBorders>
            <w:shd w:val="clear" w:color="auto" w:fill="D9D9D9"/>
          </w:tcPr>
          <w:p w:rsidR="00E60D3B" w:rsidRPr="00CC7543" w:rsidRDefault="00E60D3B" w:rsidP="00AE0BAE">
            <w:pPr>
              <w:pStyle w:val="Bangheader"/>
            </w:pPr>
            <w:r w:rsidRPr="00CC7543">
              <w:t>Contact address</w:t>
            </w:r>
          </w:p>
          <w:p w:rsidR="00E60D3B" w:rsidRPr="00CC7543" w:rsidRDefault="00E60D3B" w:rsidP="00AE0BAE">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AE0BAE">
            <w:pPr>
              <w:pStyle w:val="Bangheader"/>
            </w:pPr>
            <w:r w:rsidRPr="00CC7543">
              <w:t>Dependency</w:t>
            </w:r>
          </w:p>
        </w:tc>
      </w:tr>
      <w:tr w:rsidR="00E60D3B" w:rsidRPr="00CC7543" w:rsidTr="00F453FA">
        <w:tc>
          <w:tcPr>
            <w:tcW w:w="2160" w:type="dxa"/>
            <w:vAlign w:val="center"/>
          </w:tcPr>
          <w:p w:rsidR="00E60D3B" w:rsidRPr="00CC7543" w:rsidRDefault="00E60D3B" w:rsidP="00AE0BAE">
            <w:pPr>
              <w:pStyle w:val="bang0"/>
            </w:pPr>
          </w:p>
        </w:tc>
        <w:tc>
          <w:tcPr>
            <w:tcW w:w="1980" w:type="dxa"/>
            <w:vAlign w:val="center"/>
          </w:tcPr>
          <w:p w:rsidR="00E60D3B" w:rsidRPr="00CC7543" w:rsidRDefault="00E60D3B" w:rsidP="00AE0BAE">
            <w:pPr>
              <w:pStyle w:val="bang0"/>
            </w:pPr>
          </w:p>
        </w:tc>
        <w:tc>
          <w:tcPr>
            <w:tcW w:w="2160" w:type="dxa"/>
          </w:tcPr>
          <w:p w:rsidR="00E60D3B" w:rsidRPr="00CC7543" w:rsidRDefault="00E60D3B" w:rsidP="00AE0BAE">
            <w:pPr>
              <w:pStyle w:val="bang0"/>
            </w:pPr>
          </w:p>
        </w:tc>
        <w:tc>
          <w:tcPr>
            <w:tcW w:w="2520" w:type="dxa"/>
            <w:vAlign w:val="center"/>
          </w:tcPr>
          <w:p w:rsidR="00E60D3B" w:rsidRPr="00CC7543" w:rsidRDefault="00E60D3B" w:rsidP="00AE0BAE">
            <w:pPr>
              <w:pStyle w:val="bang0"/>
            </w:pPr>
          </w:p>
        </w:tc>
      </w:tr>
      <w:tr w:rsidR="00E60D3B" w:rsidRPr="00CC7543" w:rsidTr="00F453FA">
        <w:tc>
          <w:tcPr>
            <w:tcW w:w="2160" w:type="dxa"/>
            <w:vAlign w:val="center"/>
          </w:tcPr>
          <w:p w:rsidR="00E60D3B" w:rsidRPr="00CC7543" w:rsidRDefault="00E60D3B" w:rsidP="00AE0BAE">
            <w:pPr>
              <w:pStyle w:val="bang0"/>
            </w:pPr>
          </w:p>
        </w:tc>
        <w:tc>
          <w:tcPr>
            <w:tcW w:w="1980" w:type="dxa"/>
            <w:vAlign w:val="center"/>
          </w:tcPr>
          <w:p w:rsidR="00E60D3B" w:rsidRPr="00CC7543" w:rsidRDefault="00E60D3B" w:rsidP="00AE0BAE">
            <w:pPr>
              <w:pStyle w:val="bang0"/>
            </w:pPr>
          </w:p>
        </w:tc>
        <w:tc>
          <w:tcPr>
            <w:tcW w:w="2160" w:type="dxa"/>
          </w:tcPr>
          <w:p w:rsidR="00E60D3B" w:rsidRPr="00CC7543" w:rsidRDefault="00E60D3B" w:rsidP="00AE0BAE">
            <w:pPr>
              <w:pStyle w:val="bang0"/>
            </w:pPr>
          </w:p>
        </w:tc>
        <w:tc>
          <w:tcPr>
            <w:tcW w:w="2520" w:type="dxa"/>
            <w:vAlign w:val="center"/>
          </w:tcPr>
          <w:p w:rsidR="00E60D3B" w:rsidRPr="00CC7543" w:rsidRDefault="00E60D3B" w:rsidP="00AE0BAE">
            <w:pPr>
              <w:pStyle w:val="bang0"/>
            </w:pPr>
          </w:p>
        </w:tc>
      </w:tr>
    </w:tbl>
    <w:p w:rsidR="00E60D3B" w:rsidRDefault="00E60D3B" w:rsidP="00AE0BAE">
      <w:pPr>
        <w:pStyle w:val="HelpText"/>
      </w:pPr>
    </w:p>
    <w:p w:rsidR="00D25A64" w:rsidRDefault="002446C8" w:rsidP="00AE0BAE">
      <w:pPr>
        <w:pStyle w:val="Heading3"/>
      </w:pPr>
      <w:r>
        <w:t>Supplier &amp; Sub-Contractor</w:t>
      </w:r>
    </w:p>
    <w:p w:rsidR="002446C8" w:rsidRDefault="00C949E0" w:rsidP="00AE0BAE">
      <w:pPr>
        <w:pStyle w:val="HelpText"/>
      </w:pPr>
      <w:r w:rsidRPr="00EA1A77">
        <w:t>Help:</w:t>
      </w:r>
      <w:r>
        <w:tab/>
        <w:t>Identify all external suppliers and their deliverables. State</w:t>
      </w:r>
      <w:r w:rsidR="002446C8">
        <w:t xml:space="preserve"> any special arrangements or procedures that will be used in contacts with the suppliers. </w:t>
      </w:r>
    </w:p>
    <w:p w:rsidR="00E60D3B" w:rsidRDefault="002E09C4" w:rsidP="00AE0BAE">
      <w:pPr>
        <w:pStyle w:val="HelpText"/>
      </w:pPr>
      <w:r>
        <w:tab/>
      </w:r>
      <w:r w:rsidR="00E60D3B">
        <w:t>List which part of work is out-sourced to which sub-contractor.</w:t>
      </w:r>
    </w:p>
    <w:p w:rsidR="00E60D3B" w:rsidRDefault="00E60D3B" w:rsidP="00AE0BAE">
      <w:pPr>
        <w:pStyle w:val="HelpCont"/>
      </w:pPr>
      <w:r>
        <w:t>Refer to the sub-contractor’s agreement that should include or refer to the statement of work, the execution process, milestones, quality assurance, configuration management, communication structure, hand-over procedure, acceptance criteria, and quality audits.</w:t>
      </w:r>
    </w:p>
    <w:p w:rsidR="00E60D3B" w:rsidRDefault="00E60D3B" w:rsidP="00AE0BAE">
      <w:pPr>
        <w:pStyle w:val="HelpCont"/>
      </w:pPr>
    </w:p>
    <w:p w:rsidR="007B4F6D" w:rsidRDefault="007B4F6D" w:rsidP="00AE0BAE">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710"/>
        <w:gridCol w:w="1710"/>
        <w:gridCol w:w="1620"/>
        <w:gridCol w:w="1710"/>
      </w:tblGrid>
      <w:tr w:rsidR="00FD3A16" w:rsidRPr="00CC7543" w:rsidTr="00F453FA">
        <w:tc>
          <w:tcPr>
            <w:tcW w:w="2070" w:type="dxa"/>
            <w:tcBorders>
              <w:bottom w:val="dotted" w:sz="2" w:space="0" w:color="808080"/>
            </w:tcBorders>
            <w:shd w:val="clear" w:color="auto" w:fill="D9D9D9"/>
          </w:tcPr>
          <w:p w:rsidR="00FD3A16" w:rsidRPr="00CC7543" w:rsidRDefault="00FD3A16" w:rsidP="00AE0BAE">
            <w:pPr>
              <w:pStyle w:val="Bangheader"/>
            </w:pPr>
            <w:r w:rsidRPr="00CC7543">
              <w:t>Work/Product</w:t>
            </w:r>
          </w:p>
        </w:tc>
        <w:tc>
          <w:tcPr>
            <w:tcW w:w="1710" w:type="dxa"/>
            <w:tcBorders>
              <w:bottom w:val="dotted" w:sz="2" w:space="0" w:color="808080"/>
            </w:tcBorders>
            <w:shd w:val="clear" w:color="auto" w:fill="D9D9D9"/>
          </w:tcPr>
          <w:p w:rsidR="00FD3A16" w:rsidRPr="00CC7543" w:rsidRDefault="00FD3A16" w:rsidP="00AE0BAE">
            <w:pPr>
              <w:pStyle w:val="Bangheader"/>
            </w:pPr>
            <w:r w:rsidRPr="00CC7543">
              <w:t>Supplier/Sub-contractor’s Name</w:t>
            </w:r>
          </w:p>
        </w:tc>
        <w:tc>
          <w:tcPr>
            <w:tcW w:w="1710" w:type="dxa"/>
            <w:tcBorders>
              <w:bottom w:val="dotted" w:sz="2" w:space="0" w:color="808080"/>
            </w:tcBorders>
            <w:shd w:val="clear" w:color="auto" w:fill="D9D9D9"/>
          </w:tcPr>
          <w:p w:rsidR="00FD3A16" w:rsidRPr="00CC7543" w:rsidRDefault="00FD3A16" w:rsidP="00AE0BAE">
            <w:pPr>
              <w:pStyle w:val="Bangheader"/>
            </w:pPr>
            <w:r w:rsidRPr="00CC7543">
              <w:t>Contact Person</w:t>
            </w:r>
          </w:p>
          <w:p w:rsidR="00FD3A16" w:rsidRPr="00CC7543" w:rsidRDefault="00FD3A16" w:rsidP="00AE0BAE">
            <w:pPr>
              <w:pStyle w:val="Bangheader"/>
            </w:pPr>
            <w:r w:rsidRPr="00CC7543">
              <w:t>(email, telephone)</w:t>
            </w:r>
          </w:p>
        </w:tc>
        <w:tc>
          <w:tcPr>
            <w:tcW w:w="1620" w:type="dxa"/>
            <w:tcBorders>
              <w:bottom w:val="dotted" w:sz="2" w:space="0" w:color="808080"/>
            </w:tcBorders>
            <w:shd w:val="clear" w:color="auto" w:fill="D9D9D9"/>
          </w:tcPr>
          <w:p w:rsidR="00FD3A16" w:rsidRPr="00CC7543" w:rsidRDefault="00FD3A16" w:rsidP="00AE0BAE">
            <w:pPr>
              <w:pStyle w:val="Bangheader"/>
            </w:pPr>
            <w:r w:rsidRPr="00CC7543">
              <w:t>Expected delivery date</w:t>
            </w:r>
          </w:p>
        </w:tc>
        <w:tc>
          <w:tcPr>
            <w:tcW w:w="1710" w:type="dxa"/>
            <w:tcBorders>
              <w:bottom w:val="dotted" w:sz="2" w:space="0" w:color="808080"/>
            </w:tcBorders>
            <w:shd w:val="clear" w:color="auto" w:fill="D9D9D9"/>
          </w:tcPr>
          <w:p w:rsidR="00FD3A16" w:rsidRPr="00CC7543" w:rsidRDefault="00FD3A16" w:rsidP="00AE0BAE">
            <w:pPr>
              <w:pStyle w:val="Bangheader"/>
            </w:pPr>
            <w:r w:rsidRPr="00CC7543">
              <w:t>Ref. to contract</w:t>
            </w:r>
          </w:p>
        </w:tc>
      </w:tr>
      <w:tr w:rsidR="00FD3A16" w:rsidRPr="00CC7543" w:rsidTr="00F453FA">
        <w:tc>
          <w:tcPr>
            <w:tcW w:w="2070" w:type="dxa"/>
          </w:tcPr>
          <w:p w:rsidR="00FD3A16" w:rsidRPr="00CC7543" w:rsidRDefault="00FD3A16" w:rsidP="00AE0BAE">
            <w:pPr>
              <w:pStyle w:val="bang0"/>
            </w:pPr>
          </w:p>
        </w:tc>
        <w:tc>
          <w:tcPr>
            <w:tcW w:w="1710" w:type="dxa"/>
            <w:vAlign w:val="center"/>
          </w:tcPr>
          <w:p w:rsidR="00FD3A16" w:rsidRPr="00CC7543" w:rsidRDefault="00FD3A16" w:rsidP="00AE0BAE">
            <w:pPr>
              <w:pStyle w:val="bang0"/>
            </w:pPr>
          </w:p>
        </w:tc>
        <w:tc>
          <w:tcPr>
            <w:tcW w:w="1710" w:type="dxa"/>
            <w:vAlign w:val="center"/>
          </w:tcPr>
          <w:p w:rsidR="00FD3A16" w:rsidRPr="00CC7543" w:rsidRDefault="00FD3A16" w:rsidP="00AE0BAE">
            <w:pPr>
              <w:pStyle w:val="bang0"/>
            </w:pPr>
          </w:p>
        </w:tc>
        <w:tc>
          <w:tcPr>
            <w:tcW w:w="1620" w:type="dxa"/>
            <w:vAlign w:val="center"/>
          </w:tcPr>
          <w:p w:rsidR="00FD3A16" w:rsidRPr="00CC7543" w:rsidRDefault="00FD3A16" w:rsidP="00AE0BAE">
            <w:pPr>
              <w:pStyle w:val="bang0"/>
            </w:pPr>
          </w:p>
        </w:tc>
        <w:tc>
          <w:tcPr>
            <w:tcW w:w="1710" w:type="dxa"/>
            <w:vAlign w:val="center"/>
          </w:tcPr>
          <w:p w:rsidR="00FD3A16" w:rsidRPr="00CC7543" w:rsidRDefault="00FD3A16" w:rsidP="00AE0BAE">
            <w:pPr>
              <w:pStyle w:val="bang0"/>
            </w:pPr>
          </w:p>
        </w:tc>
      </w:tr>
      <w:tr w:rsidR="00FD3A16" w:rsidRPr="00CC7543" w:rsidTr="00F453FA">
        <w:tc>
          <w:tcPr>
            <w:tcW w:w="2070" w:type="dxa"/>
          </w:tcPr>
          <w:p w:rsidR="00FD3A16" w:rsidRPr="00CC7543" w:rsidRDefault="00FD3A16" w:rsidP="00AE0BAE">
            <w:pPr>
              <w:pStyle w:val="bang0"/>
            </w:pPr>
          </w:p>
        </w:tc>
        <w:tc>
          <w:tcPr>
            <w:tcW w:w="1710" w:type="dxa"/>
            <w:vAlign w:val="center"/>
          </w:tcPr>
          <w:p w:rsidR="00FD3A16" w:rsidRPr="00CC7543" w:rsidRDefault="00FD3A16" w:rsidP="00AE0BAE">
            <w:pPr>
              <w:pStyle w:val="bang0"/>
            </w:pPr>
          </w:p>
        </w:tc>
        <w:tc>
          <w:tcPr>
            <w:tcW w:w="1710" w:type="dxa"/>
            <w:vAlign w:val="center"/>
          </w:tcPr>
          <w:p w:rsidR="00FD3A16" w:rsidRPr="00CC7543" w:rsidRDefault="00FD3A16" w:rsidP="00AE0BAE">
            <w:pPr>
              <w:pStyle w:val="bang0"/>
            </w:pPr>
          </w:p>
        </w:tc>
        <w:tc>
          <w:tcPr>
            <w:tcW w:w="1620" w:type="dxa"/>
            <w:vAlign w:val="center"/>
          </w:tcPr>
          <w:p w:rsidR="00FD3A16" w:rsidRPr="00CC7543" w:rsidRDefault="00FD3A16" w:rsidP="00AE0BAE">
            <w:pPr>
              <w:pStyle w:val="bang0"/>
            </w:pPr>
          </w:p>
        </w:tc>
        <w:tc>
          <w:tcPr>
            <w:tcW w:w="1710" w:type="dxa"/>
            <w:vAlign w:val="center"/>
          </w:tcPr>
          <w:p w:rsidR="00FD3A16" w:rsidRPr="00CC7543" w:rsidRDefault="00FD3A16" w:rsidP="00AE0BAE">
            <w:pPr>
              <w:pStyle w:val="bang0"/>
            </w:pPr>
          </w:p>
        </w:tc>
      </w:tr>
    </w:tbl>
    <w:p w:rsidR="00FD3A16" w:rsidRDefault="00FD3A16" w:rsidP="00AE0BAE">
      <w:pPr>
        <w:pStyle w:val="HelpCont"/>
      </w:pPr>
    </w:p>
    <w:p w:rsidR="00D25A64" w:rsidRDefault="00E031FE" w:rsidP="00AE0BAE">
      <w:pPr>
        <w:pStyle w:val="Heading1"/>
      </w:pPr>
      <w:bookmarkStart w:id="36" w:name="_Toc452446914"/>
      <w:bookmarkStart w:id="37" w:name="_Toc336527279"/>
      <w:bookmarkEnd w:id="34"/>
      <w:r>
        <w:lastRenderedPageBreak/>
        <w:t>C</w:t>
      </w:r>
      <w:r w:rsidR="00D25A64">
        <w:t>ommunication</w:t>
      </w:r>
      <w:r w:rsidR="00FA149F">
        <w:t xml:space="preserve"> &amp; Reporting</w:t>
      </w:r>
      <w:bookmarkEnd w:id="37"/>
    </w:p>
    <w:p w:rsidR="00FA149F" w:rsidRDefault="00FA149F" w:rsidP="00AE0BAE">
      <w:pPr>
        <w:pStyle w:val="HelpText"/>
      </w:pPr>
      <w:r w:rsidRPr="00EA1A77">
        <w:t>Help:</w:t>
      </w:r>
      <w:r>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444DCA" w:rsidRDefault="00FA149F" w:rsidP="00AE0BAE">
      <w:pPr>
        <w:pStyle w:val="HelpCont"/>
      </w:pPr>
      <w:r>
        <w:t>Internal communication and reporting: ensure that all information is av</w:t>
      </w:r>
      <w:r w:rsidR="00C70FAA">
        <w:t>ailable to those who need it.</w:t>
      </w:r>
    </w:p>
    <w:p w:rsidR="00444DCA" w:rsidRPr="00EA1A77" w:rsidRDefault="00FA149F" w:rsidP="00AE0BAE">
      <w:pPr>
        <w:pStyle w:val="HelpBullet"/>
        <w:rPr>
          <w:snapToGrid w:val="0"/>
        </w:rPr>
      </w:pPr>
      <w:r w:rsidRPr="00EA1A77">
        <w:rPr>
          <w:snapToGrid w:val="0"/>
        </w:rPr>
        <w:t>Plan project meetings, how often they take place, and who will participate</w:t>
      </w:r>
      <w:r w:rsidRPr="00EA1A77">
        <w:rPr>
          <w:snapToGrid w:val="0"/>
        </w:rPr>
        <w:br/>
        <w:t>Define how project information will made available to the internal stakeholders (e.g. project library)</w:t>
      </w:r>
    </w:p>
    <w:p w:rsidR="00444DCA" w:rsidRPr="00EA1A77" w:rsidRDefault="00FA149F" w:rsidP="00AE0BAE">
      <w:pPr>
        <w:pStyle w:val="HelpBullet"/>
        <w:rPr>
          <w:snapToGrid w:val="0"/>
        </w:rPr>
      </w:pPr>
      <w:r w:rsidRPr="00EA1A77">
        <w:rPr>
          <w:snapToGrid w:val="0"/>
        </w:rPr>
        <w:t>Define how and how often sub-projects and sub-contractors report to the project manager</w:t>
      </w:r>
      <w:r w:rsidRPr="00EA1A77">
        <w:rPr>
          <w:snapToGrid w:val="0"/>
        </w:rPr>
        <w:br/>
        <w:t>Define who participates milestone meetings</w:t>
      </w:r>
    </w:p>
    <w:p w:rsidR="00FA149F" w:rsidRPr="00EA1A77" w:rsidRDefault="00FA149F" w:rsidP="00AE0BAE">
      <w:pPr>
        <w:pStyle w:val="HelpBullet"/>
        <w:rPr>
          <w:snapToGrid w:val="0"/>
        </w:rPr>
      </w:pPr>
      <w:r w:rsidRPr="00EA1A77">
        <w:rPr>
          <w:snapToGrid w:val="0"/>
        </w:rPr>
        <w:t>Define how events will be communicated</w:t>
      </w:r>
    </w:p>
    <w:p w:rsidR="00444DCA" w:rsidRDefault="00FA149F" w:rsidP="00AE0BAE">
      <w:pPr>
        <w:pStyle w:val="HelpCont"/>
      </w:pPr>
      <w:r>
        <w:t>External communication and reporting:</w:t>
      </w:r>
    </w:p>
    <w:p w:rsidR="00444DCA" w:rsidRPr="00EA1A77" w:rsidRDefault="00FA149F" w:rsidP="00AE0BAE">
      <w:pPr>
        <w:pStyle w:val="HelpBullet"/>
        <w:rPr>
          <w:snapToGrid w:val="0"/>
        </w:rPr>
      </w:pPr>
      <w:r w:rsidRPr="00EA1A77">
        <w:rPr>
          <w:snapToGrid w:val="0"/>
        </w:rPr>
        <w:t>Define what information will be provided to which stakeholders</w:t>
      </w:r>
    </w:p>
    <w:p w:rsidR="00444DCA" w:rsidRPr="00EA1A77" w:rsidRDefault="00FA149F" w:rsidP="00AE0BAE">
      <w:pPr>
        <w:pStyle w:val="HelpBullet"/>
        <w:rPr>
          <w:snapToGrid w:val="0"/>
        </w:rPr>
      </w:pPr>
      <w:r w:rsidRPr="00EA1A77">
        <w:rPr>
          <w:snapToGrid w:val="0"/>
        </w:rPr>
        <w:t>Define how and how often information will be provided to which stakeholders often (e.g. project report)</w:t>
      </w:r>
    </w:p>
    <w:p w:rsidR="00FA149F" w:rsidRPr="00EA1A77" w:rsidRDefault="00FA149F" w:rsidP="00AE0BAE">
      <w:pPr>
        <w:pStyle w:val="HelpBullet"/>
        <w:rPr>
          <w:snapToGrid w:val="0"/>
        </w:rPr>
      </w:pPr>
      <w:r w:rsidRPr="00EA1A77">
        <w:rPr>
          <w:snapToGrid w:val="0"/>
        </w:rPr>
        <w:t xml:space="preserve"> Plan regular meetings with external stakeholders (e.g. SteCo meetings)</w:t>
      </w:r>
    </w:p>
    <w:p w:rsidR="00FA149F" w:rsidRPr="00EA1A77" w:rsidRDefault="00FA149F" w:rsidP="00AE0BAE">
      <w:pPr>
        <w:pStyle w:val="HelpCont"/>
      </w:pPr>
      <w:r w:rsidRPr="00EA1A77">
        <w:t>Example:</w:t>
      </w:r>
    </w:p>
    <w:p w:rsidR="009F46CF" w:rsidRDefault="009F46CF" w:rsidP="00AE0BAE">
      <w:pPr>
        <w:pStyle w:val="HelpCont"/>
      </w:pPr>
    </w:p>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A849AE" w:rsidRPr="00CC7543" w:rsidTr="007B4F6D">
        <w:trPr>
          <w:cantSplit/>
          <w:tblHeader/>
        </w:trPr>
        <w:tc>
          <w:tcPr>
            <w:tcW w:w="1890" w:type="dxa"/>
            <w:shd w:val="clear" w:color="auto" w:fill="D9D9D9"/>
          </w:tcPr>
          <w:p w:rsidR="00FA149F" w:rsidRPr="00CC7543" w:rsidRDefault="00FA149F" w:rsidP="00AE0BAE">
            <w:pPr>
              <w:pStyle w:val="Bangheader"/>
            </w:pPr>
            <w:r w:rsidRPr="00CC7543">
              <w:t>Communication</w:t>
            </w:r>
            <w:r w:rsidR="00A849AE" w:rsidRPr="00CC7543">
              <w:t xml:space="preserve"> Type</w:t>
            </w:r>
          </w:p>
        </w:tc>
        <w:tc>
          <w:tcPr>
            <w:tcW w:w="1440" w:type="dxa"/>
            <w:shd w:val="clear" w:color="auto" w:fill="D9D9D9"/>
          </w:tcPr>
          <w:p w:rsidR="00FA149F" w:rsidRPr="00CC7543" w:rsidRDefault="00FA149F" w:rsidP="00AE0BAE">
            <w:pPr>
              <w:pStyle w:val="Bangheader"/>
            </w:pPr>
            <w:r w:rsidRPr="00CC7543">
              <w:t>Method / Tool</w:t>
            </w:r>
          </w:p>
        </w:tc>
        <w:tc>
          <w:tcPr>
            <w:tcW w:w="1530" w:type="dxa"/>
            <w:shd w:val="clear" w:color="auto" w:fill="D9D9D9"/>
          </w:tcPr>
          <w:p w:rsidR="00FA149F" w:rsidRPr="00CC7543" w:rsidRDefault="00CA4AFD" w:rsidP="00AE0BAE">
            <w:pPr>
              <w:pStyle w:val="Bangheader"/>
            </w:pPr>
            <w:r w:rsidRPr="00CC7543">
              <w:t>When</w:t>
            </w:r>
          </w:p>
        </w:tc>
        <w:tc>
          <w:tcPr>
            <w:tcW w:w="2700" w:type="dxa"/>
            <w:shd w:val="clear" w:color="auto" w:fill="D9D9D9"/>
          </w:tcPr>
          <w:p w:rsidR="00FA149F" w:rsidRPr="00CC7543" w:rsidRDefault="00FA149F" w:rsidP="00AE0BAE">
            <w:pPr>
              <w:pStyle w:val="Bangheader"/>
            </w:pPr>
            <w:r w:rsidRPr="00CC7543">
              <w:t>Information</w:t>
            </w:r>
          </w:p>
        </w:tc>
        <w:tc>
          <w:tcPr>
            <w:tcW w:w="1440" w:type="dxa"/>
            <w:shd w:val="clear" w:color="auto" w:fill="D9D9D9"/>
          </w:tcPr>
          <w:p w:rsidR="00FA149F" w:rsidRPr="00CC7543" w:rsidRDefault="00FA149F" w:rsidP="00AE0BAE">
            <w:pPr>
              <w:pStyle w:val="Bangheader"/>
            </w:pPr>
            <w:r w:rsidRPr="00CC7543">
              <w:t xml:space="preserve">Participants / </w:t>
            </w:r>
            <w:r w:rsidR="00C949E0" w:rsidRPr="00CC7543">
              <w:t>Responsible</w:t>
            </w:r>
          </w:p>
        </w:tc>
      </w:tr>
      <w:tr w:rsidR="00FA149F" w:rsidRPr="00CC7543" w:rsidTr="007B4F6D">
        <w:trPr>
          <w:cantSplit/>
        </w:trPr>
        <w:tc>
          <w:tcPr>
            <w:tcW w:w="9000" w:type="dxa"/>
            <w:gridSpan w:val="5"/>
            <w:shd w:val="clear" w:color="auto" w:fill="auto"/>
          </w:tcPr>
          <w:p w:rsidR="00FA149F" w:rsidRPr="00CC7543" w:rsidRDefault="00CA4AFD" w:rsidP="00AE0BAE">
            <w:pPr>
              <w:pStyle w:val="StylebangcategoryWhiteLeft"/>
            </w:pPr>
            <w:r w:rsidRPr="00CC7543">
              <w:t>Project Task Tracking</w:t>
            </w:r>
          </w:p>
        </w:tc>
      </w:tr>
      <w:tr w:rsidR="00A849AE" w:rsidRPr="00CC7543" w:rsidTr="007B4F6D">
        <w:trPr>
          <w:cantSplit/>
        </w:trPr>
        <w:tc>
          <w:tcPr>
            <w:tcW w:w="1890" w:type="dxa"/>
          </w:tcPr>
          <w:p w:rsidR="009F46CF" w:rsidRPr="00CC7543" w:rsidRDefault="009F46CF" w:rsidP="00AE0BAE">
            <w:pPr>
              <w:pStyle w:val="bang0"/>
            </w:pPr>
            <w:r w:rsidRPr="00CC7543">
              <w:t>Task scheduling</w:t>
            </w:r>
          </w:p>
        </w:tc>
        <w:tc>
          <w:tcPr>
            <w:tcW w:w="1440" w:type="dxa"/>
          </w:tcPr>
          <w:p w:rsidR="009F46CF" w:rsidRPr="00CC7543" w:rsidRDefault="009F46CF" w:rsidP="00AE0BAE">
            <w:pPr>
              <w:pStyle w:val="bang0"/>
            </w:pPr>
            <w:r w:rsidRPr="00CC7543">
              <w:t>MS Project</w:t>
            </w:r>
          </w:p>
        </w:tc>
        <w:tc>
          <w:tcPr>
            <w:tcW w:w="1530" w:type="dxa"/>
          </w:tcPr>
          <w:p w:rsidR="009F46CF" w:rsidRPr="00CC7543" w:rsidRDefault="009F46CF" w:rsidP="00AE0BAE">
            <w:pPr>
              <w:pStyle w:val="bang0"/>
            </w:pPr>
            <w:r w:rsidRPr="00CC7543">
              <w:t>At the beginning of every stage, and weekly</w:t>
            </w:r>
          </w:p>
          <w:p w:rsidR="009F46CF" w:rsidRPr="00CC7543" w:rsidRDefault="009F46CF" w:rsidP="00AE0BAE">
            <w:pPr>
              <w:pStyle w:val="bang0"/>
            </w:pPr>
            <w:r w:rsidRPr="00CC7543">
              <w:t>Refinement and rescheduling as necessary</w:t>
            </w:r>
          </w:p>
        </w:tc>
        <w:tc>
          <w:tcPr>
            <w:tcW w:w="2700" w:type="dxa"/>
          </w:tcPr>
          <w:p w:rsidR="009F46CF" w:rsidRPr="00CC7543" w:rsidRDefault="009F46CF" w:rsidP="00AE0BAE">
            <w:pPr>
              <w:pStyle w:val="bang0"/>
            </w:pPr>
          </w:p>
        </w:tc>
        <w:tc>
          <w:tcPr>
            <w:tcW w:w="1440" w:type="dxa"/>
          </w:tcPr>
          <w:p w:rsidR="009F46CF" w:rsidRPr="00CC7543" w:rsidRDefault="00B54459" w:rsidP="00AE0BAE">
            <w:pPr>
              <w:pStyle w:val="bang0"/>
            </w:pPr>
            <w:r>
              <w:t>PM</w:t>
            </w:r>
          </w:p>
        </w:tc>
      </w:tr>
      <w:tr w:rsidR="00A849AE" w:rsidRPr="00CC7543" w:rsidTr="007B4F6D">
        <w:trPr>
          <w:cantSplit/>
        </w:trPr>
        <w:tc>
          <w:tcPr>
            <w:tcW w:w="1890" w:type="dxa"/>
          </w:tcPr>
          <w:p w:rsidR="009F46CF" w:rsidRPr="00CC7543" w:rsidRDefault="009F46CF" w:rsidP="00AE0BAE">
            <w:pPr>
              <w:pStyle w:val="bang0"/>
            </w:pPr>
            <w:r w:rsidRPr="00CC7543">
              <w:t>Task assignment</w:t>
            </w:r>
          </w:p>
          <w:p w:rsidR="009F46CF" w:rsidRPr="00CC7543" w:rsidRDefault="009F46CF" w:rsidP="00AE0BAE">
            <w:pPr>
              <w:pStyle w:val="bang0"/>
            </w:pPr>
          </w:p>
        </w:tc>
        <w:tc>
          <w:tcPr>
            <w:tcW w:w="1440" w:type="dxa"/>
          </w:tcPr>
          <w:p w:rsidR="009F46CF" w:rsidRPr="00CC7543" w:rsidRDefault="004F442B" w:rsidP="00AE0BAE">
            <w:pPr>
              <w:pStyle w:val="bang0"/>
            </w:pPr>
            <w:r w:rsidRPr="00CC7543">
              <w:t xml:space="preserve">In </w:t>
            </w:r>
            <w:r w:rsidR="009F46CF" w:rsidRPr="00CC7543">
              <w:t>Excel file</w:t>
            </w:r>
            <w:r w:rsidRPr="00CC7543">
              <w:t xml:space="preserve"> and via project weekly meeting</w:t>
            </w:r>
          </w:p>
        </w:tc>
        <w:tc>
          <w:tcPr>
            <w:tcW w:w="1530" w:type="dxa"/>
          </w:tcPr>
          <w:p w:rsidR="009F46CF" w:rsidRPr="00CC7543" w:rsidRDefault="009F46CF" w:rsidP="00AE0BAE">
            <w:pPr>
              <w:pStyle w:val="bang0"/>
            </w:pPr>
            <w:r w:rsidRPr="00CC7543">
              <w:t>Weekly</w:t>
            </w:r>
          </w:p>
        </w:tc>
        <w:tc>
          <w:tcPr>
            <w:tcW w:w="2700" w:type="dxa"/>
          </w:tcPr>
          <w:p w:rsidR="009F46CF" w:rsidRPr="00CC7543" w:rsidRDefault="009F46CF" w:rsidP="00AE0BAE"/>
        </w:tc>
        <w:tc>
          <w:tcPr>
            <w:tcW w:w="1440" w:type="dxa"/>
          </w:tcPr>
          <w:p w:rsidR="009F46CF" w:rsidRPr="00CC7543" w:rsidRDefault="00B54459" w:rsidP="00AE0BAE">
            <w:pPr>
              <w:pStyle w:val="bang0"/>
            </w:pPr>
            <w:r>
              <w:t>PTL</w:t>
            </w:r>
          </w:p>
        </w:tc>
      </w:tr>
      <w:tr w:rsidR="00D91014" w:rsidRPr="00CC7543" w:rsidTr="007B4F6D">
        <w:trPr>
          <w:cantSplit/>
        </w:trPr>
        <w:tc>
          <w:tcPr>
            <w:tcW w:w="1890" w:type="dxa"/>
          </w:tcPr>
          <w:p w:rsidR="00D91014" w:rsidRPr="00CC7543" w:rsidRDefault="00D91014" w:rsidP="00AE0BAE">
            <w:pPr>
              <w:pStyle w:val="bang0"/>
            </w:pPr>
            <w:r w:rsidRPr="00CC7543">
              <w:t>Task status reporting</w:t>
            </w:r>
          </w:p>
          <w:p w:rsidR="00D91014" w:rsidRPr="00CC7543" w:rsidRDefault="00D91014" w:rsidP="00AE0BAE">
            <w:pPr>
              <w:pStyle w:val="bang0"/>
            </w:pPr>
          </w:p>
        </w:tc>
        <w:tc>
          <w:tcPr>
            <w:tcW w:w="1440" w:type="dxa"/>
          </w:tcPr>
          <w:p w:rsidR="00D91014" w:rsidRPr="00CC7543" w:rsidRDefault="00D91014" w:rsidP="00AE0BAE">
            <w:pPr>
              <w:pStyle w:val="bang0"/>
            </w:pPr>
            <w:r w:rsidRPr="00CC7543">
              <w:t>In Excel file and via project weekly meeting</w:t>
            </w:r>
          </w:p>
        </w:tc>
        <w:tc>
          <w:tcPr>
            <w:tcW w:w="1530" w:type="dxa"/>
          </w:tcPr>
          <w:p w:rsidR="00D91014" w:rsidRPr="00CC7543" w:rsidRDefault="00D91014" w:rsidP="00AE0BAE">
            <w:pPr>
              <w:pStyle w:val="bang0"/>
            </w:pPr>
            <w:r w:rsidRPr="00CC7543">
              <w:t>Weekly</w:t>
            </w:r>
          </w:p>
        </w:tc>
        <w:tc>
          <w:tcPr>
            <w:tcW w:w="2700" w:type="dxa"/>
          </w:tcPr>
          <w:p w:rsidR="00D91014" w:rsidRPr="00CC7543" w:rsidRDefault="00D91014" w:rsidP="00AE0BAE"/>
        </w:tc>
        <w:tc>
          <w:tcPr>
            <w:tcW w:w="1440" w:type="dxa"/>
          </w:tcPr>
          <w:p w:rsidR="00D91014" w:rsidRPr="00CC7543" w:rsidRDefault="00D91014" w:rsidP="00AE0BAE">
            <w:pPr>
              <w:pStyle w:val="bang0"/>
            </w:pPr>
            <w:r w:rsidRPr="00CC7543">
              <w:t>Project Team Members</w:t>
            </w:r>
          </w:p>
        </w:tc>
      </w:tr>
      <w:tr w:rsidR="00CA4AFD" w:rsidRPr="00CC7543" w:rsidTr="007B4F6D">
        <w:trPr>
          <w:cantSplit/>
        </w:trPr>
        <w:tc>
          <w:tcPr>
            <w:tcW w:w="9000" w:type="dxa"/>
            <w:gridSpan w:val="5"/>
            <w:shd w:val="clear" w:color="auto" w:fill="auto"/>
          </w:tcPr>
          <w:p w:rsidR="00CA4AFD" w:rsidRPr="00CC7543" w:rsidRDefault="00CA4AFD" w:rsidP="00AE0BAE">
            <w:pPr>
              <w:pStyle w:val="StylebangcategoryWhiteLeft"/>
            </w:pPr>
            <w:r w:rsidRPr="00CC7543">
              <w:t>Project Meeting</w:t>
            </w:r>
          </w:p>
        </w:tc>
      </w:tr>
      <w:tr w:rsidR="00A849AE" w:rsidRPr="00CC7543" w:rsidTr="007B4F6D">
        <w:trPr>
          <w:cantSplit/>
        </w:trPr>
        <w:tc>
          <w:tcPr>
            <w:tcW w:w="1890" w:type="dxa"/>
          </w:tcPr>
          <w:p w:rsidR="00FA149F" w:rsidRPr="00CC7543" w:rsidRDefault="00D262D3" w:rsidP="00AE0BAE">
            <w:pPr>
              <w:pStyle w:val="bang0"/>
            </w:pPr>
            <w:r w:rsidRPr="00CC7543">
              <w:t>Kick-off</w:t>
            </w:r>
            <w:r w:rsidR="00FA149F" w:rsidRPr="00CC7543">
              <w:t xml:space="preserve"> Meeting</w:t>
            </w:r>
          </w:p>
        </w:tc>
        <w:tc>
          <w:tcPr>
            <w:tcW w:w="1440" w:type="dxa"/>
          </w:tcPr>
          <w:p w:rsidR="00FA149F" w:rsidRPr="00CC7543" w:rsidRDefault="00FA149F" w:rsidP="00AE0BAE">
            <w:pPr>
              <w:pStyle w:val="bang0"/>
            </w:pPr>
            <w:r w:rsidRPr="00CC7543">
              <w:t>Face to face</w:t>
            </w:r>
          </w:p>
        </w:tc>
        <w:tc>
          <w:tcPr>
            <w:tcW w:w="1530" w:type="dxa"/>
          </w:tcPr>
          <w:p w:rsidR="00FA149F" w:rsidRPr="00CC7543" w:rsidRDefault="00D262D3" w:rsidP="00AE0BAE">
            <w:pPr>
              <w:pStyle w:val="bang0"/>
            </w:pPr>
            <w:r w:rsidRPr="00CC7543">
              <w:t>Initiation stage</w:t>
            </w:r>
          </w:p>
        </w:tc>
        <w:tc>
          <w:tcPr>
            <w:tcW w:w="2700" w:type="dxa"/>
          </w:tcPr>
          <w:p w:rsidR="00FA149F" w:rsidRPr="00CC7543" w:rsidRDefault="00F54910" w:rsidP="00AE0BAE">
            <w:pPr>
              <w:pStyle w:val="bang0"/>
            </w:pPr>
            <w:r w:rsidRPr="00CC7543">
              <w:t>Project introduction; Project plan review; Risk identification; Obtainment of  commitment of relevant stakeholders</w:t>
            </w:r>
          </w:p>
        </w:tc>
        <w:tc>
          <w:tcPr>
            <w:tcW w:w="1440" w:type="dxa"/>
          </w:tcPr>
          <w:p w:rsidR="00FA149F" w:rsidRPr="00CC7543" w:rsidRDefault="00B54459" w:rsidP="00AE0BAE">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AE0BAE">
            <w:pPr>
              <w:pStyle w:val="bang0"/>
            </w:pPr>
            <w:r w:rsidRPr="00CC7543">
              <w:t xml:space="preserve">Project </w:t>
            </w:r>
            <w:r w:rsidR="006A0D03" w:rsidRPr="00CC7543">
              <w:t xml:space="preserve">Progress Review </w:t>
            </w:r>
            <w:r w:rsidRPr="00CC7543">
              <w:t>Meetings</w:t>
            </w:r>
          </w:p>
        </w:tc>
        <w:tc>
          <w:tcPr>
            <w:tcW w:w="1440" w:type="dxa"/>
          </w:tcPr>
          <w:p w:rsidR="00D262D3" w:rsidRPr="00CC7543" w:rsidRDefault="00D262D3" w:rsidP="00AE0BAE">
            <w:pPr>
              <w:pStyle w:val="bang0"/>
            </w:pPr>
            <w:r w:rsidRPr="00CC7543">
              <w:t>Face to face</w:t>
            </w:r>
          </w:p>
        </w:tc>
        <w:tc>
          <w:tcPr>
            <w:tcW w:w="1530" w:type="dxa"/>
          </w:tcPr>
          <w:p w:rsidR="00D262D3" w:rsidRPr="00CC7543" w:rsidRDefault="00D262D3" w:rsidP="00AE0BAE">
            <w:pPr>
              <w:pStyle w:val="bang0"/>
            </w:pPr>
            <w:r w:rsidRPr="00CC7543">
              <w:t>Weekly and on event</w:t>
            </w:r>
          </w:p>
        </w:tc>
        <w:tc>
          <w:tcPr>
            <w:tcW w:w="2700" w:type="dxa"/>
          </w:tcPr>
          <w:p w:rsidR="006A0D03" w:rsidRPr="00CC7543" w:rsidRDefault="006A0D03" w:rsidP="00AE0BAE">
            <w:pPr>
              <w:pStyle w:val="bang0"/>
            </w:pPr>
            <w:r w:rsidRPr="00CC7543">
              <w:t>Communicate project status</w:t>
            </w:r>
          </w:p>
          <w:p w:rsidR="006A0D03" w:rsidRPr="00CC7543" w:rsidRDefault="006A0D03" w:rsidP="00AE0BAE">
            <w:pPr>
              <w:pStyle w:val="bang0"/>
            </w:pPr>
            <w:r w:rsidRPr="00CC7543">
              <w:t>Communicate and resolve any open issue, risks, and changes</w:t>
            </w:r>
          </w:p>
          <w:p w:rsidR="00D262D3" w:rsidRPr="00CC7543" w:rsidRDefault="006A0D03" w:rsidP="00AE0BAE">
            <w:pPr>
              <w:pStyle w:val="bang0"/>
            </w:pPr>
            <w:r w:rsidRPr="00CC7543">
              <w:t xml:space="preserve"> Discuss any suggested improvement</w:t>
            </w:r>
          </w:p>
        </w:tc>
        <w:tc>
          <w:tcPr>
            <w:tcW w:w="1440" w:type="dxa"/>
          </w:tcPr>
          <w:p w:rsidR="00D262D3" w:rsidRPr="00CC7543" w:rsidRDefault="00B54459" w:rsidP="00AE0BAE">
            <w:pPr>
              <w:pStyle w:val="bang0"/>
            </w:pPr>
            <w:r>
              <w:t>PM</w:t>
            </w:r>
            <w:r w:rsidR="00D262D3" w:rsidRPr="00CC7543">
              <w:t>, Project Team Members</w:t>
            </w:r>
          </w:p>
        </w:tc>
      </w:tr>
      <w:tr w:rsidR="00A849AE" w:rsidRPr="00CC7543" w:rsidTr="007B4F6D">
        <w:trPr>
          <w:cantSplit/>
        </w:trPr>
        <w:tc>
          <w:tcPr>
            <w:tcW w:w="1890" w:type="dxa"/>
          </w:tcPr>
          <w:p w:rsidR="00D262D3" w:rsidRPr="00CC7543" w:rsidRDefault="00D262D3" w:rsidP="00AE0BAE">
            <w:pPr>
              <w:pStyle w:val="bang0"/>
            </w:pPr>
            <w:r w:rsidRPr="00CC7543">
              <w:t>Milestone Meetings</w:t>
            </w:r>
          </w:p>
        </w:tc>
        <w:tc>
          <w:tcPr>
            <w:tcW w:w="1440" w:type="dxa"/>
          </w:tcPr>
          <w:p w:rsidR="00D262D3" w:rsidRPr="00CC7543" w:rsidRDefault="00D262D3" w:rsidP="00AE0BAE">
            <w:pPr>
              <w:pStyle w:val="bang0"/>
            </w:pPr>
            <w:r w:rsidRPr="00CC7543">
              <w:t>Face to face</w:t>
            </w:r>
          </w:p>
        </w:tc>
        <w:tc>
          <w:tcPr>
            <w:tcW w:w="1530" w:type="dxa"/>
          </w:tcPr>
          <w:p w:rsidR="00D262D3" w:rsidRPr="00CC7543" w:rsidRDefault="00D91014" w:rsidP="00AE0BAE">
            <w:pPr>
              <w:pStyle w:val="bang0"/>
            </w:pPr>
            <w:r w:rsidRPr="00CC7543">
              <w:t>5 days After the completion of stages: Definition, Solution &amp; Construction</w:t>
            </w:r>
          </w:p>
        </w:tc>
        <w:tc>
          <w:tcPr>
            <w:tcW w:w="2700" w:type="dxa"/>
          </w:tcPr>
          <w:p w:rsidR="00D262D3" w:rsidRPr="00CC7543" w:rsidRDefault="00145BB5" w:rsidP="00AE0BAE">
            <w:pPr>
              <w:pStyle w:val="bang0"/>
            </w:pPr>
            <w:r w:rsidRPr="00CC7543">
              <w:t>Project objective review</w:t>
            </w:r>
            <w:r w:rsidR="0096518C" w:rsidRPr="00CC7543">
              <w:t xml:space="preserve">, evaluate project performance (quality, schedule, effort), </w:t>
            </w:r>
            <w:r w:rsidR="00CA4AFD" w:rsidRPr="00CC7543">
              <w:t xml:space="preserve">Causal analysis, </w:t>
            </w:r>
            <w:r w:rsidR="0096518C" w:rsidRPr="00CC7543">
              <w:t>update project plan for next stage</w:t>
            </w:r>
          </w:p>
        </w:tc>
        <w:tc>
          <w:tcPr>
            <w:tcW w:w="1440" w:type="dxa"/>
          </w:tcPr>
          <w:p w:rsidR="00D262D3" w:rsidRPr="00CC7543" w:rsidRDefault="00B54459" w:rsidP="00AE0BAE">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AE0BAE">
            <w:pPr>
              <w:pStyle w:val="bang0"/>
            </w:pPr>
            <w:r w:rsidRPr="00CC7543">
              <w:t>Project Post-mortem  Meeting</w:t>
            </w:r>
          </w:p>
        </w:tc>
        <w:tc>
          <w:tcPr>
            <w:tcW w:w="1440" w:type="dxa"/>
          </w:tcPr>
          <w:p w:rsidR="00D262D3" w:rsidRPr="00CC7543" w:rsidRDefault="00D262D3" w:rsidP="00AE0BAE">
            <w:pPr>
              <w:pStyle w:val="bang0"/>
            </w:pPr>
            <w:r w:rsidRPr="00CC7543">
              <w:t>Face to face</w:t>
            </w:r>
          </w:p>
        </w:tc>
        <w:tc>
          <w:tcPr>
            <w:tcW w:w="1530" w:type="dxa"/>
          </w:tcPr>
          <w:p w:rsidR="00D262D3" w:rsidRPr="00CC7543" w:rsidRDefault="00D262D3" w:rsidP="00AE0BAE">
            <w:pPr>
              <w:pStyle w:val="bang0"/>
            </w:pPr>
            <w:r w:rsidRPr="00CC7543">
              <w:t>Termination stage</w:t>
            </w:r>
          </w:p>
        </w:tc>
        <w:tc>
          <w:tcPr>
            <w:tcW w:w="2700" w:type="dxa"/>
          </w:tcPr>
          <w:p w:rsidR="00D262D3" w:rsidRPr="00CC7543" w:rsidRDefault="00D262D3" w:rsidP="00AE0BAE">
            <w:pPr>
              <w:pStyle w:val="bang0"/>
            </w:pPr>
            <w:r w:rsidRPr="00CC7543">
              <w:t>Wrap-up</w:t>
            </w:r>
          </w:p>
          <w:p w:rsidR="00D262D3" w:rsidRPr="00CC7543" w:rsidRDefault="0096518C" w:rsidP="00AE0BAE">
            <w:pPr>
              <w:pStyle w:val="bang0"/>
            </w:pPr>
            <w:r w:rsidRPr="00CC7543">
              <w:t>Evaluate project performance; Team performance; share e</w:t>
            </w:r>
            <w:r w:rsidR="00D262D3" w:rsidRPr="00CC7543">
              <w:t>xperiences</w:t>
            </w:r>
          </w:p>
        </w:tc>
        <w:tc>
          <w:tcPr>
            <w:tcW w:w="1440" w:type="dxa"/>
          </w:tcPr>
          <w:p w:rsidR="00D262D3" w:rsidRPr="00CC7543" w:rsidRDefault="00485D7C" w:rsidP="00AE0BAE">
            <w:pPr>
              <w:pStyle w:val="bang0"/>
            </w:pPr>
            <w:r>
              <w:t>PM</w:t>
            </w:r>
            <w:r w:rsidR="0096518C" w:rsidRPr="00CC7543">
              <w:t xml:space="preserve">, </w:t>
            </w:r>
            <w:r w:rsidR="00B54459">
              <w:t>SM</w:t>
            </w:r>
            <w:r w:rsidR="0096518C" w:rsidRPr="00CC7543">
              <w:t>, Project Team Members, QA</w:t>
            </w:r>
          </w:p>
        </w:tc>
      </w:tr>
      <w:tr w:rsidR="00A849AE" w:rsidRPr="00CC7543" w:rsidTr="007B4F6D">
        <w:trPr>
          <w:cantSplit/>
        </w:trPr>
        <w:tc>
          <w:tcPr>
            <w:tcW w:w="1890" w:type="dxa"/>
          </w:tcPr>
          <w:p w:rsidR="00D262D3" w:rsidRPr="00CC7543" w:rsidRDefault="006A0D03" w:rsidP="00AE0BAE">
            <w:pPr>
              <w:pStyle w:val="bang0"/>
            </w:pPr>
            <w:r w:rsidRPr="00CC7543">
              <w:t>Transfer/Sharing of project documentation/information</w:t>
            </w:r>
          </w:p>
        </w:tc>
        <w:tc>
          <w:tcPr>
            <w:tcW w:w="1440" w:type="dxa"/>
          </w:tcPr>
          <w:p w:rsidR="006A0D03" w:rsidRPr="00CC7543" w:rsidRDefault="00A849AE" w:rsidP="00AE0BAE">
            <w:pPr>
              <w:pStyle w:val="bang0"/>
              <w:rPr>
                <w:lang w:eastAsia="ja-JP"/>
              </w:rPr>
            </w:pPr>
            <w:r w:rsidRPr="00CC7543">
              <w:t>&lt;</w:t>
            </w:r>
            <w:r w:rsidR="00D262D3" w:rsidRPr="00CC7543">
              <w:t xml:space="preserve">Shared Project </w:t>
            </w:r>
            <w:r w:rsidR="006A0D03" w:rsidRPr="00CC7543">
              <w:t>Repository/</w:t>
            </w:r>
            <w:r w:rsidR="006A0D03" w:rsidRPr="00CC7543">
              <w:rPr>
                <w:lang w:eastAsia="ja-JP"/>
              </w:rPr>
              <w:t xml:space="preserve">FTP/CVS/MS </w:t>
            </w:r>
            <w:r w:rsidR="00C949E0" w:rsidRPr="00CC7543">
              <w:rPr>
                <w:lang w:eastAsia="ja-JP"/>
              </w:rPr>
              <w:t>Share Point</w:t>
            </w:r>
            <w:r w:rsidR="006A0D03" w:rsidRPr="00CC7543">
              <w:rPr>
                <w:lang w:eastAsia="ja-JP"/>
              </w:rPr>
              <w:t xml:space="preserve"> Server</w:t>
            </w:r>
            <w:r w:rsidRPr="00CC7543">
              <w:rPr>
                <w:lang w:eastAsia="ja-JP"/>
              </w:rPr>
              <w:t>&gt;</w:t>
            </w:r>
          </w:p>
        </w:tc>
        <w:tc>
          <w:tcPr>
            <w:tcW w:w="1530" w:type="dxa"/>
          </w:tcPr>
          <w:p w:rsidR="00D262D3" w:rsidRPr="00CC7543" w:rsidRDefault="00D262D3" w:rsidP="00AE0BAE">
            <w:pPr>
              <w:pStyle w:val="bang0"/>
            </w:pPr>
            <w:r w:rsidRPr="00CC7543">
              <w:t>When available</w:t>
            </w:r>
          </w:p>
        </w:tc>
        <w:tc>
          <w:tcPr>
            <w:tcW w:w="2700" w:type="dxa"/>
          </w:tcPr>
          <w:p w:rsidR="00D262D3" w:rsidRPr="00CC7543" w:rsidRDefault="00D262D3" w:rsidP="00AE0BAE">
            <w:pPr>
              <w:pStyle w:val="bang0"/>
            </w:pPr>
            <w:r w:rsidRPr="00CC7543">
              <w:t xml:space="preserve">All project documentation and </w:t>
            </w:r>
            <w:r w:rsidR="00D30511" w:rsidRPr="00CC7543">
              <w:t>information</w:t>
            </w:r>
          </w:p>
        </w:tc>
        <w:tc>
          <w:tcPr>
            <w:tcW w:w="1440" w:type="dxa"/>
          </w:tcPr>
          <w:p w:rsidR="00D262D3" w:rsidRPr="00CC7543" w:rsidRDefault="00485D7C" w:rsidP="00AE0BAE">
            <w:pPr>
              <w:pStyle w:val="bang0"/>
            </w:pPr>
            <w:r>
              <w:t>PM,</w:t>
            </w:r>
            <w:r w:rsidR="00B54459">
              <w:t xml:space="preserve"> </w:t>
            </w:r>
            <w:r w:rsidR="00D262D3" w:rsidRPr="00CC7543">
              <w:t>Project Team Members</w:t>
            </w:r>
            <w:r w:rsidR="0096518C" w:rsidRPr="00CC7543">
              <w:t>, QA</w:t>
            </w:r>
          </w:p>
        </w:tc>
      </w:tr>
      <w:tr w:rsidR="00D262D3" w:rsidRPr="00CC7543" w:rsidTr="007B4F6D">
        <w:trPr>
          <w:cantSplit/>
        </w:trPr>
        <w:tc>
          <w:tcPr>
            <w:tcW w:w="9000" w:type="dxa"/>
            <w:gridSpan w:val="5"/>
            <w:shd w:val="clear" w:color="auto" w:fill="auto"/>
          </w:tcPr>
          <w:p w:rsidR="00D262D3" w:rsidRPr="00CC7543" w:rsidRDefault="0096518C" w:rsidP="00AE0BAE">
            <w:pPr>
              <w:pStyle w:val="StylebangcategoryWhiteLeft"/>
            </w:pPr>
            <w:r w:rsidRPr="00CC7543">
              <w:lastRenderedPageBreak/>
              <w:t>Customer</w:t>
            </w:r>
            <w:r w:rsidR="00D262D3" w:rsidRPr="00CC7543">
              <w:t xml:space="preserve"> Communication and Reporting:</w:t>
            </w:r>
          </w:p>
        </w:tc>
      </w:tr>
      <w:tr w:rsidR="00A849AE" w:rsidRPr="00CC7543" w:rsidTr="007B4F6D">
        <w:trPr>
          <w:cantSplit/>
        </w:trPr>
        <w:tc>
          <w:tcPr>
            <w:tcW w:w="1890" w:type="dxa"/>
          </w:tcPr>
          <w:p w:rsidR="00D262D3" w:rsidRPr="00CC7543" w:rsidRDefault="00D262D3" w:rsidP="00AE0BAE">
            <w:pPr>
              <w:pStyle w:val="bang0"/>
            </w:pPr>
            <w:r w:rsidRPr="00CC7543">
              <w:t>Project Report</w:t>
            </w:r>
          </w:p>
        </w:tc>
        <w:tc>
          <w:tcPr>
            <w:tcW w:w="1440" w:type="dxa"/>
          </w:tcPr>
          <w:p w:rsidR="00D262D3" w:rsidRPr="00CC7543" w:rsidRDefault="00CA2486" w:rsidP="00AE0BAE">
            <w:pPr>
              <w:pStyle w:val="bang0"/>
              <w:rPr>
                <w:rFonts w:ascii="Times New Roman" w:hAnsi="Times New Roman" w:cs="Times New Roman"/>
                <w:lang w:eastAsia="ja-JP"/>
              </w:rPr>
            </w:pPr>
            <w:r w:rsidRPr="00CC7543">
              <w:t>Agreed standard format between Fsoft and customer</w:t>
            </w:r>
          </w:p>
        </w:tc>
        <w:tc>
          <w:tcPr>
            <w:tcW w:w="1530" w:type="dxa"/>
          </w:tcPr>
          <w:p w:rsidR="00D262D3" w:rsidRPr="00CC7543" w:rsidRDefault="00CA2486" w:rsidP="00AE0BAE">
            <w:pPr>
              <w:pStyle w:val="bang0"/>
            </w:pPr>
            <w:r w:rsidRPr="00CC7543">
              <w:t>&lt;</w:t>
            </w:r>
            <w:r w:rsidR="00D262D3" w:rsidRPr="00CC7543">
              <w:t>5pm Monday, Weekly</w:t>
            </w:r>
            <w:r w:rsidRPr="00CC7543">
              <w:t>&gt;</w:t>
            </w:r>
          </w:p>
        </w:tc>
        <w:tc>
          <w:tcPr>
            <w:tcW w:w="2700" w:type="dxa"/>
          </w:tcPr>
          <w:p w:rsidR="00D262D3" w:rsidRPr="00CC7543" w:rsidRDefault="00D262D3" w:rsidP="00AE0BAE">
            <w:pPr>
              <w:pStyle w:val="bang0"/>
            </w:pPr>
            <w:r w:rsidRPr="00CC7543">
              <w:t>Project status</w:t>
            </w:r>
            <w:r w:rsidR="00301C59" w:rsidRPr="00CC7543">
              <w:t xml:space="preserve"> report, Issue requiring clarifications, escalation, if any</w:t>
            </w:r>
          </w:p>
        </w:tc>
        <w:tc>
          <w:tcPr>
            <w:tcW w:w="1440" w:type="dxa"/>
          </w:tcPr>
          <w:p w:rsidR="00D262D3" w:rsidRPr="00CC7543" w:rsidRDefault="00B54459" w:rsidP="00AE0BAE">
            <w:pPr>
              <w:pStyle w:val="bang0"/>
            </w:pPr>
            <w:r>
              <w:t xml:space="preserve">PM, </w:t>
            </w:r>
            <w:r w:rsidR="00D262D3" w:rsidRPr="00CC7543">
              <w:t>Sub-</w:t>
            </w:r>
            <w:r>
              <w:t>PM</w:t>
            </w:r>
          </w:p>
        </w:tc>
      </w:tr>
      <w:tr w:rsidR="00A849AE" w:rsidRPr="00CC7543" w:rsidTr="007B4F6D">
        <w:trPr>
          <w:cantSplit/>
        </w:trPr>
        <w:tc>
          <w:tcPr>
            <w:tcW w:w="1890" w:type="dxa"/>
          </w:tcPr>
          <w:p w:rsidR="00D262D3" w:rsidRPr="00CC7543" w:rsidRDefault="00D262D3" w:rsidP="00AE0BAE">
            <w:pPr>
              <w:pStyle w:val="bang0"/>
            </w:pPr>
            <w:r w:rsidRPr="00CC7543">
              <w:t>Project Meetings with customer</w:t>
            </w:r>
          </w:p>
        </w:tc>
        <w:tc>
          <w:tcPr>
            <w:tcW w:w="1440" w:type="dxa"/>
          </w:tcPr>
          <w:p w:rsidR="00D262D3" w:rsidRPr="00CC7543" w:rsidRDefault="00D262D3" w:rsidP="00AE0BAE">
            <w:pPr>
              <w:pStyle w:val="bang0"/>
            </w:pPr>
            <w:r w:rsidRPr="00CC7543">
              <w:t xml:space="preserve">Teleconference </w:t>
            </w:r>
            <w:r w:rsidR="00F9274C" w:rsidRPr="00CC7543">
              <w:t>/TV Meeting</w:t>
            </w:r>
          </w:p>
        </w:tc>
        <w:tc>
          <w:tcPr>
            <w:tcW w:w="1530" w:type="dxa"/>
          </w:tcPr>
          <w:p w:rsidR="00D262D3" w:rsidRPr="00CC7543" w:rsidRDefault="006A0D03" w:rsidP="00AE0BAE">
            <w:pPr>
              <w:pStyle w:val="bang0"/>
            </w:pPr>
            <w:r w:rsidRPr="00CC7543">
              <w:t>&lt;</w:t>
            </w:r>
            <w:r w:rsidR="00D262D3" w:rsidRPr="00CC7543">
              <w:t>2pm Tuesday, Weekly</w:t>
            </w:r>
            <w:r w:rsidRPr="00CC7543">
              <w:t>&gt;</w:t>
            </w:r>
          </w:p>
        </w:tc>
        <w:tc>
          <w:tcPr>
            <w:tcW w:w="2700" w:type="dxa"/>
          </w:tcPr>
          <w:p w:rsidR="00D262D3" w:rsidRPr="00CC7543" w:rsidRDefault="00301C59" w:rsidP="00AE0BAE">
            <w:pPr>
              <w:pStyle w:val="bang0"/>
            </w:pPr>
            <w:r w:rsidRPr="00CC7543">
              <w:t>As above</w:t>
            </w:r>
          </w:p>
        </w:tc>
        <w:tc>
          <w:tcPr>
            <w:tcW w:w="1440" w:type="dxa"/>
          </w:tcPr>
          <w:p w:rsidR="00D262D3" w:rsidRPr="00CC7543" w:rsidRDefault="00485D7C" w:rsidP="00AE0BAE">
            <w:pPr>
              <w:pStyle w:val="bang0"/>
            </w:pPr>
            <w:r>
              <w:t>PM</w:t>
            </w:r>
          </w:p>
        </w:tc>
      </w:tr>
      <w:tr w:rsidR="00A849AE" w:rsidRPr="00CC7543" w:rsidTr="007B4F6D">
        <w:trPr>
          <w:cantSplit/>
        </w:trPr>
        <w:tc>
          <w:tcPr>
            <w:tcW w:w="1890" w:type="dxa"/>
          </w:tcPr>
          <w:p w:rsidR="00D262D3" w:rsidRPr="00CC7543" w:rsidRDefault="00145BB5" w:rsidP="00AE0BAE">
            <w:pPr>
              <w:pStyle w:val="bang0"/>
            </w:pPr>
            <w:r w:rsidRPr="00CC7543">
              <w:t>Requirement gathering</w:t>
            </w:r>
            <w:r w:rsidR="00F9274C" w:rsidRPr="00CC7543">
              <w:t>/clarification</w:t>
            </w:r>
          </w:p>
        </w:tc>
        <w:tc>
          <w:tcPr>
            <w:tcW w:w="1440" w:type="dxa"/>
          </w:tcPr>
          <w:p w:rsidR="00F9274C" w:rsidRPr="00CC7543" w:rsidRDefault="00F9274C" w:rsidP="00AE0BAE">
            <w:pPr>
              <w:pStyle w:val="bang0"/>
            </w:pPr>
            <w:r w:rsidRPr="00CC7543">
              <w:t>Email/TV meeting/Face to face meeting</w:t>
            </w:r>
          </w:p>
        </w:tc>
        <w:tc>
          <w:tcPr>
            <w:tcW w:w="1530" w:type="dxa"/>
          </w:tcPr>
          <w:p w:rsidR="00D262D3" w:rsidRPr="00CC7543" w:rsidRDefault="00F9274C" w:rsidP="00AE0BAE">
            <w:pPr>
              <w:pStyle w:val="bang0"/>
            </w:pPr>
            <w:r w:rsidRPr="00CC7543">
              <w:t>During requirement analysis phase</w:t>
            </w:r>
          </w:p>
        </w:tc>
        <w:tc>
          <w:tcPr>
            <w:tcW w:w="2700" w:type="dxa"/>
          </w:tcPr>
          <w:p w:rsidR="00D262D3" w:rsidRPr="00CC7543" w:rsidRDefault="00F9274C" w:rsidP="00AE0BAE">
            <w:pPr>
              <w:pStyle w:val="bang0"/>
            </w:pPr>
            <w:r w:rsidRPr="00CC7543">
              <w:t>As in Q&amp;A list</w:t>
            </w:r>
          </w:p>
        </w:tc>
        <w:tc>
          <w:tcPr>
            <w:tcW w:w="1440" w:type="dxa"/>
          </w:tcPr>
          <w:p w:rsidR="00485D7C" w:rsidRDefault="00485D7C" w:rsidP="00AE0BAE">
            <w:pPr>
              <w:pStyle w:val="bang0"/>
            </w:pPr>
            <w:r>
              <w:t>PM</w:t>
            </w:r>
            <w:r w:rsidRPr="00CC7543">
              <w:t xml:space="preserve"> </w:t>
            </w:r>
          </w:p>
          <w:p w:rsidR="00F9274C" w:rsidRPr="00CC7543" w:rsidRDefault="00485D7C" w:rsidP="00AE0BAE">
            <w:pPr>
              <w:pStyle w:val="bang0"/>
            </w:pPr>
            <w:r>
              <w:t>BA</w:t>
            </w:r>
          </w:p>
        </w:tc>
      </w:tr>
      <w:tr w:rsidR="000254CE" w:rsidRPr="00CC7543" w:rsidTr="007B4F6D">
        <w:trPr>
          <w:cantSplit/>
        </w:trPr>
        <w:tc>
          <w:tcPr>
            <w:tcW w:w="9000" w:type="dxa"/>
            <w:gridSpan w:val="5"/>
            <w:shd w:val="clear" w:color="auto" w:fill="auto"/>
          </w:tcPr>
          <w:p w:rsidR="000254CE" w:rsidRPr="00CC7543" w:rsidRDefault="000254CE" w:rsidP="00AE0BAE">
            <w:pPr>
              <w:pStyle w:val="StylebangcategoryWhiteLeft"/>
            </w:pPr>
            <w:r w:rsidRPr="00CC7543">
              <w:t>Communication with Senior Management</w:t>
            </w:r>
          </w:p>
        </w:tc>
      </w:tr>
      <w:tr w:rsidR="00A849AE" w:rsidRPr="00CC7543" w:rsidTr="007B4F6D">
        <w:trPr>
          <w:cantSplit/>
        </w:trPr>
        <w:tc>
          <w:tcPr>
            <w:tcW w:w="1890" w:type="dxa"/>
          </w:tcPr>
          <w:p w:rsidR="000254CE" w:rsidRPr="00CC7543" w:rsidRDefault="000254CE" w:rsidP="00AE0BAE">
            <w:pPr>
              <w:pStyle w:val="bang0"/>
            </w:pPr>
            <w:r w:rsidRPr="00CC7543">
              <w:t>Review Project Plan &amp; Project schedule</w:t>
            </w:r>
          </w:p>
        </w:tc>
        <w:tc>
          <w:tcPr>
            <w:tcW w:w="1440" w:type="dxa"/>
          </w:tcPr>
          <w:p w:rsidR="000254CE" w:rsidRPr="00CC7543" w:rsidRDefault="000254CE" w:rsidP="00AE0BAE">
            <w:pPr>
              <w:pStyle w:val="bang0"/>
            </w:pPr>
            <w:r w:rsidRPr="00CC7543">
              <w:t>By email or attend project meeting</w:t>
            </w:r>
          </w:p>
        </w:tc>
        <w:tc>
          <w:tcPr>
            <w:tcW w:w="1530" w:type="dxa"/>
          </w:tcPr>
          <w:p w:rsidR="000254CE" w:rsidRPr="00CC7543" w:rsidRDefault="000254CE" w:rsidP="00AE0BAE">
            <w:pPr>
              <w:pStyle w:val="bang0"/>
            </w:pPr>
            <w:r w:rsidRPr="00CC7543">
              <w:t>Significant changes to WO, PP and Project schedule (scope, objectives Organization, HR, major milestone, deliverables )</w:t>
            </w:r>
          </w:p>
        </w:tc>
        <w:tc>
          <w:tcPr>
            <w:tcW w:w="2700" w:type="dxa"/>
          </w:tcPr>
          <w:p w:rsidR="000254CE" w:rsidRPr="00CC7543" w:rsidRDefault="000254CE" w:rsidP="00AE0BAE">
            <w:pPr>
              <w:pStyle w:val="bang0"/>
            </w:pPr>
          </w:p>
        </w:tc>
        <w:tc>
          <w:tcPr>
            <w:tcW w:w="1440" w:type="dxa"/>
          </w:tcPr>
          <w:p w:rsidR="000254CE" w:rsidRPr="00CC7543" w:rsidRDefault="00485D7C" w:rsidP="00AE0BAE">
            <w:pPr>
              <w:pStyle w:val="bang0"/>
            </w:pPr>
            <w:r>
              <w:t>PM</w:t>
            </w:r>
          </w:p>
        </w:tc>
      </w:tr>
      <w:tr w:rsidR="00A849AE" w:rsidRPr="00CC7543" w:rsidTr="007B4F6D">
        <w:trPr>
          <w:cantSplit/>
        </w:trPr>
        <w:tc>
          <w:tcPr>
            <w:tcW w:w="1890" w:type="dxa"/>
          </w:tcPr>
          <w:p w:rsidR="000254CE" w:rsidRPr="00CC7543" w:rsidRDefault="000254CE" w:rsidP="00AE0BAE">
            <w:pPr>
              <w:pStyle w:val="bang0"/>
            </w:pPr>
            <w:r w:rsidRPr="00CC7543">
              <w:t xml:space="preserve">Project Progress </w:t>
            </w:r>
            <w:r w:rsidR="00A849AE" w:rsidRPr="00CC7543">
              <w:t>Review</w:t>
            </w:r>
          </w:p>
        </w:tc>
        <w:tc>
          <w:tcPr>
            <w:tcW w:w="1440" w:type="dxa"/>
          </w:tcPr>
          <w:p w:rsidR="000254CE" w:rsidRPr="00CC7543" w:rsidRDefault="000254CE" w:rsidP="00AE0BAE">
            <w:pPr>
              <w:pStyle w:val="bang0"/>
            </w:pPr>
            <w:r w:rsidRPr="00CC7543">
              <w:t>By email and/or via Operation meeting at Group/Division level</w:t>
            </w:r>
          </w:p>
        </w:tc>
        <w:tc>
          <w:tcPr>
            <w:tcW w:w="1530" w:type="dxa"/>
          </w:tcPr>
          <w:p w:rsidR="000254CE" w:rsidRPr="00CC7543" w:rsidRDefault="000254CE" w:rsidP="00AE0BAE">
            <w:pPr>
              <w:pStyle w:val="bang0"/>
            </w:pPr>
            <w:r w:rsidRPr="00CC7543">
              <w:t>Weekly</w:t>
            </w:r>
          </w:p>
        </w:tc>
        <w:tc>
          <w:tcPr>
            <w:tcW w:w="2700" w:type="dxa"/>
          </w:tcPr>
          <w:p w:rsidR="000254CE" w:rsidRPr="00CC7543" w:rsidRDefault="00301C59" w:rsidP="00AE0BAE">
            <w:pPr>
              <w:pStyle w:val="bang0"/>
            </w:pPr>
            <w:r w:rsidRPr="00CC7543">
              <w:t>Project status report, Issue requiring clarifications, escalation, if any</w:t>
            </w:r>
          </w:p>
        </w:tc>
        <w:tc>
          <w:tcPr>
            <w:tcW w:w="1440" w:type="dxa"/>
          </w:tcPr>
          <w:p w:rsidR="000254CE" w:rsidRPr="00CC7543" w:rsidRDefault="00485D7C" w:rsidP="00AE0BAE">
            <w:pPr>
              <w:pStyle w:val="bang0"/>
            </w:pPr>
            <w:r>
              <w:t>PM</w:t>
            </w:r>
          </w:p>
        </w:tc>
      </w:tr>
      <w:tr w:rsidR="00A849AE" w:rsidRPr="00CC7543" w:rsidTr="007B4F6D">
        <w:trPr>
          <w:cantSplit/>
        </w:trPr>
        <w:tc>
          <w:tcPr>
            <w:tcW w:w="1890" w:type="dxa"/>
          </w:tcPr>
          <w:p w:rsidR="000254CE" w:rsidRPr="00CC7543" w:rsidRDefault="000254CE" w:rsidP="00AE0BAE">
            <w:pPr>
              <w:pStyle w:val="bang0"/>
            </w:pPr>
            <w:r w:rsidRPr="00CC7543">
              <w:t xml:space="preserve">Project Milestone </w:t>
            </w:r>
            <w:r w:rsidR="00A849AE" w:rsidRPr="00CC7543">
              <w:t>Review</w:t>
            </w:r>
          </w:p>
          <w:p w:rsidR="000254CE" w:rsidRPr="00CC7543" w:rsidRDefault="000254CE" w:rsidP="00AE0BAE">
            <w:pPr>
              <w:pStyle w:val="bang0"/>
            </w:pPr>
          </w:p>
        </w:tc>
        <w:tc>
          <w:tcPr>
            <w:tcW w:w="1440" w:type="dxa"/>
          </w:tcPr>
          <w:p w:rsidR="000254CE" w:rsidRPr="00CC7543" w:rsidRDefault="000254CE" w:rsidP="00AE0BAE">
            <w:pPr>
              <w:pStyle w:val="bang0"/>
            </w:pPr>
            <w:r w:rsidRPr="00CC7543">
              <w:t>By email and via project milestone review meeting</w:t>
            </w:r>
          </w:p>
        </w:tc>
        <w:tc>
          <w:tcPr>
            <w:tcW w:w="1530" w:type="dxa"/>
          </w:tcPr>
          <w:p w:rsidR="000254CE" w:rsidRPr="00CC7543" w:rsidRDefault="000254CE" w:rsidP="00AE0BAE">
            <w:pPr>
              <w:pStyle w:val="bang0"/>
            </w:pPr>
            <w:r w:rsidRPr="00CC7543">
              <w:t>End of every stage</w:t>
            </w:r>
          </w:p>
        </w:tc>
        <w:tc>
          <w:tcPr>
            <w:tcW w:w="2700" w:type="dxa"/>
          </w:tcPr>
          <w:p w:rsidR="000254CE" w:rsidRPr="00CC7543" w:rsidRDefault="00301C59" w:rsidP="00AE0BAE">
            <w:pPr>
              <w:pStyle w:val="bang0"/>
            </w:pPr>
            <w:r w:rsidRPr="00CC7543">
              <w:t>Project objective review, evaluate project performance (quality, schedule, effort), Causal analysis, update project plan for next stage</w:t>
            </w:r>
          </w:p>
        </w:tc>
        <w:tc>
          <w:tcPr>
            <w:tcW w:w="1440" w:type="dxa"/>
          </w:tcPr>
          <w:p w:rsidR="000254CE" w:rsidRPr="00CC7543" w:rsidRDefault="00485D7C" w:rsidP="00AE0BAE">
            <w:pPr>
              <w:pStyle w:val="bang0"/>
            </w:pPr>
            <w:r>
              <w:t>PM</w:t>
            </w:r>
          </w:p>
        </w:tc>
      </w:tr>
      <w:tr w:rsidR="0096518C" w:rsidRPr="00CC7543" w:rsidTr="007B4F6D">
        <w:trPr>
          <w:cantSplit/>
        </w:trPr>
        <w:tc>
          <w:tcPr>
            <w:tcW w:w="9000" w:type="dxa"/>
            <w:gridSpan w:val="5"/>
            <w:shd w:val="clear" w:color="auto" w:fill="auto"/>
          </w:tcPr>
          <w:p w:rsidR="0096518C" w:rsidRPr="00CC7543" w:rsidRDefault="0096518C" w:rsidP="00AE0BAE">
            <w:pPr>
              <w:pStyle w:val="StylebangcategoryWhiteLeft"/>
            </w:pPr>
            <w:r w:rsidRPr="00CC7543">
              <w:t>Other Communication and Reporting:</w:t>
            </w:r>
          </w:p>
        </w:tc>
      </w:tr>
      <w:tr w:rsidR="00A849AE" w:rsidRPr="00CC7543" w:rsidTr="007B4F6D">
        <w:trPr>
          <w:cantSplit/>
        </w:trPr>
        <w:tc>
          <w:tcPr>
            <w:tcW w:w="1890" w:type="dxa"/>
          </w:tcPr>
          <w:p w:rsidR="0096518C" w:rsidRPr="00CC7543" w:rsidRDefault="00CA4AFD" w:rsidP="00AE0BAE">
            <w:pPr>
              <w:pStyle w:val="bang0"/>
            </w:pPr>
            <w:r w:rsidRPr="00CC7543">
              <w:t>Raise issue or r</w:t>
            </w:r>
            <w:r w:rsidR="0096518C" w:rsidRPr="00CC7543">
              <w:t>equest service/support of BA groups (IT, Admin</w:t>
            </w:r>
            <w:r w:rsidR="00EA1A77" w:rsidRPr="00CC7543">
              <w:t xml:space="preserve">, QA, HR, Training, Recruitment, </w:t>
            </w:r>
            <w:r w:rsidR="0096518C" w:rsidRPr="00CC7543">
              <w:t>etc)</w:t>
            </w:r>
          </w:p>
        </w:tc>
        <w:tc>
          <w:tcPr>
            <w:tcW w:w="1440" w:type="dxa"/>
          </w:tcPr>
          <w:p w:rsidR="0096518C" w:rsidRPr="00CC7543" w:rsidRDefault="0096518C" w:rsidP="00AE0BAE">
            <w:pPr>
              <w:pStyle w:val="bang0"/>
            </w:pPr>
            <w:r w:rsidRPr="00CC7543">
              <w:t>Call log; email; phone</w:t>
            </w:r>
          </w:p>
        </w:tc>
        <w:tc>
          <w:tcPr>
            <w:tcW w:w="1530" w:type="dxa"/>
          </w:tcPr>
          <w:p w:rsidR="0096518C" w:rsidRPr="00CC7543" w:rsidRDefault="0096518C" w:rsidP="00AE0BAE">
            <w:pPr>
              <w:pStyle w:val="bang0"/>
            </w:pPr>
            <w:r w:rsidRPr="00CC7543">
              <w:t>Upon request</w:t>
            </w:r>
          </w:p>
        </w:tc>
        <w:tc>
          <w:tcPr>
            <w:tcW w:w="2700" w:type="dxa"/>
          </w:tcPr>
          <w:p w:rsidR="0096518C" w:rsidRPr="00CC7543" w:rsidRDefault="0096518C" w:rsidP="00AE0BAE">
            <w:pPr>
              <w:pStyle w:val="bang0"/>
            </w:pPr>
            <w:r w:rsidRPr="00CC7543">
              <w:t>Request content, expected completion date</w:t>
            </w:r>
          </w:p>
        </w:tc>
        <w:tc>
          <w:tcPr>
            <w:tcW w:w="1440" w:type="dxa"/>
          </w:tcPr>
          <w:p w:rsidR="0096518C" w:rsidRPr="00CC7543" w:rsidRDefault="00485D7C" w:rsidP="00AE0BAE">
            <w:pPr>
              <w:pStyle w:val="bang0"/>
            </w:pPr>
            <w:r>
              <w:t>PM</w:t>
            </w:r>
          </w:p>
        </w:tc>
      </w:tr>
    </w:tbl>
    <w:p w:rsidR="00B87A2C" w:rsidRDefault="00B87A2C" w:rsidP="00AE0BAE"/>
    <w:p w:rsidR="00D25A64" w:rsidRDefault="00E031FE" w:rsidP="00AE0BAE">
      <w:pPr>
        <w:pStyle w:val="Heading1"/>
      </w:pPr>
      <w:bookmarkStart w:id="38" w:name="_Toc336527280"/>
      <w:bookmarkEnd w:id="36"/>
      <w:r>
        <w:lastRenderedPageBreak/>
        <w:t>Configuration M</w:t>
      </w:r>
      <w:r w:rsidR="00D25A64">
        <w:t>anagement</w:t>
      </w:r>
      <w:bookmarkEnd w:id="38"/>
    </w:p>
    <w:p w:rsidR="00D25A64" w:rsidRDefault="00D25A64" w:rsidP="00AE0BAE">
      <w:r>
        <w:t xml:space="preserve">&lt;Refer to </w:t>
      </w:r>
      <w:hyperlink r:id="rId9" w:history="1">
        <w:r w:rsidRPr="0058427A">
          <w:rPr>
            <w:rStyle w:val="Hyperlink"/>
            <w:color w:val="000080"/>
            <w:u w:val="none"/>
          </w:rPr>
          <w:t>the CM plan</w:t>
        </w:r>
      </w:hyperlink>
      <w:r>
        <w:t xml:space="preserve"> or insert here the contents of the CM plan as appropriated&gt;</w:t>
      </w:r>
    </w:p>
    <w:p w:rsidR="00E016E0" w:rsidRDefault="00E016E0" w:rsidP="00AE0BAE">
      <w:pPr>
        <w:pStyle w:val="Heading1"/>
      </w:pPr>
      <w:bookmarkStart w:id="39" w:name="_Toc447380910"/>
      <w:bookmarkStart w:id="40" w:name="_Toc493946074"/>
      <w:bookmarkStart w:id="41" w:name="_Toc523796238"/>
      <w:bookmarkStart w:id="42" w:name="_Toc524347177"/>
      <w:bookmarkStart w:id="43" w:name="_Toc91412645"/>
      <w:bookmarkStart w:id="44" w:name="_Toc336527281"/>
      <w:r>
        <w:lastRenderedPageBreak/>
        <w:t>Security</w:t>
      </w:r>
      <w:bookmarkEnd w:id="39"/>
      <w:bookmarkEnd w:id="40"/>
      <w:bookmarkEnd w:id="41"/>
      <w:bookmarkEnd w:id="42"/>
      <w:r>
        <w:t xml:space="preserve"> Aspects</w:t>
      </w:r>
      <w:bookmarkEnd w:id="43"/>
      <w:bookmarkEnd w:id="44"/>
    </w:p>
    <w:p w:rsidR="00E016E0" w:rsidRDefault="00E016E0" w:rsidP="00AE0BAE">
      <w:pPr>
        <w:pStyle w:val="HelpText"/>
      </w:pPr>
      <w:r w:rsidRPr="00EA1A77">
        <w:t>Help:</w:t>
      </w:r>
      <w:r>
        <w:tab/>
        <w:t xml:space="preserve">State how to deal with security matters, for instance: </w:t>
      </w:r>
    </w:p>
    <w:p w:rsidR="00235A68" w:rsidRDefault="00235A68" w:rsidP="00AE0BAE"/>
    <w:p w:rsidR="00235A68" w:rsidRPr="00B54459" w:rsidRDefault="00235A68" w:rsidP="00AE0BAE">
      <w:pPr>
        <w:pStyle w:val="HelpBullet"/>
        <w:rPr>
          <w:snapToGrid w:val="0"/>
        </w:rPr>
      </w:pPr>
      <w:r w:rsidRPr="00B54459">
        <w:rPr>
          <w:snapToGrid w:val="0"/>
        </w:rPr>
        <w:t>Understand and apply specific requirements from customer (Master Agreement, Contract, NDA, Documents (Policy, gui</w:t>
      </w:r>
      <w:r w:rsidR="004E0EF1" w:rsidRPr="00B54459">
        <w:rPr>
          <w:snapToGrid w:val="0"/>
        </w:rPr>
        <w:t>deline, template, checklist...)</w:t>
      </w:r>
    </w:p>
    <w:p w:rsidR="00E016E0" w:rsidRPr="00E27428" w:rsidRDefault="00E016E0" w:rsidP="00AE0BAE">
      <w:pPr>
        <w:pStyle w:val="HelpBullet"/>
        <w:rPr>
          <w:snapToGrid w:val="0"/>
        </w:rPr>
      </w:pPr>
      <w:r w:rsidRPr="00E27428">
        <w:rPr>
          <w:snapToGrid w:val="0"/>
        </w:rPr>
        <w:t xml:space="preserve">Classification of the project information with regard to requirements for integrity, availability and confidentiality, in accordance with the organization's group directives on security, </w:t>
      </w:r>
    </w:p>
    <w:p w:rsidR="00E016E0" w:rsidRPr="00E27428" w:rsidRDefault="00E016E0" w:rsidP="00AE0BAE">
      <w:pPr>
        <w:pStyle w:val="HelpBullet"/>
        <w:rPr>
          <w:snapToGrid w:val="0"/>
        </w:rPr>
      </w:pPr>
      <w:r w:rsidRPr="00E27428">
        <w:rPr>
          <w:snapToGrid w:val="0"/>
        </w:rPr>
        <w:t xml:space="preserve">Specific action that must be taken to fulfill security requirements, such as security agreements with suppliers and partners, security check of project team members, security audits of equipment, usage of coded information, etc. </w:t>
      </w:r>
    </w:p>
    <w:p w:rsidR="00E016E0" w:rsidRPr="00E27428" w:rsidRDefault="00E016E0" w:rsidP="00AE0BAE">
      <w:pPr>
        <w:pStyle w:val="HelpBullet"/>
        <w:rPr>
          <w:snapToGrid w:val="0"/>
        </w:rPr>
      </w:pPr>
      <w:r w:rsidRPr="00E27428">
        <w:rPr>
          <w:snapToGrid w:val="0"/>
        </w:rPr>
        <w:t xml:space="preserve">Authorization of information distribution and publishing, that is, who should decide which information will be distributed to whom, </w:t>
      </w:r>
    </w:p>
    <w:p w:rsidR="00E016E0" w:rsidRPr="00E27428" w:rsidRDefault="00E016E0" w:rsidP="00AE0BAE">
      <w:pPr>
        <w:pStyle w:val="HelpBullet"/>
        <w:rPr>
          <w:snapToGrid w:val="0"/>
        </w:rPr>
      </w:pPr>
      <w:r w:rsidRPr="00E27428">
        <w:rPr>
          <w:snapToGrid w:val="0"/>
        </w:rPr>
        <w:t xml:space="preserve">Procedure for monitoring security, </w:t>
      </w:r>
    </w:p>
    <w:p w:rsidR="00E016E0" w:rsidRDefault="00E016E0" w:rsidP="00AE0BAE">
      <w:pPr>
        <w:pStyle w:val="HelpBullet"/>
        <w:rPr>
          <w:snapToGrid w:val="0"/>
        </w:rPr>
      </w:pPr>
      <w:r w:rsidRPr="00E27428">
        <w:rPr>
          <w:snapToGrid w:val="0"/>
        </w:rPr>
        <w:t>Procedure for reporting security incidents.</w:t>
      </w:r>
    </w:p>
    <w:p w:rsidR="00631BD3" w:rsidRPr="00485D7C" w:rsidRDefault="008C0F87" w:rsidP="00AE0BAE">
      <w:pPr>
        <w:pStyle w:val="HelpBullet"/>
        <w:rPr>
          <w:snapToGrid w:val="0"/>
        </w:rPr>
      </w:pPr>
      <w:r>
        <w:rPr>
          <w:snapToGrid w:val="0"/>
        </w:rPr>
        <w:t>Security level: Top secret, Confident</w:t>
      </w:r>
      <w:r w:rsidR="002F057C">
        <w:rPr>
          <w:snapToGrid w:val="0"/>
        </w:rPr>
        <w:t>ial, Internal use, Public</w:t>
      </w:r>
    </w:p>
    <w:p w:rsidR="00631BD3" w:rsidRDefault="00631BD3" w:rsidP="00AE0BAE"/>
    <w:p w:rsidR="00E016E0" w:rsidRPr="007B4F6D" w:rsidRDefault="006103E0" w:rsidP="00AE0BAE">
      <w:r w:rsidRPr="007B4F6D">
        <w:t>Security requirements from customer (thought commitment, contract or NDA...):</w:t>
      </w:r>
    </w:p>
    <w:p w:rsidR="00450ECC" w:rsidRPr="007B4F6D" w:rsidRDefault="004E0EF1" w:rsidP="00AE0BAE">
      <w:r w:rsidRPr="007B4F6D">
        <w:t>&lt;</w:t>
      </w:r>
      <w:r w:rsidR="00450ECC" w:rsidRPr="007B4F6D">
        <w:t>Below</w:t>
      </w:r>
      <w:r w:rsidR="00344C10" w:rsidRPr="007B4F6D">
        <w:t xml:space="preserve"> sample</w:t>
      </w:r>
      <w:r w:rsidR="00450ECC" w:rsidRPr="007B4F6D">
        <w:t xml:space="preserve"> is the list of common security requirements for ODC/specific projects.</w:t>
      </w:r>
    </w:p>
    <w:p w:rsidR="004E0EF1" w:rsidRPr="00B54459" w:rsidRDefault="00450ECC" w:rsidP="00AE0BAE">
      <w:r w:rsidRPr="007B4F6D">
        <w:t>Can r</w:t>
      </w:r>
      <w:r w:rsidR="004E0EF1" w:rsidRPr="007B4F6D">
        <w:t>emove any items which are not requ</w:t>
      </w:r>
      <w:r w:rsidRPr="007B4F6D">
        <w:t>est</w:t>
      </w:r>
      <w:r w:rsidR="004E0EF1" w:rsidRPr="007B4F6D">
        <w:t>ed&gt;</w:t>
      </w:r>
    </w:p>
    <w:p w:rsidR="004E0EF1" w:rsidRPr="004E0EF1" w:rsidRDefault="004E0EF1" w:rsidP="00AE0BAE">
      <w:pPr>
        <w:rPr>
          <w:snapToGrid w:val="0"/>
          <w:lang w:eastAsia="de-DE"/>
        </w:rPr>
      </w:pPr>
    </w:p>
    <w:tbl>
      <w:tblPr>
        <w:tblW w:w="9000" w:type="dxa"/>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70"/>
        <w:gridCol w:w="2970"/>
        <w:gridCol w:w="2610"/>
        <w:gridCol w:w="1260"/>
        <w:gridCol w:w="990"/>
      </w:tblGrid>
      <w:tr w:rsidR="00E90D2D" w:rsidRPr="00B54459" w:rsidTr="007B4F6D">
        <w:trPr>
          <w:trHeight w:val="288"/>
          <w:tblHeader/>
        </w:trPr>
        <w:tc>
          <w:tcPr>
            <w:tcW w:w="1170" w:type="dxa"/>
            <w:shd w:val="clear" w:color="auto" w:fill="D9D9D9"/>
            <w:hideMark/>
          </w:tcPr>
          <w:p w:rsidR="00F51F6D" w:rsidRPr="00B54459" w:rsidRDefault="00F51F6D" w:rsidP="00AE0BAE">
            <w:r w:rsidRPr="00B54459">
              <w:t>Clause</w:t>
            </w:r>
          </w:p>
        </w:tc>
        <w:tc>
          <w:tcPr>
            <w:tcW w:w="2970" w:type="dxa"/>
            <w:shd w:val="clear" w:color="auto" w:fill="D9D9D9"/>
            <w:hideMark/>
          </w:tcPr>
          <w:p w:rsidR="00F51F6D" w:rsidRPr="00B54459" w:rsidRDefault="004E0EF1" w:rsidP="00AE0BAE">
            <w:r w:rsidRPr="00B54459">
              <w:t xml:space="preserve">Security </w:t>
            </w:r>
            <w:r w:rsidR="00F51F6D" w:rsidRPr="00B54459">
              <w:t>Requirements</w:t>
            </w:r>
          </w:p>
        </w:tc>
        <w:tc>
          <w:tcPr>
            <w:tcW w:w="2610" w:type="dxa"/>
            <w:shd w:val="clear" w:color="auto" w:fill="D9D9D9"/>
            <w:hideMark/>
          </w:tcPr>
          <w:p w:rsidR="00F51F6D" w:rsidRPr="00B54459" w:rsidRDefault="00AB3DA1" w:rsidP="00AE0BAE">
            <w:r w:rsidRPr="00B54459">
              <w:t>Procedure</w:t>
            </w:r>
          </w:p>
        </w:tc>
        <w:tc>
          <w:tcPr>
            <w:tcW w:w="1260" w:type="dxa"/>
            <w:shd w:val="clear" w:color="auto" w:fill="D9D9D9"/>
            <w:hideMark/>
          </w:tcPr>
          <w:p w:rsidR="00F51F6D" w:rsidRPr="00B54459" w:rsidRDefault="00AB3DA1" w:rsidP="00AE0BAE">
            <w:r w:rsidRPr="00B54459">
              <w:t>Period</w:t>
            </w:r>
          </w:p>
        </w:tc>
        <w:tc>
          <w:tcPr>
            <w:tcW w:w="990" w:type="dxa"/>
            <w:shd w:val="clear" w:color="auto" w:fill="D9D9D9"/>
            <w:hideMark/>
          </w:tcPr>
          <w:p w:rsidR="00F51F6D" w:rsidRPr="00B54459" w:rsidRDefault="00B54459" w:rsidP="00AE0BAE">
            <w:r>
              <w:t>PIC</w:t>
            </w:r>
          </w:p>
        </w:tc>
      </w:tr>
      <w:tr w:rsidR="00E542BB" w:rsidRPr="00B54459" w:rsidTr="007B4F6D">
        <w:trPr>
          <w:trHeight w:val="288"/>
        </w:trPr>
        <w:tc>
          <w:tcPr>
            <w:tcW w:w="1170" w:type="dxa"/>
            <w:shd w:val="clear" w:color="000000" w:fill="FFFFFF"/>
          </w:tcPr>
          <w:p w:rsidR="00E542BB" w:rsidRPr="00B54459" w:rsidRDefault="00D354D1" w:rsidP="00AE0BAE">
            <w:r w:rsidRPr="00B54459">
              <w:t>Organization of Information Security</w:t>
            </w:r>
          </w:p>
        </w:tc>
        <w:tc>
          <w:tcPr>
            <w:tcW w:w="2970" w:type="dxa"/>
            <w:shd w:val="clear" w:color="000000" w:fill="FFFFFF"/>
          </w:tcPr>
          <w:p w:rsidR="00E542BB" w:rsidRPr="00B54459" w:rsidRDefault="003718CA" w:rsidP="00AE0BAE">
            <w:r w:rsidRPr="00B54459">
              <w:t xml:space="preserve">ISMS responsibilities/ assignments are </w:t>
            </w:r>
            <w:r w:rsidR="001A298D" w:rsidRPr="00B54459">
              <w:t>appointed</w:t>
            </w:r>
          </w:p>
        </w:tc>
        <w:tc>
          <w:tcPr>
            <w:tcW w:w="2610" w:type="dxa"/>
            <w:shd w:val="clear" w:color="000000" w:fill="FFFFFF"/>
          </w:tcPr>
          <w:p w:rsidR="00E542BB" w:rsidRPr="00B54459" w:rsidRDefault="00F448C1" w:rsidP="00AE0BAE">
            <w:r w:rsidRPr="00B54459">
              <w:t xml:space="preserve">Assign 1 </w:t>
            </w:r>
            <w:r w:rsidR="00C52D79" w:rsidRPr="00B54459">
              <w:t>person responsible for ISMS</w:t>
            </w:r>
          </w:p>
        </w:tc>
        <w:tc>
          <w:tcPr>
            <w:tcW w:w="1260" w:type="dxa"/>
            <w:shd w:val="clear" w:color="000000" w:fill="FFFFFF"/>
          </w:tcPr>
          <w:p w:rsidR="00E542BB" w:rsidRPr="00B54459" w:rsidRDefault="007A2D04" w:rsidP="00AE0BAE">
            <w:r w:rsidRPr="00B54459">
              <w:t>O</w:t>
            </w:r>
            <w:r w:rsidR="00D06440" w:rsidRPr="00B54459">
              <w:t>pening</w:t>
            </w:r>
          </w:p>
        </w:tc>
        <w:tc>
          <w:tcPr>
            <w:tcW w:w="990" w:type="dxa"/>
            <w:shd w:val="clear" w:color="000000" w:fill="FFFFFF"/>
          </w:tcPr>
          <w:p w:rsidR="00E542BB" w:rsidRPr="00B54459" w:rsidRDefault="00852154" w:rsidP="00AE0BAE">
            <w:r w:rsidRPr="00B54459">
              <w:t>PM</w:t>
            </w:r>
          </w:p>
        </w:tc>
      </w:tr>
      <w:tr w:rsidR="004E0EF1" w:rsidRPr="00B54459" w:rsidTr="007B4F6D">
        <w:trPr>
          <w:trHeight w:val="288"/>
        </w:trPr>
        <w:tc>
          <w:tcPr>
            <w:tcW w:w="1170" w:type="dxa"/>
            <w:vMerge w:val="restart"/>
            <w:shd w:val="clear" w:color="000000" w:fill="FFFFFF"/>
          </w:tcPr>
          <w:p w:rsidR="004E0EF1" w:rsidRPr="00B54459" w:rsidRDefault="004E0EF1" w:rsidP="00AE0BAE">
            <w:r w:rsidRPr="00B54459">
              <w:t>Asset management</w:t>
            </w:r>
          </w:p>
        </w:tc>
        <w:tc>
          <w:tcPr>
            <w:tcW w:w="2970" w:type="dxa"/>
            <w:vMerge w:val="restart"/>
            <w:shd w:val="clear" w:color="000000" w:fill="FFFFFF"/>
          </w:tcPr>
          <w:p w:rsidR="004E0EF1" w:rsidRPr="00B54459" w:rsidRDefault="004E0EF1" w:rsidP="00AE0BAE">
            <w:r w:rsidRPr="00B54459">
              <w:t>Customer asset must be preserved and managed</w:t>
            </w:r>
          </w:p>
        </w:tc>
        <w:tc>
          <w:tcPr>
            <w:tcW w:w="2610" w:type="dxa"/>
            <w:shd w:val="clear" w:color="000000" w:fill="FFFFFF"/>
          </w:tcPr>
          <w:p w:rsidR="004E0EF1" w:rsidRPr="00B54459" w:rsidRDefault="004E0EF1" w:rsidP="00AE0BAE">
            <w:r w:rsidRPr="00B54459">
              <w:t>Assign customer’s asset management officer (AO)</w:t>
            </w:r>
          </w:p>
        </w:tc>
        <w:tc>
          <w:tcPr>
            <w:tcW w:w="1260" w:type="dxa"/>
            <w:shd w:val="clear" w:color="000000" w:fill="FFFFFF"/>
          </w:tcPr>
          <w:p w:rsidR="004E0EF1" w:rsidRPr="00B54459" w:rsidRDefault="004E0EF1" w:rsidP="00AE0BAE">
            <w:r w:rsidRPr="00B54459">
              <w:t>Opening</w:t>
            </w:r>
          </w:p>
        </w:tc>
        <w:tc>
          <w:tcPr>
            <w:tcW w:w="990" w:type="dxa"/>
            <w:shd w:val="clear" w:color="000000" w:fill="FFFFFF"/>
          </w:tcPr>
          <w:p w:rsidR="004E0EF1" w:rsidRPr="00B54459" w:rsidRDefault="004E0EF1" w:rsidP="00AE0BAE">
            <w:r w:rsidRPr="00B54459">
              <w:t>PM</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vMerge/>
            <w:shd w:val="clear" w:color="000000" w:fill="FFFFFF"/>
          </w:tcPr>
          <w:p w:rsidR="004E0EF1" w:rsidRPr="00B54459" w:rsidRDefault="004E0EF1" w:rsidP="00AE0BAE"/>
        </w:tc>
        <w:tc>
          <w:tcPr>
            <w:tcW w:w="2610" w:type="dxa"/>
            <w:shd w:val="clear" w:color="000000" w:fill="FFFFFF"/>
          </w:tcPr>
          <w:p w:rsidR="004E0EF1" w:rsidRPr="00B54459" w:rsidRDefault="004E0EF1" w:rsidP="00AE0BAE">
            <w:r w:rsidRPr="00B54459">
              <w:t>List and do liquidation customer asset</w:t>
            </w:r>
          </w:p>
        </w:tc>
        <w:tc>
          <w:tcPr>
            <w:tcW w:w="1260" w:type="dxa"/>
            <w:shd w:val="clear" w:color="000000" w:fill="FFFFFF"/>
          </w:tcPr>
          <w:p w:rsidR="004E0EF1" w:rsidRPr="00B54459" w:rsidRDefault="004E0EF1" w:rsidP="00AE0BAE">
            <w:r w:rsidRPr="00B54459">
              <w:t>Weekly</w:t>
            </w:r>
          </w:p>
        </w:tc>
        <w:tc>
          <w:tcPr>
            <w:tcW w:w="990" w:type="dxa"/>
            <w:shd w:val="clear" w:color="000000" w:fill="FFFFFF"/>
          </w:tcPr>
          <w:p w:rsidR="004E0EF1" w:rsidRPr="00B54459" w:rsidRDefault="004E0EF1" w:rsidP="00AE0BAE">
            <w:r w:rsidRPr="00B54459">
              <w:t>AO</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vMerge/>
            <w:shd w:val="clear" w:color="000000" w:fill="FFFFFF"/>
          </w:tcPr>
          <w:p w:rsidR="004E0EF1" w:rsidRPr="00B54459" w:rsidRDefault="004E0EF1" w:rsidP="00AE0BAE"/>
        </w:tc>
        <w:tc>
          <w:tcPr>
            <w:tcW w:w="2610" w:type="dxa"/>
            <w:shd w:val="clear" w:color="000000" w:fill="FFFFFF"/>
          </w:tcPr>
          <w:p w:rsidR="004E0EF1" w:rsidRPr="00B54459" w:rsidRDefault="004E0EF1" w:rsidP="00AE0BAE">
            <w:r w:rsidRPr="00B54459">
              <w:t>Sign off when borrowing or returning asset</w:t>
            </w:r>
          </w:p>
        </w:tc>
        <w:tc>
          <w:tcPr>
            <w:tcW w:w="1260" w:type="dxa"/>
            <w:shd w:val="clear" w:color="000000" w:fill="FFFFFF"/>
          </w:tcPr>
          <w:p w:rsidR="004E0EF1" w:rsidRPr="00B54459" w:rsidRDefault="004E0EF1" w:rsidP="00AE0BAE">
            <w:r w:rsidRPr="00B54459">
              <w:t>Daily</w:t>
            </w:r>
          </w:p>
        </w:tc>
        <w:tc>
          <w:tcPr>
            <w:tcW w:w="990" w:type="dxa"/>
            <w:shd w:val="clear" w:color="000000" w:fill="FFFFFF"/>
          </w:tcPr>
          <w:p w:rsidR="004E0EF1" w:rsidRPr="00B54459" w:rsidRDefault="004E0EF1" w:rsidP="00AE0BAE">
            <w:r w:rsidRPr="00B54459">
              <w:t>AO/staff</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shd w:val="clear" w:color="000000" w:fill="FFFFFF"/>
          </w:tcPr>
          <w:p w:rsidR="004E0EF1" w:rsidRPr="00B54459" w:rsidRDefault="004E0EF1" w:rsidP="00AE0BAE">
            <w:r w:rsidRPr="00B54459">
              <w:t>Employees must not install/use software other than white-list software</w:t>
            </w:r>
          </w:p>
        </w:tc>
        <w:tc>
          <w:tcPr>
            <w:tcW w:w="2610" w:type="dxa"/>
            <w:shd w:val="clear" w:color="000000" w:fill="FFFFFF"/>
          </w:tcPr>
          <w:p w:rsidR="004E0EF1" w:rsidRPr="00B54459" w:rsidRDefault="004E0EF1" w:rsidP="00AE0BAE">
            <w:r w:rsidRPr="00B54459">
              <w:t xml:space="preserve">Software for test or development must have license and register </w:t>
            </w:r>
            <w:r w:rsidR="00450ECC" w:rsidRPr="00B54459">
              <w:t>in CM Plan or Fs</w:t>
            </w:r>
            <w:r w:rsidRPr="00B54459">
              <w:t>oft Insight</w:t>
            </w:r>
          </w:p>
        </w:tc>
        <w:tc>
          <w:tcPr>
            <w:tcW w:w="1260" w:type="dxa"/>
            <w:shd w:val="clear" w:color="000000" w:fill="FFFFFF"/>
          </w:tcPr>
          <w:p w:rsidR="004E0EF1" w:rsidRPr="00B54459" w:rsidRDefault="004E0EF1" w:rsidP="00AE0BAE">
            <w:r w:rsidRPr="00B54459">
              <w:t>Opening</w:t>
            </w:r>
          </w:p>
        </w:tc>
        <w:tc>
          <w:tcPr>
            <w:tcW w:w="990" w:type="dxa"/>
            <w:shd w:val="clear" w:color="000000" w:fill="FFFFFF"/>
          </w:tcPr>
          <w:p w:rsidR="004E0EF1" w:rsidRPr="00B54459" w:rsidRDefault="004E0EF1" w:rsidP="00AE0BAE">
            <w:r w:rsidRPr="00B54459">
              <w:t>PM</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shd w:val="clear" w:color="000000" w:fill="FFFFFF"/>
          </w:tcPr>
          <w:p w:rsidR="004E0EF1" w:rsidRPr="00B54459" w:rsidRDefault="004E0EF1" w:rsidP="00AE0BAE">
            <w:r w:rsidRPr="00B54459">
              <w:t>Confidential Information must be stored on the servers, not on PCs or storage media.</w:t>
            </w:r>
          </w:p>
        </w:tc>
        <w:tc>
          <w:tcPr>
            <w:tcW w:w="2610" w:type="dxa"/>
            <w:shd w:val="clear" w:color="000000" w:fill="FFFFFF"/>
          </w:tcPr>
          <w:p w:rsidR="004E0EF1" w:rsidRPr="00B54459" w:rsidRDefault="004E0EF1" w:rsidP="00AE0BAE">
            <w:r w:rsidRPr="00B54459">
              <w:t xml:space="preserve">Request IT to clear project information from email, PC or format PC, external storage media </w:t>
            </w:r>
          </w:p>
        </w:tc>
        <w:tc>
          <w:tcPr>
            <w:tcW w:w="1260" w:type="dxa"/>
            <w:shd w:val="clear" w:color="000000" w:fill="FFFFFF"/>
          </w:tcPr>
          <w:p w:rsidR="004E0EF1" w:rsidRPr="00B54459" w:rsidRDefault="004E0EF1" w:rsidP="00AE0BAE">
            <w:r w:rsidRPr="00B54459">
              <w:t>Staff out of Project/ ODC</w:t>
            </w:r>
          </w:p>
        </w:tc>
        <w:tc>
          <w:tcPr>
            <w:tcW w:w="990" w:type="dxa"/>
            <w:shd w:val="clear" w:color="000000" w:fill="FFFFFF"/>
          </w:tcPr>
          <w:p w:rsidR="004E0EF1" w:rsidRPr="00B54459" w:rsidRDefault="004E0EF1" w:rsidP="00AE0BAE">
            <w:r w:rsidRPr="00B54459">
              <w:t>PM</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shd w:val="clear" w:color="000000" w:fill="FFFFFF"/>
          </w:tcPr>
          <w:p w:rsidR="004E0EF1" w:rsidRPr="00B54459" w:rsidRDefault="004E0EF1" w:rsidP="00AE0BAE"/>
        </w:tc>
        <w:tc>
          <w:tcPr>
            <w:tcW w:w="2610" w:type="dxa"/>
            <w:shd w:val="clear" w:color="000000" w:fill="FFFFFF"/>
          </w:tcPr>
          <w:p w:rsidR="004E0EF1" w:rsidRPr="00B54459" w:rsidRDefault="004E0EF1" w:rsidP="00AE0BAE">
            <w:r w:rsidRPr="00B54459">
              <w:t>Shred, dissolve or incinerate papers</w:t>
            </w:r>
          </w:p>
        </w:tc>
        <w:tc>
          <w:tcPr>
            <w:tcW w:w="1260" w:type="dxa"/>
            <w:shd w:val="clear" w:color="000000" w:fill="FFFFFF"/>
          </w:tcPr>
          <w:p w:rsidR="004E0EF1" w:rsidRPr="00B54459" w:rsidRDefault="004E0EF1" w:rsidP="00AE0BAE">
            <w:r w:rsidRPr="00B54459">
              <w:t>When no longer use</w:t>
            </w:r>
            <w:r w:rsidR="00450ECC" w:rsidRPr="00B54459">
              <w:t>/</w:t>
            </w:r>
            <w:r w:rsidRPr="00B54459">
              <w:t xml:space="preserve"> Closure</w:t>
            </w:r>
          </w:p>
        </w:tc>
        <w:tc>
          <w:tcPr>
            <w:tcW w:w="990" w:type="dxa"/>
            <w:shd w:val="clear" w:color="000000" w:fill="FFFFFF"/>
          </w:tcPr>
          <w:p w:rsidR="004E0EF1" w:rsidRPr="00B54459" w:rsidRDefault="004E0EF1" w:rsidP="00AE0BAE">
            <w:r w:rsidRPr="00B54459">
              <w:t>Staff/ PM</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shd w:val="clear" w:color="000000" w:fill="FFFFFF"/>
          </w:tcPr>
          <w:p w:rsidR="004E0EF1" w:rsidRPr="00B54459" w:rsidRDefault="004E0EF1" w:rsidP="00AE0BAE">
            <w:r w:rsidRPr="00B54459">
              <w:t>PC in must be configured by IT</w:t>
            </w:r>
          </w:p>
        </w:tc>
        <w:tc>
          <w:tcPr>
            <w:tcW w:w="2610" w:type="dxa"/>
            <w:shd w:val="clear" w:color="000000" w:fill="FFFFFF"/>
          </w:tcPr>
          <w:p w:rsidR="004E0EF1" w:rsidRPr="00B54459" w:rsidRDefault="004E0EF1" w:rsidP="00AE0BAE">
            <w:r w:rsidRPr="00B54459">
              <w:t>Do check PC have McAfee, AV, patch updated, screen saver, USB port forbidden</w:t>
            </w:r>
          </w:p>
        </w:tc>
        <w:tc>
          <w:tcPr>
            <w:tcW w:w="1260" w:type="dxa"/>
            <w:shd w:val="clear" w:color="000000" w:fill="FFFFFF"/>
          </w:tcPr>
          <w:p w:rsidR="004E0EF1" w:rsidRPr="00B54459" w:rsidRDefault="004E0EF1" w:rsidP="00AE0BAE">
            <w:r w:rsidRPr="00B54459">
              <w:t>Opening</w:t>
            </w:r>
          </w:p>
        </w:tc>
        <w:tc>
          <w:tcPr>
            <w:tcW w:w="990" w:type="dxa"/>
            <w:shd w:val="clear" w:color="000000" w:fill="FFFFFF"/>
          </w:tcPr>
          <w:p w:rsidR="004E0EF1" w:rsidRPr="00B54459" w:rsidRDefault="004E0EF1" w:rsidP="00AE0BAE">
            <w:r w:rsidRPr="00B54459">
              <w:t>PM</w:t>
            </w:r>
          </w:p>
        </w:tc>
      </w:tr>
      <w:tr w:rsidR="0093535C" w:rsidRPr="00B54459" w:rsidTr="007B4F6D">
        <w:trPr>
          <w:trHeight w:val="288"/>
        </w:trPr>
        <w:tc>
          <w:tcPr>
            <w:tcW w:w="1170" w:type="dxa"/>
            <w:shd w:val="clear" w:color="000000" w:fill="FFFFFF"/>
          </w:tcPr>
          <w:p w:rsidR="0093535C" w:rsidRPr="00B54459" w:rsidRDefault="0093535C" w:rsidP="00AE0BAE">
            <w:r w:rsidRPr="00B54459">
              <w:t>Human resources security</w:t>
            </w:r>
          </w:p>
        </w:tc>
        <w:tc>
          <w:tcPr>
            <w:tcW w:w="2970" w:type="dxa"/>
            <w:shd w:val="clear" w:color="000000" w:fill="FFFFFF"/>
          </w:tcPr>
          <w:p w:rsidR="0093535C" w:rsidRPr="00B54459" w:rsidRDefault="0093535C" w:rsidP="00AE0BAE">
            <w:r w:rsidRPr="00B54459">
              <w:t>Employees must be known  specific Information Security requirements</w:t>
            </w:r>
          </w:p>
        </w:tc>
        <w:tc>
          <w:tcPr>
            <w:tcW w:w="2610" w:type="dxa"/>
            <w:shd w:val="clear" w:color="000000" w:fill="FFFFFF"/>
          </w:tcPr>
          <w:p w:rsidR="0093535C" w:rsidRPr="00B54459" w:rsidRDefault="0093535C" w:rsidP="00AE0BAE">
            <w:r w:rsidRPr="00B54459">
              <w:t>Carry out ODC specific Information Security training for all employees</w:t>
            </w:r>
          </w:p>
        </w:tc>
        <w:tc>
          <w:tcPr>
            <w:tcW w:w="1260" w:type="dxa"/>
            <w:shd w:val="clear" w:color="000000" w:fill="FFFFFF"/>
          </w:tcPr>
          <w:p w:rsidR="0093535C" w:rsidRPr="00B54459" w:rsidRDefault="0093535C" w:rsidP="00AE0BAE">
            <w:r w:rsidRPr="00B54459">
              <w:t>Opening</w:t>
            </w:r>
          </w:p>
        </w:tc>
        <w:tc>
          <w:tcPr>
            <w:tcW w:w="990" w:type="dxa"/>
            <w:shd w:val="clear" w:color="000000" w:fill="FFFFFF"/>
          </w:tcPr>
          <w:p w:rsidR="0093535C" w:rsidRPr="00B54459" w:rsidRDefault="0093535C" w:rsidP="00AE0BAE">
            <w:r w:rsidRPr="00B54459">
              <w:t>PM</w:t>
            </w:r>
          </w:p>
        </w:tc>
      </w:tr>
      <w:tr w:rsidR="004E0EF1" w:rsidRPr="00B54459" w:rsidTr="007B4F6D">
        <w:trPr>
          <w:trHeight w:val="288"/>
        </w:trPr>
        <w:tc>
          <w:tcPr>
            <w:tcW w:w="1170" w:type="dxa"/>
            <w:vMerge w:val="restart"/>
            <w:shd w:val="clear" w:color="000000" w:fill="FFFFFF"/>
          </w:tcPr>
          <w:p w:rsidR="004E0EF1" w:rsidRPr="00B54459" w:rsidRDefault="004E0EF1" w:rsidP="00AE0BAE">
            <w:r w:rsidRPr="00B54459">
              <w:t>Physical security</w:t>
            </w:r>
          </w:p>
        </w:tc>
        <w:tc>
          <w:tcPr>
            <w:tcW w:w="2970" w:type="dxa"/>
            <w:vMerge w:val="restart"/>
            <w:shd w:val="clear" w:color="000000" w:fill="FFFFFF"/>
          </w:tcPr>
          <w:p w:rsidR="004E0EF1" w:rsidRPr="00B54459" w:rsidRDefault="004E0EF1" w:rsidP="00AE0BAE">
            <w:r w:rsidRPr="00B54459">
              <w:t>Have separated working area</w:t>
            </w:r>
          </w:p>
        </w:tc>
        <w:tc>
          <w:tcPr>
            <w:tcW w:w="2610" w:type="dxa"/>
            <w:shd w:val="clear" w:color="000000" w:fill="FFFFFF"/>
          </w:tcPr>
          <w:p w:rsidR="004E0EF1" w:rsidRPr="00B54459" w:rsidRDefault="004E0EF1" w:rsidP="00AE0BAE">
            <w:r w:rsidRPr="00B54459">
              <w:t>Review entrance/exit database which only member can access</w:t>
            </w:r>
          </w:p>
        </w:tc>
        <w:tc>
          <w:tcPr>
            <w:tcW w:w="1260" w:type="dxa"/>
            <w:shd w:val="clear" w:color="000000" w:fill="FFFFFF"/>
          </w:tcPr>
          <w:p w:rsidR="004E0EF1" w:rsidRPr="00B54459" w:rsidRDefault="004E0EF1" w:rsidP="00AE0BAE">
            <w:r w:rsidRPr="00B54459">
              <w:t>Monthly</w:t>
            </w:r>
          </w:p>
        </w:tc>
        <w:tc>
          <w:tcPr>
            <w:tcW w:w="990" w:type="dxa"/>
            <w:shd w:val="clear" w:color="000000" w:fill="FFFFFF"/>
          </w:tcPr>
          <w:p w:rsidR="004E0EF1" w:rsidRPr="00B54459" w:rsidRDefault="004E0EF1" w:rsidP="00AE0BAE">
            <w:r w:rsidRPr="00B54459">
              <w:t>PM/BU Leader</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vMerge/>
            <w:shd w:val="clear" w:color="000000" w:fill="FFFFFF"/>
          </w:tcPr>
          <w:p w:rsidR="004E0EF1" w:rsidRPr="00B54459" w:rsidRDefault="004E0EF1" w:rsidP="00AE0BAE"/>
        </w:tc>
        <w:tc>
          <w:tcPr>
            <w:tcW w:w="2610" w:type="dxa"/>
            <w:shd w:val="clear" w:color="000000" w:fill="FFFFFF"/>
          </w:tcPr>
          <w:p w:rsidR="004E0EF1" w:rsidRPr="00B54459" w:rsidRDefault="004E0EF1" w:rsidP="00AE0BAE">
            <w:r w:rsidRPr="00B54459">
              <w:t>Review camera database (for doors or cover all working areas)</w:t>
            </w:r>
          </w:p>
        </w:tc>
        <w:tc>
          <w:tcPr>
            <w:tcW w:w="1260" w:type="dxa"/>
            <w:shd w:val="clear" w:color="000000" w:fill="FFFFFF"/>
          </w:tcPr>
          <w:p w:rsidR="004E0EF1" w:rsidRPr="00B54459" w:rsidRDefault="004E0EF1" w:rsidP="00AE0BAE">
            <w:r w:rsidRPr="00B54459">
              <w:t>Monthly</w:t>
            </w:r>
          </w:p>
        </w:tc>
        <w:tc>
          <w:tcPr>
            <w:tcW w:w="990" w:type="dxa"/>
            <w:shd w:val="clear" w:color="000000" w:fill="FFFFFF"/>
          </w:tcPr>
          <w:p w:rsidR="004E0EF1" w:rsidRPr="00B54459" w:rsidRDefault="004E0EF1" w:rsidP="00AE0BAE">
            <w:r w:rsidRPr="00B54459">
              <w:t>PM/BU Leader</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shd w:val="clear" w:color="000000" w:fill="FFFFFF"/>
          </w:tcPr>
          <w:p w:rsidR="004E0EF1" w:rsidRPr="00B54459" w:rsidRDefault="004E0EF1" w:rsidP="00AE0BAE">
            <w:r w:rsidRPr="00B54459">
              <w:t>Prohibited to bring privately-owned storage device, communication devices into the working areas.</w:t>
            </w:r>
          </w:p>
        </w:tc>
        <w:tc>
          <w:tcPr>
            <w:tcW w:w="2610" w:type="dxa"/>
            <w:shd w:val="clear" w:color="000000" w:fill="FFFFFF"/>
          </w:tcPr>
          <w:p w:rsidR="004E0EF1" w:rsidRPr="00B54459" w:rsidRDefault="004E0EF1" w:rsidP="00AE0BAE">
            <w:r w:rsidRPr="00B54459">
              <w:t>Request to use nonstandard device sent to BUL, Asset management Officer, IT</w:t>
            </w:r>
          </w:p>
        </w:tc>
        <w:tc>
          <w:tcPr>
            <w:tcW w:w="1260" w:type="dxa"/>
            <w:shd w:val="clear" w:color="000000" w:fill="FFFFFF"/>
          </w:tcPr>
          <w:p w:rsidR="004E0EF1" w:rsidRPr="00B54459" w:rsidRDefault="004E0EF1" w:rsidP="00AE0BAE">
            <w:r w:rsidRPr="00B54459">
              <w:t>On event</w:t>
            </w:r>
          </w:p>
        </w:tc>
        <w:tc>
          <w:tcPr>
            <w:tcW w:w="990" w:type="dxa"/>
            <w:shd w:val="clear" w:color="000000" w:fill="FFFFFF"/>
          </w:tcPr>
          <w:p w:rsidR="004E0EF1" w:rsidRPr="00B54459" w:rsidRDefault="004E0EF1" w:rsidP="00AE0BAE">
            <w:r w:rsidRPr="00B54459">
              <w:t>Staff/PM</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shd w:val="clear" w:color="000000" w:fill="FFFFFF"/>
          </w:tcPr>
          <w:p w:rsidR="004E0EF1" w:rsidRPr="00B54459" w:rsidRDefault="004E0EF1" w:rsidP="00AE0BAE">
            <w:r w:rsidRPr="00B54459">
              <w:t xml:space="preserve">Equipment, information  should not be taken off-site without authorization </w:t>
            </w:r>
          </w:p>
        </w:tc>
        <w:tc>
          <w:tcPr>
            <w:tcW w:w="2610" w:type="dxa"/>
            <w:shd w:val="clear" w:color="000000" w:fill="FFFFFF"/>
          </w:tcPr>
          <w:p w:rsidR="004E0EF1" w:rsidRPr="00B54459" w:rsidRDefault="004E0EF1" w:rsidP="00AE0BAE">
            <w:r w:rsidRPr="00B54459">
              <w:t>Request to take asset/information off premise to BUL, Asset management Officer</w:t>
            </w:r>
          </w:p>
        </w:tc>
        <w:tc>
          <w:tcPr>
            <w:tcW w:w="1260" w:type="dxa"/>
            <w:shd w:val="clear" w:color="000000" w:fill="FFFFFF"/>
          </w:tcPr>
          <w:p w:rsidR="004E0EF1" w:rsidRPr="00B54459" w:rsidRDefault="004E0EF1" w:rsidP="00AE0BAE">
            <w:r w:rsidRPr="00B54459">
              <w:t>On event</w:t>
            </w:r>
          </w:p>
        </w:tc>
        <w:tc>
          <w:tcPr>
            <w:tcW w:w="990" w:type="dxa"/>
            <w:shd w:val="clear" w:color="000000" w:fill="FFFFFF"/>
          </w:tcPr>
          <w:p w:rsidR="004E0EF1" w:rsidRPr="00B54459" w:rsidRDefault="004E0EF1" w:rsidP="00AE0BAE">
            <w:r w:rsidRPr="00B54459">
              <w:t>Staff/PM</w:t>
            </w:r>
          </w:p>
        </w:tc>
      </w:tr>
      <w:tr w:rsidR="004E0EF1" w:rsidRPr="00B54459" w:rsidTr="007B4F6D">
        <w:trPr>
          <w:trHeight w:val="288"/>
        </w:trPr>
        <w:tc>
          <w:tcPr>
            <w:tcW w:w="1170" w:type="dxa"/>
            <w:vMerge w:val="restart"/>
            <w:shd w:val="clear" w:color="000000" w:fill="FFFFFF"/>
          </w:tcPr>
          <w:p w:rsidR="004E0EF1" w:rsidRPr="00B54459" w:rsidRDefault="004E0EF1" w:rsidP="00AE0BAE">
            <w:r w:rsidRPr="00B54459">
              <w:t>Communications and operations management</w:t>
            </w:r>
          </w:p>
        </w:tc>
        <w:tc>
          <w:tcPr>
            <w:tcW w:w="2970" w:type="dxa"/>
            <w:shd w:val="clear" w:color="000000" w:fill="FFFFFF"/>
          </w:tcPr>
          <w:p w:rsidR="004E0EF1" w:rsidRPr="00B54459" w:rsidRDefault="004E0EF1" w:rsidP="00AE0BAE">
            <w:r w:rsidRPr="00B54459">
              <w:t>Dedicated servers for project must be controlled by IT</w:t>
            </w:r>
          </w:p>
        </w:tc>
        <w:tc>
          <w:tcPr>
            <w:tcW w:w="2610" w:type="dxa"/>
            <w:shd w:val="clear" w:color="000000" w:fill="FFFFFF"/>
          </w:tcPr>
          <w:p w:rsidR="004E0EF1" w:rsidRPr="00B54459" w:rsidRDefault="004E0EF1" w:rsidP="00AE0BAE">
            <w:r w:rsidRPr="00B54459">
              <w:t>Request IT setup sever needed for project</w:t>
            </w:r>
          </w:p>
        </w:tc>
        <w:tc>
          <w:tcPr>
            <w:tcW w:w="1260" w:type="dxa"/>
            <w:shd w:val="clear" w:color="000000" w:fill="FFFFFF"/>
          </w:tcPr>
          <w:p w:rsidR="004E0EF1" w:rsidRPr="00B54459" w:rsidRDefault="004E0EF1" w:rsidP="00AE0BAE">
            <w:r w:rsidRPr="00B54459">
              <w:t>Opening</w:t>
            </w:r>
          </w:p>
        </w:tc>
        <w:tc>
          <w:tcPr>
            <w:tcW w:w="990" w:type="dxa"/>
            <w:shd w:val="clear" w:color="000000" w:fill="FFFFFF"/>
          </w:tcPr>
          <w:p w:rsidR="004E0EF1" w:rsidRPr="00B54459" w:rsidRDefault="004E0EF1" w:rsidP="00AE0BAE">
            <w:r w:rsidRPr="00B54459">
              <w:t>PM</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shd w:val="clear" w:color="000000" w:fill="FFFFFF"/>
          </w:tcPr>
          <w:p w:rsidR="004E0EF1" w:rsidRPr="00B54459" w:rsidRDefault="004E0EF1" w:rsidP="00AE0BAE">
            <w:r w:rsidRPr="00B54459">
              <w:t>Direct internet access must be managed &amp; controlled by IT</w:t>
            </w:r>
          </w:p>
        </w:tc>
        <w:tc>
          <w:tcPr>
            <w:tcW w:w="2610" w:type="dxa"/>
            <w:shd w:val="clear" w:color="000000" w:fill="FFFFFF"/>
          </w:tcPr>
          <w:p w:rsidR="004E0EF1" w:rsidRPr="00B54459" w:rsidRDefault="004E0EF1" w:rsidP="00AE0BAE">
            <w:r w:rsidRPr="00B54459">
              <w:t>Request IT to configure and control</w:t>
            </w:r>
          </w:p>
        </w:tc>
        <w:tc>
          <w:tcPr>
            <w:tcW w:w="1260" w:type="dxa"/>
            <w:shd w:val="clear" w:color="000000" w:fill="FFFFFF"/>
          </w:tcPr>
          <w:p w:rsidR="004E0EF1" w:rsidRPr="00B54459" w:rsidRDefault="00450ECC" w:rsidP="00AE0BAE">
            <w:r w:rsidRPr="00B54459">
              <w:t>Opening</w:t>
            </w:r>
          </w:p>
        </w:tc>
        <w:tc>
          <w:tcPr>
            <w:tcW w:w="990" w:type="dxa"/>
            <w:shd w:val="clear" w:color="000000" w:fill="FFFFFF"/>
          </w:tcPr>
          <w:p w:rsidR="004E0EF1" w:rsidRPr="00B54459" w:rsidRDefault="004E0EF1" w:rsidP="00AE0BAE">
            <w:r w:rsidRPr="00B54459">
              <w:t>PM</w:t>
            </w:r>
          </w:p>
        </w:tc>
      </w:tr>
      <w:tr w:rsidR="00450ECC" w:rsidRPr="00B54459" w:rsidTr="007B4F6D">
        <w:trPr>
          <w:trHeight w:val="288"/>
        </w:trPr>
        <w:tc>
          <w:tcPr>
            <w:tcW w:w="1170" w:type="dxa"/>
            <w:vMerge/>
            <w:shd w:val="clear" w:color="000000" w:fill="FFFFFF"/>
          </w:tcPr>
          <w:p w:rsidR="00450ECC" w:rsidRPr="00B54459" w:rsidRDefault="00450ECC" w:rsidP="00AE0BAE"/>
        </w:tc>
        <w:tc>
          <w:tcPr>
            <w:tcW w:w="2970" w:type="dxa"/>
            <w:shd w:val="clear" w:color="000000" w:fill="FFFFFF"/>
          </w:tcPr>
          <w:p w:rsidR="00450ECC" w:rsidRPr="00B54459" w:rsidRDefault="00450ECC" w:rsidP="00AE0BAE">
            <w:r w:rsidRPr="00B54459">
              <w:t>Restricting the use of specific network services going to the Internet (e.g. P2P, Skype,…, etc)</w:t>
            </w:r>
          </w:p>
        </w:tc>
        <w:tc>
          <w:tcPr>
            <w:tcW w:w="2610" w:type="dxa"/>
            <w:shd w:val="clear" w:color="000000" w:fill="FFFFFF"/>
          </w:tcPr>
          <w:p w:rsidR="00450ECC" w:rsidRPr="00B54459" w:rsidRDefault="00450ECC" w:rsidP="00AE0BAE">
            <w:r w:rsidRPr="00B54459">
              <w:t>Request IT to configure and control</w:t>
            </w:r>
          </w:p>
        </w:tc>
        <w:tc>
          <w:tcPr>
            <w:tcW w:w="1260" w:type="dxa"/>
            <w:shd w:val="clear" w:color="000000" w:fill="FFFFFF"/>
          </w:tcPr>
          <w:p w:rsidR="00450ECC" w:rsidRPr="00B54459" w:rsidRDefault="00450ECC" w:rsidP="00AE0BAE">
            <w:r w:rsidRPr="00B54459">
              <w:t>Opening</w:t>
            </w:r>
          </w:p>
        </w:tc>
        <w:tc>
          <w:tcPr>
            <w:tcW w:w="990" w:type="dxa"/>
            <w:shd w:val="clear" w:color="000000" w:fill="FFFFFF"/>
          </w:tcPr>
          <w:p w:rsidR="00450ECC" w:rsidRPr="00B54459" w:rsidRDefault="00450ECC" w:rsidP="00AE0BAE">
            <w:r w:rsidRPr="00B54459">
              <w:t>PM</w:t>
            </w:r>
          </w:p>
        </w:tc>
      </w:tr>
      <w:tr w:rsidR="00450ECC" w:rsidRPr="00B54459" w:rsidTr="007B4F6D">
        <w:trPr>
          <w:trHeight w:val="288"/>
        </w:trPr>
        <w:tc>
          <w:tcPr>
            <w:tcW w:w="1170" w:type="dxa"/>
            <w:vMerge/>
            <w:shd w:val="clear" w:color="000000" w:fill="FFFFFF"/>
          </w:tcPr>
          <w:p w:rsidR="00450ECC" w:rsidRPr="00B54459" w:rsidRDefault="00450ECC" w:rsidP="00AE0BAE"/>
        </w:tc>
        <w:tc>
          <w:tcPr>
            <w:tcW w:w="2970" w:type="dxa"/>
            <w:shd w:val="clear" w:color="000000" w:fill="FFFFFF"/>
          </w:tcPr>
          <w:p w:rsidR="00450ECC" w:rsidRPr="00B54459" w:rsidRDefault="00450ECC" w:rsidP="00AE0BAE">
            <w:r w:rsidRPr="00B54459">
              <w:t>Connection to remote systems (VPN, FTP...) to the customer server/network</w:t>
            </w:r>
          </w:p>
        </w:tc>
        <w:tc>
          <w:tcPr>
            <w:tcW w:w="2610" w:type="dxa"/>
            <w:shd w:val="clear" w:color="000000" w:fill="FFFFFF"/>
          </w:tcPr>
          <w:p w:rsidR="00450ECC" w:rsidRPr="00B54459" w:rsidRDefault="00450ECC" w:rsidP="00AE0BAE">
            <w:r w:rsidRPr="00B54459">
              <w:t>Request IT to configure and control</w:t>
            </w:r>
          </w:p>
        </w:tc>
        <w:tc>
          <w:tcPr>
            <w:tcW w:w="1260" w:type="dxa"/>
            <w:shd w:val="clear" w:color="000000" w:fill="FFFFFF"/>
          </w:tcPr>
          <w:p w:rsidR="00450ECC" w:rsidRPr="00B54459" w:rsidRDefault="00450ECC" w:rsidP="00AE0BAE">
            <w:r w:rsidRPr="00B54459">
              <w:t>Opening</w:t>
            </w:r>
          </w:p>
        </w:tc>
        <w:tc>
          <w:tcPr>
            <w:tcW w:w="990" w:type="dxa"/>
            <w:shd w:val="clear" w:color="000000" w:fill="FFFFFF"/>
          </w:tcPr>
          <w:p w:rsidR="00450ECC" w:rsidRPr="00B54459" w:rsidRDefault="00450ECC" w:rsidP="00AE0BAE">
            <w:r w:rsidRPr="00B54459">
              <w:t>PM</w:t>
            </w:r>
          </w:p>
        </w:tc>
      </w:tr>
      <w:tr w:rsidR="00450ECC" w:rsidRPr="00B54459" w:rsidTr="007B4F6D">
        <w:trPr>
          <w:trHeight w:val="288"/>
        </w:trPr>
        <w:tc>
          <w:tcPr>
            <w:tcW w:w="1170" w:type="dxa"/>
            <w:vMerge/>
            <w:shd w:val="clear" w:color="000000" w:fill="FFFFFF"/>
          </w:tcPr>
          <w:p w:rsidR="00450ECC" w:rsidRPr="00B54459" w:rsidRDefault="00450ECC" w:rsidP="00AE0BAE"/>
        </w:tc>
        <w:tc>
          <w:tcPr>
            <w:tcW w:w="2970" w:type="dxa"/>
            <w:shd w:val="clear" w:color="000000" w:fill="FFFFFF"/>
          </w:tcPr>
          <w:p w:rsidR="00450ECC" w:rsidRPr="00B54459" w:rsidRDefault="00450ECC" w:rsidP="00AE0BAE">
            <w:r w:rsidRPr="00B54459">
              <w:t>Restrict network connections to and from third-party networks</w:t>
            </w:r>
          </w:p>
        </w:tc>
        <w:tc>
          <w:tcPr>
            <w:tcW w:w="2610" w:type="dxa"/>
            <w:shd w:val="clear" w:color="000000" w:fill="FFFFFF"/>
          </w:tcPr>
          <w:p w:rsidR="00450ECC" w:rsidRPr="00B54459" w:rsidRDefault="00450ECC" w:rsidP="00AE0BAE">
            <w:r w:rsidRPr="00B54459">
              <w:t>Request IT to configure and control</w:t>
            </w:r>
          </w:p>
        </w:tc>
        <w:tc>
          <w:tcPr>
            <w:tcW w:w="1260" w:type="dxa"/>
            <w:shd w:val="clear" w:color="000000" w:fill="FFFFFF"/>
          </w:tcPr>
          <w:p w:rsidR="00450ECC" w:rsidRPr="00B54459" w:rsidRDefault="00450ECC" w:rsidP="00AE0BAE">
            <w:r w:rsidRPr="00B54459">
              <w:t>Opening</w:t>
            </w:r>
          </w:p>
        </w:tc>
        <w:tc>
          <w:tcPr>
            <w:tcW w:w="990" w:type="dxa"/>
            <w:shd w:val="clear" w:color="000000" w:fill="FFFFFF"/>
          </w:tcPr>
          <w:p w:rsidR="00450ECC" w:rsidRPr="00B54459" w:rsidRDefault="00450ECC" w:rsidP="00AE0BAE">
            <w:r w:rsidRPr="00B54459">
              <w:t>PM</w:t>
            </w:r>
          </w:p>
        </w:tc>
      </w:tr>
      <w:tr w:rsidR="00450ECC" w:rsidRPr="00B54459" w:rsidTr="007B4F6D">
        <w:trPr>
          <w:trHeight w:val="288"/>
        </w:trPr>
        <w:tc>
          <w:tcPr>
            <w:tcW w:w="1170" w:type="dxa"/>
            <w:vMerge/>
            <w:shd w:val="clear" w:color="000000" w:fill="FFFFFF"/>
          </w:tcPr>
          <w:p w:rsidR="00450ECC" w:rsidRPr="00B54459" w:rsidRDefault="00450ECC" w:rsidP="00AE0BAE"/>
        </w:tc>
        <w:tc>
          <w:tcPr>
            <w:tcW w:w="2970" w:type="dxa"/>
            <w:shd w:val="clear" w:color="000000" w:fill="FFFFFF"/>
          </w:tcPr>
          <w:p w:rsidR="00450ECC" w:rsidRPr="00B54459" w:rsidRDefault="00450ECC" w:rsidP="00AE0BAE">
            <w:r w:rsidRPr="00B54459">
              <w:t>Create dedicated VLAN for software development and testing</w:t>
            </w:r>
          </w:p>
        </w:tc>
        <w:tc>
          <w:tcPr>
            <w:tcW w:w="2610" w:type="dxa"/>
            <w:shd w:val="clear" w:color="000000" w:fill="FFFFFF"/>
          </w:tcPr>
          <w:p w:rsidR="00450ECC" w:rsidRPr="00B54459" w:rsidRDefault="00450ECC" w:rsidP="00AE0BAE">
            <w:r w:rsidRPr="00B54459">
              <w:t>Request IT to configure and control</w:t>
            </w:r>
          </w:p>
        </w:tc>
        <w:tc>
          <w:tcPr>
            <w:tcW w:w="1260" w:type="dxa"/>
            <w:shd w:val="clear" w:color="000000" w:fill="FFFFFF"/>
          </w:tcPr>
          <w:p w:rsidR="00450ECC" w:rsidRPr="00B54459" w:rsidRDefault="00450ECC" w:rsidP="00AE0BAE">
            <w:r w:rsidRPr="00B54459">
              <w:t>Opening</w:t>
            </w:r>
          </w:p>
        </w:tc>
        <w:tc>
          <w:tcPr>
            <w:tcW w:w="990" w:type="dxa"/>
            <w:shd w:val="clear" w:color="000000" w:fill="FFFFFF"/>
          </w:tcPr>
          <w:p w:rsidR="00450ECC" w:rsidRPr="00B54459" w:rsidRDefault="00450ECC" w:rsidP="00AE0BAE">
            <w:r w:rsidRPr="00B54459">
              <w:t>PM</w:t>
            </w:r>
          </w:p>
        </w:tc>
      </w:tr>
      <w:tr w:rsidR="00450ECC" w:rsidRPr="00B54459" w:rsidTr="007B4F6D">
        <w:trPr>
          <w:trHeight w:val="288"/>
        </w:trPr>
        <w:tc>
          <w:tcPr>
            <w:tcW w:w="1170" w:type="dxa"/>
            <w:vMerge/>
            <w:shd w:val="clear" w:color="000000" w:fill="FFFFFF"/>
          </w:tcPr>
          <w:p w:rsidR="00450ECC" w:rsidRPr="00B54459" w:rsidRDefault="00450ECC" w:rsidP="00AE0BAE"/>
        </w:tc>
        <w:tc>
          <w:tcPr>
            <w:tcW w:w="2970" w:type="dxa"/>
            <w:shd w:val="clear" w:color="000000" w:fill="FFFFFF"/>
          </w:tcPr>
          <w:p w:rsidR="00450ECC" w:rsidRPr="00B54459" w:rsidRDefault="00450ECC" w:rsidP="00AE0BAE">
            <w:r w:rsidRPr="00B54459">
              <w:t>FTP server for upload and download data from external connections managed</w:t>
            </w:r>
          </w:p>
        </w:tc>
        <w:tc>
          <w:tcPr>
            <w:tcW w:w="2610" w:type="dxa"/>
            <w:shd w:val="clear" w:color="000000" w:fill="FFFFFF"/>
          </w:tcPr>
          <w:p w:rsidR="00450ECC" w:rsidRPr="00B54459" w:rsidRDefault="00450ECC" w:rsidP="00AE0BAE">
            <w:r w:rsidRPr="00B54459">
              <w:t>Request IT to configure and control</w:t>
            </w:r>
          </w:p>
        </w:tc>
        <w:tc>
          <w:tcPr>
            <w:tcW w:w="1260" w:type="dxa"/>
            <w:shd w:val="clear" w:color="000000" w:fill="FFFFFF"/>
          </w:tcPr>
          <w:p w:rsidR="00450ECC" w:rsidRPr="00B54459" w:rsidRDefault="00450ECC" w:rsidP="00AE0BAE">
            <w:r w:rsidRPr="00B54459">
              <w:t>Opening</w:t>
            </w:r>
          </w:p>
        </w:tc>
        <w:tc>
          <w:tcPr>
            <w:tcW w:w="990" w:type="dxa"/>
            <w:shd w:val="clear" w:color="000000" w:fill="FFFFFF"/>
          </w:tcPr>
          <w:p w:rsidR="00450ECC" w:rsidRPr="00B54459" w:rsidRDefault="00450ECC" w:rsidP="00AE0BAE">
            <w:r w:rsidRPr="00B54459">
              <w:t>PM</w:t>
            </w:r>
          </w:p>
        </w:tc>
      </w:tr>
      <w:tr w:rsidR="004E0EF1" w:rsidRPr="00B54459" w:rsidTr="007B4F6D">
        <w:trPr>
          <w:trHeight w:val="288"/>
        </w:trPr>
        <w:tc>
          <w:tcPr>
            <w:tcW w:w="1170" w:type="dxa"/>
            <w:vMerge w:val="restart"/>
            <w:shd w:val="clear" w:color="000000" w:fill="FFFFFF"/>
          </w:tcPr>
          <w:p w:rsidR="004E0EF1" w:rsidRPr="00B54459" w:rsidRDefault="004E0EF1" w:rsidP="00AE0BAE">
            <w:r w:rsidRPr="00B54459">
              <w:t>Access control</w:t>
            </w:r>
          </w:p>
        </w:tc>
        <w:tc>
          <w:tcPr>
            <w:tcW w:w="2970" w:type="dxa"/>
            <w:vMerge w:val="restart"/>
            <w:shd w:val="clear" w:color="000000" w:fill="FFFFFF"/>
          </w:tcPr>
          <w:p w:rsidR="004E0EF1" w:rsidRPr="00B54459" w:rsidRDefault="004E0EF1" w:rsidP="00AE0BAE">
            <w:r w:rsidRPr="00B54459">
              <w:t>Access right are controlled on need to know basis</w:t>
            </w:r>
          </w:p>
        </w:tc>
        <w:tc>
          <w:tcPr>
            <w:tcW w:w="2610" w:type="dxa"/>
            <w:shd w:val="clear" w:color="000000" w:fill="FFFFFF"/>
          </w:tcPr>
          <w:p w:rsidR="004E0EF1" w:rsidRPr="00B54459" w:rsidRDefault="004E0EF1" w:rsidP="00AE0BAE">
            <w:r w:rsidRPr="00B54459">
              <w:t>Granted  access right as per CM plan</w:t>
            </w:r>
          </w:p>
        </w:tc>
        <w:tc>
          <w:tcPr>
            <w:tcW w:w="1260" w:type="dxa"/>
            <w:shd w:val="clear" w:color="000000" w:fill="FFFFFF"/>
          </w:tcPr>
          <w:p w:rsidR="004E0EF1" w:rsidRPr="00B54459" w:rsidRDefault="00450ECC" w:rsidP="00AE0BAE">
            <w:r w:rsidRPr="00B54459">
              <w:t>Opening</w:t>
            </w:r>
          </w:p>
        </w:tc>
        <w:tc>
          <w:tcPr>
            <w:tcW w:w="990" w:type="dxa"/>
            <w:shd w:val="clear" w:color="000000" w:fill="FFFFFF"/>
          </w:tcPr>
          <w:p w:rsidR="004E0EF1" w:rsidRPr="00B54459" w:rsidRDefault="004E0EF1" w:rsidP="00AE0BAE">
            <w:r w:rsidRPr="00B54459">
              <w:t>CC</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vMerge/>
            <w:shd w:val="clear" w:color="000000" w:fill="FFFFFF"/>
          </w:tcPr>
          <w:p w:rsidR="004E0EF1" w:rsidRPr="00B54459" w:rsidRDefault="004E0EF1" w:rsidP="00AE0BAE"/>
        </w:tc>
        <w:tc>
          <w:tcPr>
            <w:tcW w:w="2610" w:type="dxa"/>
            <w:shd w:val="clear" w:color="000000" w:fill="FFFFFF"/>
          </w:tcPr>
          <w:p w:rsidR="004E0EF1" w:rsidRPr="00B54459" w:rsidRDefault="004E0EF1" w:rsidP="00AE0BAE">
            <w:r w:rsidRPr="00B54459">
              <w:t xml:space="preserve">Access right are reviewed periodically </w:t>
            </w:r>
          </w:p>
        </w:tc>
        <w:tc>
          <w:tcPr>
            <w:tcW w:w="1260" w:type="dxa"/>
            <w:shd w:val="clear" w:color="000000" w:fill="FFFFFF"/>
          </w:tcPr>
          <w:p w:rsidR="004E0EF1" w:rsidRPr="00B54459" w:rsidRDefault="004E0EF1" w:rsidP="00AE0BAE">
            <w:r w:rsidRPr="00B54459">
              <w:t xml:space="preserve">Monthly/ </w:t>
            </w:r>
            <w:r w:rsidR="00450ECC" w:rsidRPr="00B54459">
              <w:t xml:space="preserve">Project </w:t>
            </w:r>
            <w:r w:rsidRPr="00B54459">
              <w:t>baseline</w:t>
            </w:r>
          </w:p>
        </w:tc>
        <w:tc>
          <w:tcPr>
            <w:tcW w:w="990" w:type="dxa"/>
            <w:shd w:val="clear" w:color="000000" w:fill="FFFFFF"/>
          </w:tcPr>
          <w:p w:rsidR="004E0EF1" w:rsidRPr="00B54459" w:rsidRDefault="004E0EF1" w:rsidP="00AE0BAE">
            <w:r w:rsidRPr="00B54459">
              <w:t>CC</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vMerge/>
            <w:shd w:val="clear" w:color="000000" w:fill="FFFFFF"/>
          </w:tcPr>
          <w:p w:rsidR="004E0EF1" w:rsidRPr="00B54459" w:rsidRDefault="004E0EF1" w:rsidP="00AE0BAE"/>
        </w:tc>
        <w:tc>
          <w:tcPr>
            <w:tcW w:w="2610" w:type="dxa"/>
            <w:shd w:val="clear" w:color="000000" w:fill="FFFFFF"/>
          </w:tcPr>
          <w:p w:rsidR="004E0EF1" w:rsidRPr="00B54459" w:rsidRDefault="004E0EF1" w:rsidP="00AE0BAE">
            <w:r w:rsidRPr="00B54459">
              <w:t>Request to revoke the access right of all project team members at project closure time,</w:t>
            </w:r>
          </w:p>
        </w:tc>
        <w:tc>
          <w:tcPr>
            <w:tcW w:w="1260" w:type="dxa"/>
            <w:shd w:val="clear" w:color="000000" w:fill="FFFFFF"/>
          </w:tcPr>
          <w:p w:rsidR="004E0EF1" w:rsidRPr="00B54459" w:rsidRDefault="00450ECC" w:rsidP="00AE0BAE">
            <w:r w:rsidRPr="00B54459">
              <w:t>Closure</w:t>
            </w:r>
          </w:p>
        </w:tc>
        <w:tc>
          <w:tcPr>
            <w:tcW w:w="990" w:type="dxa"/>
            <w:shd w:val="clear" w:color="000000" w:fill="FFFFFF"/>
          </w:tcPr>
          <w:p w:rsidR="004E0EF1" w:rsidRPr="00B54459" w:rsidRDefault="004E0EF1" w:rsidP="00AE0BAE">
            <w:r w:rsidRPr="00B54459">
              <w:t>QA</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vMerge/>
            <w:shd w:val="clear" w:color="000000" w:fill="FFFFFF"/>
          </w:tcPr>
          <w:p w:rsidR="004E0EF1" w:rsidRPr="00B54459" w:rsidRDefault="004E0EF1" w:rsidP="00AE0BAE"/>
        </w:tc>
        <w:tc>
          <w:tcPr>
            <w:tcW w:w="2610" w:type="dxa"/>
            <w:shd w:val="clear" w:color="000000" w:fill="FFFFFF"/>
          </w:tcPr>
          <w:p w:rsidR="004E0EF1" w:rsidRPr="00B54459" w:rsidRDefault="004E0EF1" w:rsidP="00AE0BAE">
            <w:r w:rsidRPr="00B54459">
              <w:t>Access right of non-project team members must be get permission of PM and granted in the pre-defined duration, then revoked at expiry date</w:t>
            </w:r>
          </w:p>
        </w:tc>
        <w:tc>
          <w:tcPr>
            <w:tcW w:w="1260" w:type="dxa"/>
            <w:shd w:val="clear" w:color="000000" w:fill="FFFFFF"/>
          </w:tcPr>
          <w:p w:rsidR="004E0EF1" w:rsidRPr="00B54459" w:rsidRDefault="004E0EF1" w:rsidP="00AE0BAE">
            <w:r w:rsidRPr="00B54459">
              <w:t>On event</w:t>
            </w:r>
          </w:p>
        </w:tc>
        <w:tc>
          <w:tcPr>
            <w:tcW w:w="990" w:type="dxa"/>
            <w:shd w:val="clear" w:color="000000" w:fill="FFFFFF"/>
          </w:tcPr>
          <w:p w:rsidR="004E0EF1" w:rsidRPr="00B54459" w:rsidRDefault="004E0EF1" w:rsidP="00AE0BAE">
            <w:r w:rsidRPr="00B54459">
              <w:t>CC</w:t>
            </w:r>
          </w:p>
        </w:tc>
      </w:tr>
      <w:tr w:rsidR="004E0EF1" w:rsidRPr="00B54459" w:rsidTr="007B4F6D">
        <w:trPr>
          <w:trHeight w:val="288"/>
        </w:trPr>
        <w:tc>
          <w:tcPr>
            <w:tcW w:w="1170" w:type="dxa"/>
            <w:vMerge/>
            <w:shd w:val="clear" w:color="000000" w:fill="FFFFFF"/>
          </w:tcPr>
          <w:p w:rsidR="004E0EF1" w:rsidRPr="00B54459" w:rsidRDefault="004E0EF1" w:rsidP="00AE0BAE"/>
        </w:tc>
        <w:tc>
          <w:tcPr>
            <w:tcW w:w="2970" w:type="dxa"/>
            <w:vMerge/>
            <w:shd w:val="clear" w:color="000000" w:fill="FFFFFF"/>
          </w:tcPr>
          <w:p w:rsidR="004E0EF1" w:rsidRPr="00B54459" w:rsidRDefault="004E0EF1" w:rsidP="00AE0BAE"/>
        </w:tc>
        <w:tc>
          <w:tcPr>
            <w:tcW w:w="2610" w:type="dxa"/>
            <w:shd w:val="clear" w:color="000000" w:fill="FFFFFF"/>
          </w:tcPr>
          <w:p w:rsidR="004E0EF1" w:rsidRPr="00B54459" w:rsidRDefault="004E0EF1" w:rsidP="00AE0BAE">
            <w:r w:rsidRPr="00B54459">
              <w:t>Request to delete work group/mailing list, when no longer required</w:t>
            </w:r>
          </w:p>
        </w:tc>
        <w:tc>
          <w:tcPr>
            <w:tcW w:w="1260" w:type="dxa"/>
            <w:shd w:val="clear" w:color="000000" w:fill="FFFFFF"/>
          </w:tcPr>
          <w:p w:rsidR="004E0EF1" w:rsidRPr="00B54459" w:rsidRDefault="00450ECC" w:rsidP="00AE0BAE">
            <w:r w:rsidRPr="00B54459">
              <w:t>Closure</w:t>
            </w:r>
          </w:p>
        </w:tc>
        <w:tc>
          <w:tcPr>
            <w:tcW w:w="990" w:type="dxa"/>
            <w:shd w:val="clear" w:color="000000" w:fill="FFFFFF"/>
          </w:tcPr>
          <w:p w:rsidR="004E0EF1" w:rsidRPr="00B54459" w:rsidRDefault="00450ECC" w:rsidP="00AE0BAE">
            <w:r w:rsidRPr="00B54459">
              <w:t>PM</w:t>
            </w:r>
          </w:p>
        </w:tc>
      </w:tr>
      <w:tr w:rsidR="0093535C" w:rsidRPr="00B54459" w:rsidTr="007B4F6D">
        <w:trPr>
          <w:trHeight w:val="288"/>
        </w:trPr>
        <w:tc>
          <w:tcPr>
            <w:tcW w:w="1170" w:type="dxa"/>
            <w:shd w:val="clear" w:color="000000" w:fill="FFFFFF"/>
          </w:tcPr>
          <w:p w:rsidR="0093535C" w:rsidRPr="00B54459" w:rsidRDefault="0093535C" w:rsidP="00AE0BAE">
            <w:r w:rsidRPr="00B54459">
              <w:t>Compliance</w:t>
            </w:r>
          </w:p>
        </w:tc>
        <w:tc>
          <w:tcPr>
            <w:tcW w:w="2970" w:type="dxa"/>
            <w:shd w:val="clear" w:color="000000" w:fill="FFFFFF"/>
          </w:tcPr>
          <w:p w:rsidR="0093535C" w:rsidRPr="00B54459" w:rsidRDefault="0093535C" w:rsidP="00AE0BAE">
            <w:r w:rsidRPr="00B54459">
              <w:t>Do internal information Security Audit</w:t>
            </w:r>
          </w:p>
        </w:tc>
        <w:tc>
          <w:tcPr>
            <w:tcW w:w="2610" w:type="dxa"/>
            <w:shd w:val="clear" w:color="000000" w:fill="FFFFFF"/>
          </w:tcPr>
          <w:p w:rsidR="0093535C" w:rsidRPr="00B54459" w:rsidRDefault="0093535C" w:rsidP="00AE0BAE">
            <w:r w:rsidRPr="00B54459">
              <w:t xml:space="preserve">Request ISM to do internal audit as </w:t>
            </w:r>
            <w:r w:rsidR="00450ECC" w:rsidRPr="00B54459">
              <w:t>requested</w:t>
            </w:r>
          </w:p>
        </w:tc>
        <w:tc>
          <w:tcPr>
            <w:tcW w:w="1260" w:type="dxa"/>
            <w:shd w:val="clear" w:color="000000" w:fill="FFFFFF"/>
          </w:tcPr>
          <w:p w:rsidR="0093535C" w:rsidRPr="00B54459" w:rsidRDefault="0093535C" w:rsidP="00AE0BAE">
            <w:r w:rsidRPr="00B54459">
              <w:t>Quarterly</w:t>
            </w:r>
            <w:r w:rsidR="00450ECC" w:rsidRPr="00B54459">
              <w:t>/ Biannually</w:t>
            </w:r>
          </w:p>
        </w:tc>
        <w:tc>
          <w:tcPr>
            <w:tcW w:w="990" w:type="dxa"/>
            <w:shd w:val="clear" w:color="000000" w:fill="FFFFFF"/>
          </w:tcPr>
          <w:p w:rsidR="0093535C" w:rsidRPr="00B54459" w:rsidRDefault="0093535C" w:rsidP="00AE0BAE">
            <w:r w:rsidRPr="00B54459">
              <w:t>PM</w:t>
            </w:r>
          </w:p>
        </w:tc>
      </w:tr>
    </w:tbl>
    <w:p w:rsidR="00F51F6D" w:rsidRDefault="00F51F6D" w:rsidP="00AE0BAE"/>
    <w:p w:rsidR="00CD2C5F" w:rsidRDefault="00CD2C5F" w:rsidP="00AE0BAE">
      <w:pPr>
        <w:pStyle w:val="Heading1"/>
      </w:pPr>
      <w:bookmarkStart w:id="45" w:name="_Toc336527282"/>
      <w:r>
        <w:lastRenderedPageBreak/>
        <w:t>References</w:t>
      </w:r>
      <w:bookmarkEnd w:id="45"/>
    </w:p>
    <w:p w:rsidR="00CD2C5F" w:rsidRPr="00FD6C16" w:rsidRDefault="00CD2C5F" w:rsidP="00AE0BAE">
      <w:pPr>
        <w:pStyle w:val="HelpText"/>
      </w:pPr>
      <w:r w:rsidRPr="00EA1A77">
        <w:t>Help:</w:t>
      </w:r>
      <w:r>
        <w:tab/>
      </w:r>
      <w:r w:rsidRPr="00FD6C16">
        <w:t xml:space="preserve">Provide a complete list of all documents and other sources of information referenced in this Plan. </w:t>
      </w:r>
    </w:p>
    <w:p w:rsidR="00CD2C5F" w:rsidRPr="00444DCA" w:rsidRDefault="00CD2C5F" w:rsidP="00AE0BAE">
      <w:pPr>
        <w:pStyle w:val="HelpText"/>
      </w:pPr>
      <w:r w:rsidRPr="00444DCA">
        <w:t xml:space="preserve">Identify each referenced document by title, report number, date, author and publishing organization. </w:t>
      </w:r>
    </w:p>
    <w:p w:rsidR="00CD2C5F" w:rsidRPr="00444DCA" w:rsidRDefault="002E09C4" w:rsidP="00AE0BAE">
      <w:pPr>
        <w:pStyle w:val="HelpText"/>
      </w:pPr>
      <w:r>
        <w:tab/>
      </w:r>
      <w:r w:rsidR="00CD2C5F" w:rsidRPr="00444DCA">
        <w:t>Identify other referenced sources of information, such as electronic files, using unique identifiers such as path/name, date and version number.</w:t>
      </w:r>
    </w:p>
    <w:p w:rsidR="00CD2C5F" w:rsidRPr="00FD6C16" w:rsidRDefault="00CD2C5F" w:rsidP="00AE0BAE">
      <w:pPr>
        <w:pStyle w:val="HelpCont"/>
      </w:pPr>
      <w:r w:rsidRPr="00FD6C16">
        <w:t xml:space="preserve"> </w:t>
      </w: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420"/>
        <w:gridCol w:w="1260"/>
        <w:gridCol w:w="1710"/>
        <w:gridCol w:w="1800"/>
      </w:tblGrid>
      <w:tr w:rsidR="00CD2C5F" w:rsidRPr="00CC7543" w:rsidTr="00F453FA">
        <w:tc>
          <w:tcPr>
            <w:tcW w:w="630" w:type="dxa"/>
            <w:shd w:val="clear" w:color="auto" w:fill="D9D9D9"/>
            <w:vAlign w:val="center"/>
          </w:tcPr>
          <w:p w:rsidR="00CD2C5F" w:rsidRPr="00CC7543" w:rsidRDefault="00CD2C5F" w:rsidP="00AE0BAE">
            <w:pPr>
              <w:pStyle w:val="Bangheader"/>
            </w:pPr>
            <w:r w:rsidRPr="00CC7543">
              <w:t>No</w:t>
            </w:r>
          </w:p>
        </w:tc>
        <w:tc>
          <w:tcPr>
            <w:tcW w:w="3420" w:type="dxa"/>
            <w:shd w:val="clear" w:color="auto" w:fill="D9D9D9"/>
            <w:vAlign w:val="center"/>
          </w:tcPr>
          <w:p w:rsidR="00CD2C5F" w:rsidRPr="00CC7543" w:rsidRDefault="00CD2C5F" w:rsidP="00AE0BAE">
            <w:pPr>
              <w:pStyle w:val="Bangheader"/>
            </w:pPr>
            <w:r w:rsidRPr="00CC7543">
              <w:t>Reference item</w:t>
            </w:r>
          </w:p>
        </w:tc>
        <w:tc>
          <w:tcPr>
            <w:tcW w:w="1260" w:type="dxa"/>
            <w:shd w:val="clear" w:color="auto" w:fill="D9D9D9"/>
            <w:vAlign w:val="center"/>
          </w:tcPr>
          <w:p w:rsidR="00CD2C5F" w:rsidRPr="00CC7543" w:rsidRDefault="00CD2C5F" w:rsidP="00AE0BAE">
            <w:pPr>
              <w:pStyle w:val="Bangheader"/>
            </w:pPr>
            <w:r w:rsidRPr="00CC7543">
              <w:t>Issued Date</w:t>
            </w:r>
          </w:p>
        </w:tc>
        <w:tc>
          <w:tcPr>
            <w:tcW w:w="1710" w:type="dxa"/>
            <w:shd w:val="clear" w:color="auto" w:fill="D9D9D9"/>
            <w:vAlign w:val="center"/>
          </w:tcPr>
          <w:p w:rsidR="00CD2C5F" w:rsidRPr="00CC7543" w:rsidRDefault="00CD2C5F" w:rsidP="00AE0BAE">
            <w:pPr>
              <w:pStyle w:val="Bangheader"/>
            </w:pPr>
            <w:r w:rsidRPr="00CC7543">
              <w:t>Source</w:t>
            </w:r>
          </w:p>
        </w:tc>
        <w:tc>
          <w:tcPr>
            <w:tcW w:w="1800" w:type="dxa"/>
            <w:shd w:val="clear" w:color="auto" w:fill="D9D9D9"/>
            <w:vAlign w:val="center"/>
          </w:tcPr>
          <w:p w:rsidR="00CD2C5F" w:rsidRPr="00CC7543" w:rsidRDefault="00CD2C5F" w:rsidP="00AE0BAE">
            <w:pPr>
              <w:pStyle w:val="Bangheader"/>
            </w:pPr>
            <w:r w:rsidRPr="00CC7543">
              <w:t>Note</w:t>
            </w:r>
          </w:p>
        </w:tc>
      </w:tr>
      <w:tr w:rsidR="00CD2C5F" w:rsidRPr="00CC7543" w:rsidTr="00F453FA">
        <w:tc>
          <w:tcPr>
            <w:tcW w:w="630" w:type="dxa"/>
            <w:vAlign w:val="center"/>
          </w:tcPr>
          <w:p w:rsidR="00CD2C5F" w:rsidRPr="00CC7543" w:rsidRDefault="00CD2C5F" w:rsidP="00AE0BAE">
            <w:pPr>
              <w:pStyle w:val="Bang"/>
            </w:pPr>
          </w:p>
        </w:tc>
        <w:tc>
          <w:tcPr>
            <w:tcW w:w="3420" w:type="dxa"/>
            <w:vAlign w:val="center"/>
          </w:tcPr>
          <w:p w:rsidR="00CD2C5F" w:rsidRPr="00CC7543" w:rsidRDefault="00CD2C5F" w:rsidP="00AE0BAE">
            <w:pPr>
              <w:pStyle w:val="Bang"/>
            </w:pPr>
          </w:p>
        </w:tc>
        <w:tc>
          <w:tcPr>
            <w:tcW w:w="1260" w:type="dxa"/>
            <w:vAlign w:val="center"/>
          </w:tcPr>
          <w:p w:rsidR="00CD2C5F" w:rsidRPr="00CC7543" w:rsidRDefault="00CD2C5F" w:rsidP="00AE0BAE">
            <w:pPr>
              <w:pStyle w:val="Bang"/>
            </w:pPr>
            <w:r w:rsidRPr="00CC7543">
              <w:t>dd-mmm-yy</w:t>
            </w:r>
          </w:p>
        </w:tc>
        <w:tc>
          <w:tcPr>
            <w:tcW w:w="1710" w:type="dxa"/>
            <w:vAlign w:val="center"/>
          </w:tcPr>
          <w:p w:rsidR="00CD2C5F" w:rsidRPr="00CC7543" w:rsidRDefault="00CD2C5F" w:rsidP="00AE0BAE">
            <w:pPr>
              <w:pStyle w:val="Bang"/>
            </w:pPr>
          </w:p>
        </w:tc>
        <w:tc>
          <w:tcPr>
            <w:tcW w:w="1800" w:type="dxa"/>
            <w:vAlign w:val="center"/>
          </w:tcPr>
          <w:p w:rsidR="00CD2C5F" w:rsidRPr="00CC7543" w:rsidRDefault="00CD2C5F" w:rsidP="00AE0BAE">
            <w:pPr>
              <w:pStyle w:val="Bang"/>
            </w:pPr>
          </w:p>
        </w:tc>
      </w:tr>
      <w:tr w:rsidR="00CD2C5F" w:rsidRPr="00CC7543" w:rsidTr="00F453FA">
        <w:tc>
          <w:tcPr>
            <w:tcW w:w="630" w:type="dxa"/>
            <w:vAlign w:val="center"/>
          </w:tcPr>
          <w:p w:rsidR="00CD2C5F" w:rsidRPr="00CC7543" w:rsidRDefault="00CD2C5F" w:rsidP="00AE0BAE">
            <w:pPr>
              <w:pStyle w:val="Bang"/>
            </w:pPr>
          </w:p>
        </w:tc>
        <w:tc>
          <w:tcPr>
            <w:tcW w:w="3420" w:type="dxa"/>
            <w:vAlign w:val="center"/>
          </w:tcPr>
          <w:p w:rsidR="00CD2C5F" w:rsidRPr="00CC7543" w:rsidRDefault="00CD2C5F" w:rsidP="00AE0BAE">
            <w:pPr>
              <w:pStyle w:val="Bang"/>
            </w:pPr>
          </w:p>
        </w:tc>
        <w:tc>
          <w:tcPr>
            <w:tcW w:w="1260" w:type="dxa"/>
            <w:vAlign w:val="center"/>
          </w:tcPr>
          <w:p w:rsidR="00CD2C5F" w:rsidRPr="00CC7543" w:rsidRDefault="00CD2C5F" w:rsidP="00AE0BAE">
            <w:pPr>
              <w:pStyle w:val="Bang"/>
            </w:pPr>
          </w:p>
        </w:tc>
        <w:tc>
          <w:tcPr>
            <w:tcW w:w="1710" w:type="dxa"/>
            <w:vAlign w:val="center"/>
          </w:tcPr>
          <w:p w:rsidR="00CD2C5F" w:rsidRPr="00CC7543" w:rsidRDefault="00CD2C5F" w:rsidP="00AE0BAE">
            <w:pPr>
              <w:pStyle w:val="Bang"/>
            </w:pPr>
          </w:p>
        </w:tc>
        <w:tc>
          <w:tcPr>
            <w:tcW w:w="1800" w:type="dxa"/>
            <w:vAlign w:val="center"/>
          </w:tcPr>
          <w:p w:rsidR="00CD2C5F" w:rsidRPr="00CC7543" w:rsidRDefault="00CD2C5F" w:rsidP="00AE0BAE">
            <w:pPr>
              <w:pStyle w:val="Bang"/>
            </w:pPr>
          </w:p>
        </w:tc>
      </w:tr>
      <w:tr w:rsidR="00CD2C5F" w:rsidRPr="00CC7543" w:rsidTr="00F453FA">
        <w:tc>
          <w:tcPr>
            <w:tcW w:w="630" w:type="dxa"/>
            <w:vAlign w:val="center"/>
          </w:tcPr>
          <w:p w:rsidR="00CD2C5F" w:rsidRPr="00CC7543" w:rsidRDefault="00CD2C5F" w:rsidP="00AE0BAE">
            <w:pPr>
              <w:pStyle w:val="Bang"/>
            </w:pPr>
          </w:p>
        </w:tc>
        <w:tc>
          <w:tcPr>
            <w:tcW w:w="3420" w:type="dxa"/>
            <w:vAlign w:val="center"/>
          </w:tcPr>
          <w:p w:rsidR="00CD2C5F" w:rsidRPr="00CC7543" w:rsidRDefault="00CD2C5F" w:rsidP="00AE0BAE">
            <w:pPr>
              <w:pStyle w:val="Bang"/>
            </w:pPr>
          </w:p>
        </w:tc>
        <w:tc>
          <w:tcPr>
            <w:tcW w:w="1260" w:type="dxa"/>
            <w:vAlign w:val="center"/>
          </w:tcPr>
          <w:p w:rsidR="00CD2C5F" w:rsidRPr="00CC7543" w:rsidRDefault="00CD2C5F" w:rsidP="00AE0BAE">
            <w:pPr>
              <w:pStyle w:val="Bang"/>
            </w:pPr>
          </w:p>
        </w:tc>
        <w:tc>
          <w:tcPr>
            <w:tcW w:w="1710" w:type="dxa"/>
            <w:vAlign w:val="center"/>
          </w:tcPr>
          <w:p w:rsidR="00CD2C5F" w:rsidRPr="00CC7543" w:rsidRDefault="00CD2C5F" w:rsidP="00AE0BAE">
            <w:pPr>
              <w:pStyle w:val="Bang"/>
            </w:pPr>
          </w:p>
        </w:tc>
        <w:tc>
          <w:tcPr>
            <w:tcW w:w="1800" w:type="dxa"/>
            <w:vAlign w:val="center"/>
          </w:tcPr>
          <w:p w:rsidR="00CD2C5F" w:rsidRPr="00CC7543" w:rsidRDefault="00CD2C5F" w:rsidP="00AE0BAE">
            <w:pPr>
              <w:pStyle w:val="Bang"/>
            </w:pPr>
          </w:p>
        </w:tc>
      </w:tr>
    </w:tbl>
    <w:p w:rsidR="00D25A64" w:rsidRDefault="00D25A64" w:rsidP="00AE0BAE"/>
    <w:sectPr w:rsidR="00D25A64" w:rsidSect="00206072">
      <w:headerReference w:type="even" r:id="rId10"/>
      <w:headerReference w:type="default" r:id="rId11"/>
      <w:footerReference w:type="even" r:id="rId12"/>
      <w:footerReference w:type="default" r:id="rId13"/>
      <w:type w:val="continuous"/>
      <w:pgSz w:w="11909" w:h="16834" w:code="9"/>
      <w:pgMar w:top="720" w:right="1152" w:bottom="720" w:left="1440" w:header="576" w:footer="576" w:gutter="0"/>
      <w:cols w:space="709"/>
      <w:titlePg/>
      <w:docGrid w:linePitch="21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E8B" w:rsidRDefault="00123E8B" w:rsidP="00AE0BAE">
      <w:r>
        <w:separator/>
      </w:r>
    </w:p>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endnote>
  <w:endnote w:type="continuationSeparator" w:id="0">
    <w:p w:rsidR="00123E8B" w:rsidRDefault="00123E8B" w:rsidP="00AE0BAE">
      <w:r>
        <w:continuationSeparator/>
      </w:r>
    </w:p>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7" w:usb1="00000000" w:usb2="00000000" w:usb3="00000000" w:csb0="00000013" w:csb1="00000000"/>
  </w:font>
  <w:font w:name=".VnArial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CF" w:rsidRDefault="00352ACF" w:rsidP="00AE0BAE">
    <w:pPr>
      <w:pStyle w:val="Footer"/>
    </w:pPr>
  </w:p>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AE0BAE" w:rsidRDefault="00AE0BAE" w:rsidP="00AE0BA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CF" w:rsidRDefault="00352ACF" w:rsidP="0020607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0358F1">
      <w:rPr>
        <w:rStyle w:val="PageNumber"/>
        <w:noProof/>
      </w:rPr>
      <w:t>18</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0358F1">
      <w:rPr>
        <w:rStyle w:val="PageNumber"/>
        <w:noProof/>
      </w:rPr>
      <w:t>27</w:t>
    </w:r>
    <w:r w:rsidRPr="0041190E">
      <w:rPr>
        <w:rStyle w:val="PageNumber"/>
      </w:rPr>
      <w:fldChar w:fldCharType="end"/>
    </w:r>
  </w:p>
  <w:p w:rsidR="00352ACF" w:rsidRDefault="00352ACF" w:rsidP="00AE0BAE"/>
  <w:p w:rsidR="00AE0BAE" w:rsidRDefault="00AE0BAE" w:rsidP="00AE0BA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E8B" w:rsidRDefault="00123E8B" w:rsidP="00AE0BAE">
      <w:r>
        <w:separator/>
      </w:r>
    </w:p>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footnote>
  <w:footnote w:type="continuationSeparator" w:id="0">
    <w:p w:rsidR="00123E8B" w:rsidRDefault="00123E8B" w:rsidP="00AE0BAE">
      <w:r>
        <w:continuationSeparator/>
      </w:r>
    </w:p>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p w:rsidR="00123E8B" w:rsidRDefault="00123E8B" w:rsidP="00AE0BA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352ACF" w:rsidRDefault="00352ACF" w:rsidP="00AE0BAE"/>
  <w:p w:rsidR="00AE0BAE" w:rsidRDefault="00AE0BAE" w:rsidP="00AE0BA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CF" w:rsidRDefault="00352ACF" w:rsidP="00206072">
    <w:pPr>
      <w:pStyle w:val="Header"/>
    </w:pPr>
    <w:r w:rsidRPr="0041190E">
      <w:t>&lt;P</w:t>
    </w:r>
    <w:r>
      <w:t>roject code&gt;-Project Plan</w:t>
    </w:r>
    <w:r>
      <w:tab/>
      <w:t>v&lt;x.x</w:t>
    </w:r>
  </w:p>
  <w:p w:rsidR="00206072" w:rsidRDefault="00206072" w:rsidP="00206072">
    <w:pPr>
      <w:pStyle w:val="Header"/>
    </w:pPr>
  </w:p>
  <w:p w:rsidR="00AE0BAE" w:rsidRDefault="00AE0BAE" w:rsidP="00AE0BA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4E46"/>
    <w:multiLevelType w:val="hybridMultilevel"/>
    <w:tmpl w:val="180CF5A6"/>
    <w:lvl w:ilvl="0" w:tplc="8BE8EA5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41325D"/>
    <w:multiLevelType w:val="multilevel"/>
    <w:tmpl w:val="BA340AF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9770EA"/>
    <w:multiLevelType w:val="singleLevel"/>
    <w:tmpl w:val="A2B453D0"/>
    <w:name w:val="5222222"/>
    <w:lvl w:ilvl="0">
      <w:start w:val="1"/>
      <w:numFmt w:val="decimal"/>
      <w:lvlText w:val="%1."/>
      <w:lvlJc w:val="left"/>
      <w:pPr>
        <w:tabs>
          <w:tab w:val="num" w:pos="360"/>
        </w:tabs>
        <w:ind w:left="216" w:hanging="216"/>
      </w:pPr>
    </w:lvl>
  </w:abstractNum>
  <w:abstractNum w:abstractNumId="4" w15:restartNumberingAfterBreak="0">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 w15:restartNumberingAfterBreak="0">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7"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15:restartNumberingAfterBreak="0">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D0F2E"/>
    <w:multiLevelType w:val="hybridMultilevel"/>
    <w:tmpl w:val="167613FE"/>
    <w:lvl w:ilvl="0" w:tplc="8BE8EA5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15:restartNumberingAfterBreak="0">
    <w:nsid w:val="37B8578F"/>
    <w:multiLevelType w:val="hybridMultilevel"/>
    <w:tmpl w:val="878C7D4E"/>
    <w:lvl w:ilvl="0" w:tplc="8BE8EA5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15:restartNumberingAfterBreak="0">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15:restartNumberingAfterBreak="0">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15:restartNumberingAfterBreak="0">
    <w:nsid w:val="5C100C26"/>
    <w:multiLevelType w:val="hybridMultilevel"/>
    <w:tmpl w:val="5D829ED6"/>
    <w:lvl w:ilvl="0" w:tplc="1B5886CE">
      <w:start w:val="100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15:restartNumberingAfterBreak="0">
    <w:nsid w:val="61F06D84"/>
    <w:multiLevelType w:val="hybridMultilevel"/>
    <w:tmpl w:val="3E9E8CC4"/>
    <w:lvl w:ilvl="0" w:tplc="1B5886CE">
      <w:start w:val="1000"/>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15:restartNumberingAfterBreak="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15:restartNumberingAfterBreak="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15:restartNumberingAfterBreak="0">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15:restartNumberingAfterBreak="0">
    <w:nsid w:val="77E73B84"/>
    <w:multiLevelType w:val="hybridMultilevel"/>
    <w:tmpl w:val="F5DEF3EE"/>
    <w:lvl w:ilvl="0" w:tplc="1B5886CE">
      <w:start w:val="100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7"/>
  </w:num>
  <w:num w:numId="3">
    <w:abstractNumId w:val="17"/>
  </w:num>
  <w:num w:numId="4">
    <w:abstractNumId w:val="28"/>
  </w:num>
  <w:num w:numId="5">
    <w:abstractNumId w:val="24"/>
  </w:num>
  <w:num w:numId="6">
    <w:abstractNumId w:val="1"/>
  </w:num>
  <w:num w:numId="7">
    <w:abstractNumId w:val="13"/>
  </w:num>
  <w:num w:numId="8">
    <w:abstractNumId w:val="5"/>
  </w:num>
  <w:num w:numId="9">
    <w:abstractNumId w:val="11"/>
  </w:num>
  <w:num w:numId="10">
    <w:abstractNumId w:val="18"/>
  </w:num>
  <w:num w:numId="11">
    <w:abstractNumId w:val="9"/>
  </w:num>
  <w:num w:numId="12">
    <w:abstractNumId w:val="16"/>
  </w:num>
  <w:num w:numId="13">
    <w:abstractNumId w:val="0"/>
  </w:num>
  <w:num w:numId="14">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09E"/>
    <w:rsid w:val="00014635"/>
    <w:rsid w:val="000254CE"/>
    <w:rsid w:val="0002635D"/>
    <w:rsid w:val="00034D55"/>
    <w:rsid w:val="000358F1"/>
    <w:rsid w:val="0004031D"/>
    <w:rsid w:val="00040866"/>
    <w:rsid w:val="0005074B"/>
    <w:rsid w:val="000529C7"/>
    <w:rsid w:val="00057DEA"/>
    <w:rsid w:val="0006170E"/>
    <w:rsid w:val="00063F80"/>
    <w:rsid w:val="00064702"/>
    <w:rsid w:val="00066104"/>
    <w:rsid w:val="000733ED"/>
    <w:rsid w:val="00074C0B"/>
    <w:rsid w:val="00076926"/>
    <w:rsid w:val="00082FF9"/>
    <w:rsid w:val="00084659"/>
    <w:rsid w:val="00092EC9"/>
    <w:rsid w:val="00094F4D"/>
    <w:rsid w:val="000A22F9"/>
    <w:rsid w:val="000A4A4B"/>
    <w:rsid w:val="000A7A28"/>
    <w:rsid w:val="000B5803"/>
    <w:rsid w:val="000C0876"/>
    <w:rsid w:val="000C7399"/>
    <w:rsid w:val="000D35D9"/>
    <w:rsid w:val="000D660D"/>
    <w:rsid w:val="000F718F"/>
    <w:rsid w:val="00111FE2"/>
    <w:rsid w:val="00112B8B"/>
    <w:rsid w:val="00115524"/>
    <w:rsid w:val="00117B83"/>
    <w:rsid w:val="00120810"/>
    <w:rsid w:val="00121D0B"/>
    <w:rsid w:val="00122AF5"/>
    <w:rsid w:val="00123E8B"/>
    <w:rsid w:val="00127F1D"/>
    <w:rsid w:val="00132442"/>
    <w:rsid w:val="001409B2"/>
    <w:rsid w:val="001422CC"/>
    <w:rsid w:val="00145BB5"/>
    <w:rsid w:val="00154284"/>
    <w:rsid w:val="001569D2"/>
    <w:rsid w:val="001653A2"/>
    <w:rsid w:val="001655A4"/>
    <w:rsid w:val="0016746B"/>
    <w:rsid w:val="0017126B"/>
    <w:rsid w:val="00172889"/>
    <w:rsid w:val="00173384"/>
    <w:rsid w:val="00176935"/>
    <w:rsid w:val="00180C7C"/>
    <w:rsid w:val="001944B2"/>
    <w:rsid w:val="00195915"/>
    <w:rsid w:val="00196871"/>
    <w:rsid w:val="001A298D"/>
    <w:rsid w:val="001A66A4"/>
    <w:rsid w:val="001B3B04"/>
    <w:rsid w:val="001B4EDC"/>
    <w:rsid w:val="001C2C61"/>
    <w:rsid w:val="001C4009"/>
    <w:rsid w:val="001C4034"/>
    <w:rsid w:val="001E2B2A"/>
    <w:rsid w:val="001E76AD"/>
    <w:rsid w:val="001F1BCD"/>
    <w:rsid w:val="001F7829"/>
    <w:rsid w:val="00203AA7"/>
    <w:rsid w:val="00206072"/>
    <w:rsid w:val="0021000B"/>
    <w:rsid w:val="00212411"/>
    <w:rsid w:val="00212F6D"/>
    <w:rsid w:val="00214029"/>
    <w:rsid w:val="00232F5F"/>
    <w:rsid w:val="00235A5E"/>
    <w:rsid w:val="00235A68"/>
    <w:rsid w:val="002446C8"/>
    <w:rsid w:val="002542E4"/>
    <w:rsid w:val="00282002"/>
    <w:rsid w:val="00283689"/>
    <w:rsid w:val="00285163"/>
    <w:rsid w:val="002856B0"/>
    <w:rsid w:val="00287A48"/>
    <w:rsid w:val="00296744"/>
    <w:rsid w:val="002B0E63"/>
    <w:rsid w:val="002B6626"/>
    <w:rsid w:val="002C4B65"/>
    <w:rsid w:val="002D0856"/>
    <w:rsid w:val="002E09C4"/>
    <w:rsid w:val="002E0F68"/>
    <w:rsid w:val="002E2CC9"/>
    <w:rsid w:val="002E7393"/>
    <w:rsid w:val="002F057C"/>
    <w:rsid w:val="002F55B7"/>
    <w:rsid w:val="002F77A9"/>
    <w:rsid w:val="002F79C7"/>
    <w:rsid w:val="00301C59"/>
    <w:rsid w:val="00312ECA"/>
    <w:rsid w:val="00313914"/>
    <w:rsid w:val="003158B7"/>
    <w:rsid w:val="0031743F"/>
    <w:rsid w:val="00320F1C"/>
    <w:rsid w:val="00323DF5"/>
    <w:rsid w:val="00335ACE"/>
    <w:rsid w:val="00344C10"/>
    <w:rsid w:val="00352ACF"/>
    <w:rsid w:val="0035538B"/>
    <w:rsid w:val="003718CA"/>
    <w:rsid w:val="00377410"/>
    <w:rsid w:val="0038097F"/>
    <w:rsid w:val="00380E56"/>
    <w:rsid w:val="003821A6"/>
    <w:rsid w:val="00386161"/>
    <w:rsid w:val="00391DA7"/>
    <w:rsid w:val="003A2474"/>
    <w:rsid w:val="003A5755"/>
    <w:rsid w:val="003D54A6"/>
    <w:rsid w:val="003E1E2A"/>
    <w:rsid w:val="003E5D74"/>
    <w:rsid w:val="003F2F0C"/>
    <w:rsid w:val="003F32DE"/>
    <w:rsid w:val="003F7880"/>
    <w:rsid w:val="00401BBD"/>
    <w:rsid w:val="0041190E"/>
    <w:rsid w:val="00425104"/>
    <w:rsid w:val="00427DED"/>
    <w:rsid w:val="004331F7"/>
    <w:rsid w:val="0043395A"/>
    <w:rsid w:val="00443BCD"/>
    <w:rsid w:val="00444DCA"/>
    <w:rsid w:val="00450ECC"/>
    <w:rsid w:val="0045609E"/>
    <w:rsid w:val="00461956"/>
    <w:rsid w:val="00463CEF"/>
    <w:rsid w:val="00475D31"/>
    <w:rsid w:val="0048420C"/>
    <w:rsid w:val="00485D7C"/>
    <w:rsid w:val="004A2AA5"/>
    <w:rsid w:val="004A4BCA"/>
    <w:rsid w:val="004B3152"/>
    <w:rsid w:val="004B362E"/>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404E8"/>
    <w:rsid w:val="0054578A"/>
    <w:rsid w:val="00545A26"/>
    <w:rsid w:val="00545E2A"/>
    <w:rsid w:val="00545FA5"/>
    <w:rsid w:val="005678E1"/>
    <w:rsid w:val="00575D94"/>
    <w:rsid w:val="005760EE"/>
    <w:rsid w:val="00583A92"/>
    <w:rsid w:val="00584070"/>
    <w:rsid w:val="0058427A"/>
    <w:rsid w:val="0058670F"/>
    <w:rsid w:val="005907E3"/>
    <w:rsid w:val="00591F5A"/>
    <w:rsid w:val="00595609"/>
    <w:rsid w:val="00595975"/>
    <w:rsid w:val="005E1584"/>
    <w:rsid w:val="005E57A7"/>
    <w:rsid w:val="005E6149"/>
    <w:rsid w:val="005F13F0"/>
    <w:rsid w:val="0061035D"/>
    <w:rsid w:val="006103E0"/>
    <w:rsid w:val="00627EAA"/>
    <w:rsid w:val="006306E5"/>
    <w:rsid w:val="006314BB"/>
    <w:rsid w:val="00631BD3"/>
    <w:rsid w:val="00633398"/>
    <w:rsid w:val="006431DA"/>
    <w:rsid w:val="00644A0C"/>
    <w:rsid w:val="00647E7D"/>
    <w:rsid w:val="00652BDF"/>
    <w:rsid w:val="0066078E"/>
    <w:rsid w:val="00662347"/>
    <w:rsid w:val="00673D37"/>
    <w:rsid w:val="00683112"/>
    <w:rsid w:val="00683C9C"/>
    <w:rsid w:val="0069526C"/>
    <w:rsid w:val="00696C4A"/>
    <w:rsid w:val="00696D31"/>
    <w:rsid w:val="0069737A"/>
    <w:rsid w:val="006A0D03"/>
    <w:rsid w:val="006B2706"/>
    <w:rsid w:val="006B2834"/>
    <w:rsid w:val="006B2CA8"/>
    <w:rsid w:val="006C25A2"/>
    <w:rsid w:val="006D21CC"/>
    <w:rsid w:val="006D525E"/>
    <w:rsid w:val="006E5223"/>
    <w:rsid w:val="0070052E"/>
    <w:rsid w:val="007006FD"/>
    <w:rsid w:val="0070752A"/>
    <w:rsid w:val="00713F4D"/>
    <w:rsid w:val="00723612"/>
    <w:rsid w:val="0072733B"/>
    <w:rsid w:val="00740422"/>
    <w:rsid w:val="00740F69"/>
    <w:rsid w:val="00740FB4"/>
    <w:rsid w:val="007416E7"/>
    <w:rsid w:val="007454BC"/>
    <w:rsid w:val="00747599"/>
    <w:rsid w:val="00752BBC"/>
    <w:rsid w:val="00757558"/>
    <w:rsid w:val="00761503"/>
    <w:rsid w:val="0077699E"/>
    <w:rsid w:val="0078111F"/>
    <w:rsid w:val="00792389"/>
    <w:rsid w:val="0079640C"/>
    <w:rsid w:val="007A2D04"/>
    <w:rsid w:val="007A73D0"/>
    <w:rsid w:val="007B4F6D"/>
    <w:rsid w:val="007C43C7"/>
    <w:rsid w:val="007C4601"/>
    <w:rsid w:val="007C53D3"/>
    <w:rsid w:val="007C548F"/>
    <w:rsid w:val="007C5DD6"/>
    <w:rsid w:val="007C7613"/>
    <w:rsid w:val="007D0084"/>
    <w:rsid w:val="007D0B3F"/>
    <w:rsid w:val="007D3328"/>
    <w:rsid w:val="007D5023"/>
    <w:rsid w:val="007E53AD"/>
    <w:rsid w:val="007F5D29"/>
    <w:rsid w:val="008121EF"/>
    <w:rsid w:val="00812633"/>
    <w:rsid w:val="008218B1"/>
    <w:rsid w:val="00823B57"/>
    <w:rsid w:val="008269D1"/>
    <w:rsid w:val="00833C7A"/>
    <w:rsid w:val="00834F21"/>
    <w:rsid w:val="00837703"/>
    <w:rsid w:val="008448A8"/>
    <w:rsid w:val="008470EC"/>
    <w:rsid w:val="00852154"/>
    <w:rsid w:val="008527E4"/>
    <w:rsid w:val="0086303E"/>
    <w:rsid w:val="00867126"/>
    <w:rsid w:val="0088336F"/>
    <w:rsid w:val="00885BFA"/>
    <w:rsid w:val="00887333"/>
    <w:rsid w:val="00890711"/>
    <w:rsid w:val="00891122"/>
    <w:rsid w:val="008C0F87"/>
    <w:rsid w:val="008C6920"/>
    <w:rsid w:val="008D473E"/>
    <w:rsid w:val="008D61B2"/>
    <w:rsid w:val="009044AA"/>
    <w:rsid w:val="00904EE2"/>
    <w:rsid w:val="009111F1"/>
    <w:rsid w:val="00911EDE"/>
    <w:rsid w:val="00912C5E"/>
    <w:rsid w:val="00915555"/>
    <w:rsid w:val="00916D36"/>
    <w:rsid w:val="009334D1"/>
    <w:rsid w:val="00934363"/>
    <w:rsid w:val="0093535C"/>
    <w:rsid w:val="00957C4C"/>
    <w:rsid w:val="0096518C"/>
    <w:rsid w:val="009712B7"/>
    <w:rsid w:val="0097327F"/>
    <w:rsid w:val="00986E5D"/>
    <w:rsid w:val="009C3500"/>
    <w:rsid w:val="009C3DF5"/>
    <w:rsid w:val="009C3E0B"/>
    <w:rsid w:val="009C47B5"/>
    <w:rsid w:val="009D1370"/>
    <w:rsid w:val="009F2DE8"/>
    <w:rsid w:val="009F39D4"/>
    <w:rsid w:val="009F46CF"/>
    <w:rsid w:val="00A0684C"/>
    <w:rsid w:val="00A07E18"/>
    <w:rsid w:val="00A1265B"/>
    <w:rsid w:val="00A1376A"/>
    <w:rsid w:val="00A16428"/>
    <w:rsid w:val="00A1663E"/>
    <w:rsid w:val="00A16D77"/>
    <w:rsid w:val="00A3683E"/>
    <w:rsid w:val="00A36FF8"/>
    <w:rsid w:val="00A40798"/>
    <w:rsid w:val="00A40D56"/>
    <w:rsid w:val="00A500FF"/>
    <w:rsid w:val="00A537D4"/>
    <w:rsid w:val="00A60C2F"/>
    <w:rsid w:val="00A62AAA"/>
    <w:rsid w:val="00A6676A"/>
    <w:rsid w:val="00A7605B"/>
    <w:rsid w:val="00A7668E"/>
    <w:rsid w:val="00A81510"/>
    <w:rsid w:val="00A849AE"/>
    <w:rsid w:val="00A94382"/>
    <w:rsid w:val="00AA5E8E"/>
    <w:rsid w:val="00AB0BE0"/>
    <w:rsid w:val="00AB257C"/>
    <w:rsid w:val="00AB35A4"/>
    <w:rsid w:val="00AB3DA1"/>
    <w:rsid w:val="00AC5789"/>
    <w:rsid w:val="00AE0BAE"/>
    <w:rsid w:val="00AE59EA"/>
    <w:rsid w:val="00AE5B10"/>
    <w:rsid w:val="00AE7BF1"/>
    <w:rsid w:val="00AF14C4"/>
    <w:rsid w:val="00AF209E"/>
    <w:rsid w:val="00AF74B2"/>
    <w:rsid w:val="00B014DB"/>
    <w:rsid w:val="00B103BE"/>
    <w:rsid w:val="00B16672"/>
    <w:rsid w:val="00B234C9"/>
    <w:rsid w:val="00B30362"/>
    <w:rsid w:val="00B3384D"/>
    <w:rsid w:val="00B355A2"/>
    <w:rsid w:val="00B355D1"/>
    <w:rsid w:val="00B40DB1"/>
    <w:rsid w:val="00B53814"/>
    <w:rsid w:val="00B54459"/>
    <w:rsid w:val="00B61454"/>
    <w:rsid w:val="00B6567B"/>
    <w:rsid w:val="00B75652"/>
    <w:rsid w:val="00B85071"/>
    <w:rsid w:val="00B85335"/>
    <w:rsid w:val="00B87A2C"/>
    <w:rsid w:val="00B920E1"/>
    <w:rsid w:val="00BA1E24"/>
    <w:rsid w:val="00BA2EA1"/>
    <w:rsid w:val="00BA2FC7"/>
    <w:rsid w:val="00BA5DFE"/>
    <w:rsid w:val="00BA6B74"/>
    <w:rsid w:val="00BB4119"/>
    <w:rsid w:val="00BB4375"/>
    <w:rsid w:val="00BB5021"/>
    <w:rsid w:val="00BC6BFC"/>
    <w:rsid w:val="00BD6BA8"/>
    <w:rsid w:val="00BD6F1A"/>
    <w:rsid w:val="00BF43D8"/>
    <w:rsid w:val="00BF5894"/>
    <w:rsid w:val="00C016AC"/>
    <w:rsid w:val="00C07793"/>
    <w:rsid w:val="00C20E37"/>
    <w:rsid w:val="00C23B5C"/>
    <w:rsid w:val="00C47615"/>
    <w:rsid w:val="00C512DE"/>
    <w:rsid w:val="00C52874"/>
    <w:rsid w:val="00C52BDF"/>
    <w:rsid w:val="00C52D79"/>
    <w:rsid w:val="00C537DB"/>
    <w:rsid w:val="00C56900"/>
    <w:rsid w:val="00C574F5"/>
    <w:rsid w:val="00C60549"/>
    <w:rsid w:val="00C609B7"/>
    <w:rsid w:val="00C646C0"/>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B0F42"/>
    <w:rsid w:val="00CB7B2C"/>
    <w:rsid w:val="00CC7543"/>
    <w:rsid w:val="00CD1AF7"/>
    <w:rsid w:val="00CD2C5F"/>
    <w:rsid w:val="00CD4559"/>
    <w:rsid w:val="00CE6273"/>
    <w:rsid w:val="00CE7A42"/>
    <w:rsid w:val="00CF2821"/>
    <w:rsid w:val="00CF6925"/>
    <w:rsid w:val="00CF6B5B"/>
    <w:rsid w:val="00CF6BF5"/>
    <w:rsid w:val="00D03CC4"/>
    <w:rsid w:val="00D04CAB"/>
    <w:rsid w:val="00D06440"/>
    <w:rsid w:val="00D151A5"/>
    <w:rsid w:val="00D24CA3"/>
    <w:rsid w:val="00D25A64"/>
    <w:rsid w:val="00D262D3"/>
    <w:rsid w:val="00D30511"/>
    <w:rsid w:val="00D32A82"/>
    <w:rsid w:val="00D354D1"/>
    <w:rsid w:val="00D422AF"/>
    <w:rsid w:val="00D470E3"/>
    <w:rsid w:val="00D520C3"/>
    <w:rsid w:val="00D546F4"/>
    <w:rsid w:val="00D64A20"/>
    <w:rsid w:val="00D71DCF"/>
    <w:rsid w:val="00D8345A"/>
    <w:rsid w:val="00D91014"/>
    <w:rsid w:val="00D97438"/>
    <w:rsid w:val="00D97582"/>
    <w:rsid w:val="00DA07B3"/>
    <w:rsid w:val="00DA1084"/>
    <w:rsid w:val="00DB76A4"/>
    <w:rsid w:val="00DC10E6"/>
    <w:rsid w:val="00DC1240"/>
    <w:rsid w:val="00DD0B67"/>
    <w:rsid w:val="00DD5D77"/>
    <w:rsid w:val="00DE1974"/>
    <w:rsid w:val="00DE22C9"/>
    <w:rsid w:val="00DE4065"/>
    <w:rsid w:val="00DF6B96"/>
    <w:rsid w:val="00E016E0"/>
    <w:rsid w:val="00E01DA9"/>
    <w:rsid w:val="00E031FE"/>
    <w:rsid w:val="00E04938"/>
    <w:rsid w:val="00E05837"/>
    <w:rsid w:val="00E0793B"/>
    <w:rsid w:val="00E10392"/>
    <w:rsid w:val="00E11A7E"/>
    <w:rsid w:val="00E24CDD"/>
    <w:rsid w:val="00E25066"/>
    <w:rsid w:val="00E27428"/>
    <w:rsid w:val="00E31A04"/>
    <w:rsid w:val="00E43675"/>
    <w:rsid w:val="00E542BB"/>
    <w:rsid w:val="00E56355"/>
    <w:rsid w:val="00E60D3B"/>
    <w:rsid w:val="00E62A83"/>
    <w:rsid w:val="00E671DA"/>
    <w:rsid w:val="00E73E14"/>
    <w:rsid w:val="00E85F7F"/>
    <w:rsid w:val="00E9041C"/>
    <w:rsid w:val="00E90D2D"/>
    <w:rsid w:val="00EA1A77"/>
    <w:rsid w:val="00EA1E28"/>
    <w:rsid w:val="00EA1E75"/>
    <w:rsid w:val="00EA789B"/>
    <w:rsid w:val="00EB10F9"/>
    <w:rsid w:val="00EB17A7"/>
    <w:rsid w:val="00EB3D4F"/>
    <w:rsid w:val="00EC7B9A"/>
    <w:rsid w:val="00ED494E"/>
    <w:rsid w:val="00ED6A74"/>
    <w:rsid w:val="00EE2407"/>
    <w:rsid w:val="00EE395A"/>
    <w:rsid w:val="00EE462B"/>
    <w:rsid w:val="00EE7051"/>
    <w:rsid w:val="00EF5C30"/>
    <w:rsid w:val="00F075BA"/>
    <w:rsid w:val="00F10D7A"/>
    <w:rsid w:val="00F370AD"/>
    <w:rsid w:val="00F423B5"/>
    <w:rsid w:val="00F448C1"/>
    <w:rsid w:val="00F453FA"/>
    <w:rsid w:val="00F454AC"/>
    <w:rsid w:val="00F51F6D"/>
    <w:rsid w:val="00F54910"/>
    <w:rsid w:val="00F6125C"/>
    <w:rsid w:val="00F75AFA"/>
    <w:rsid w:val="00F90CCC"/>
    <w:rsid w:val="00F9274C"/>
    <w:rsid w:val="00F93330"/>
    <w:rsid w:val="00FA149F"/>
    <w:rsid w:val="00FA22C2"/>
    <w:rsid w:val="00FA22F4"/>
    <w:rsid w:val="00FB27F6"/>
    <w:rsid w:val="00FC3D43"/>
    <w:rsid w:val="00FC7254"/>
    <w:rsid w:val="00FD3A16"/>
    <w:rsid w:val="00FD5D24"/>
    <w:rsid w:val="00FD6C16"/>
    <w:rsid w:val="00FD6DF0"/>
    <w:rsid w:val="00FE2132"/>
    <w:rsid w:val="00FF1505"/>
    <w:rsid w:val="00FF1E5C"/>
    <w:rsid w:val="00FF21A2"/>
    <w:rsid w:val="00FF4273"/>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4B40617F"/>
  <w15:chartTrackingRefBased/>
  <w15:docId w15:val="{2E5950A2-E6D1-4ADC-B146-16FE984C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E0BAE"/>
    <w:pPr>
      <w:spacing w:before="120" w:after="60"/>
    </w:pPr>
    <w:rPr>
      <w:rFonts w:ascii="Arial" w:hAnsi="Arial" w:cstheme="minorHAnsi"/>
      <w:b/>
      <w:iCs/>
      <w:sz w:val="16"/>
      <w:szCs w:val="16"/>
      <w:lang w:eastAsia="en-US"/>
    </w:rPr>
  </w:style>
  <w:style w:type="paragraph" w:styleId="Heading1">
    <w:name w:val="heading 1"/>
    <w:aliases w:val="H1"/>
    <w:basedOn w:val="Normal"/>
    <w:next w:val="Heading2"/>
    <w:autoRedefine/>
    <w:qFormat/>
    <w:rsid w:val="007B4F6D"/>
    <w:pPr>
      <w:keepNext/>
      <w:pageBreakBefore/>
      <w:numPr>
        <w:numId w:val="6"/>
      </w:numPr>
      <w:spacing w:before="480" w:after="120"/>
      <w:outlineLvl w:val="0"/>
    </w:pPr>
    <w:rPr>
      <w:rFonts w:cs="Times New Roman"/>
      <w:bCs/>
      <w:caps/>
      <w:kern w:val="28"/>
      <w:sz w:val="24"/>
      <w:szCs w:val="24"/>
    </w:rPr>
  </w:style>
  <w:style w:type="paragraph" w:styleId="Heading2">
    <w:name w:val="heading 2"/>
    <w:aliases w:val="l2,H2"/>
    <w:basedOn w:val="Normal"/>
    <w:next w:val="NormalIndent"/>
    <w:autoRedefine/>
    <w:qFormat/>
    <w:rsid w:val="008C6920"/>
    <w:pPr>
      <w:keepNext/>
      <w:numPr>
        <w:ilvl w:val="1"/>
        <w:numId w:val="6"/>
      </w:numPr>
      <w:tabs>
        <w:tab w:val="clear" w:pos="567"/>
        <w:tab w:val="num" w:pos="540"/>
      </w:tabs>
      <w:spacing w:before="480" w:after="240"/>
      <w:ind w:left="562" w:hanging="562"/>
      <w:outlineLvl w:val="1"/>
    </w:pPr>
    <w:rPr>
      <w:rFonts w:cs="Times New Roman"/>
      <w:bCs/>
      <w:i/>
      <w:sz w:val="22"/>
      <w:szCs w:val="22"/>
    </w:rPr>
  </w:style>
  <w:style w:type="paragraph" w:styleId="Heading3">
    <w:name w:val="heading 3"/>
    <w:basedOn w:val="Normal"/>
    <w:next w:val="Normal"/>
    <w:autoRedefine/>
    <w:qFormat/>
    <w:rsid w:val="00C72DA5"/>
    <w:pPr>
      <w:keepNext/>
      <w:numPr>
        <w:ilvl w:val="2"/>
        <w:numId w:val="6"/>
      </w:numPr>
      <w:tabs>
        <w:tab w:val="clear" w:pos="2214"/>
        <w:tab w:val="num" w:pos="900"/>
      </w:tabs>
      <w:spacing w:before="240" w:after="240"/>
      <w:ind w:left="900" w:hanging="360"/>
      <w:outlineLvl w:val="2"/>
    </w:pPr>
    <w:rPr>
      <w:bCs/>
      <w:sz w:val="18"/>
    </w:rPr>
  </w:style>
  <w:style w:type="paragraph" w:styleId="Heading4">
    <w:name w:val="heading 4"/>
    <w:basedOn w:val="Normal"/>
    <w:next w:val="Normal"/>
    <w:autoRedefine/>
    <w:qFormat/>
    <w:rsid w:val="00214029"/>
    <w:pPr>
      <w:keepNext/>
      <w:spacing w:before="240"/>
      <w:outlineLvl w:val="3"/>
    </w:pPr>
    <w:rPr>
      <w:bCs/>
      <w:sz w:val="18"/>
      <w:szCs w:val="24"/>
    </w:rPr>
  </w:style>
  <w:style w:type="paragraph" w:styleId="Heading5">
    <w:name w:val="heading 5"/>
    <w:basedOn w:val="Normal"/>
    <w:next w:val="Normal"/>
    <w:qFormat/>
    <w:rsid w:val="00214029"/>
    <w:pPr>
      <w:keepNext/>
      <w:ind w:left="720"/>
      <w:outlineLvl w:val="4"/>
    </w:pPr>
    <w:rPr>
      <w:bCs/>
    </w:rPr>
  </w:style>
  <w:style w:type="paragraph" w:styleId="Heading6">
    <w:name w:val="heading 6"/>
    <w:basedOn w:val="Normal"/>
    <w:next w:val="Normal"/>
    <w:qFormat/>
    <w:rsid w:val="00214029"/>
    <w:pPr>
      <w:keepNext/>
      <w:ind w:left="1080"/>
      <w:outlineLvl w:val="5"/>
    </w:pPr>
    <w:rPr>
      <w:rFonts w:ascii=".VnTime" w:hAnsi=".VnTime" w:cs="Times New Roman"/>
      <w:bCs/>
      <w:i/>
      <w:sz w:val="22"/>
      <w:szCs w:val="22"/>
    </w:rPr>
  </w:style>
  <w:style w:type="paragraph" w:styleId="Heading7">
    <w:name w:val="heading 7"/>
    <w:basedOn w:val="Normal"/>
    <w:next w:val="Normal"/>
    <w:qFormat/>
    <w:rsid w:val="00214029"/>
    <w:pPr>
      <w:keepNext/>
      <w:spacing w:before="60"/>
      <w:outlineLvl w:val="6"/>
    </w:pPr>
    <w:rPr>
      <w:rFonts w:ascii=".VnTimeH" w:hAnsi=".VnTimeH" w:cs="Times New Roman"/>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cs="Times New Roman"/>
      <w:bCs/>
    </w:rPr>
  </w:style>
  <w:style w:type="paragraph" w:styleId="Heading9">
    <w:name w:val="heading 9"/>
    <w:basedOn w:val="Normal"/>
    <w:next w:val="Normal"/>
    <w:qFormat/>
    <w:rsid w:val="00214029"/>
    <w:pPr>
      <w:keepNext/>
      <w:outlineLvl w:val="8"/>
    </w:pPr>
    <w:rPr>
      <w:rFonts w:ascii=".VnArial" w:hAnsi=".VnArial" w:cs="Times New Roman"/>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cs="Times New Roman"/>
    </w:rPr>
  </w:style>
  <w:style w:type="paragraph" w:styleId="Caption">
    <w:name w:val="caption"/>
    <w:basedOn w:val="Normal"/>
    <w:next w:val="Normal"/>
    <w:qFormat/>
    <w:rsid w:val="00214029"/>
    <w:pPr>
      <w:spacing w:after="120"/>
      <w:ind w:left="1440"/>
    </w:pPr>
    <w:rPr>
      <w:rFonts w:ascii=".VnTime" w:hAnsi=".VnTime" w:cs="Times New Roman"/>
      <w:bCs/>
      <w:sz w:val="24"/>
      <w:szCs w:val="24"/>
    </w:rPr>
  </w:style>
  <w:style w:type="paragraph" w:styleId="Footer">
    <w:name w:val="footer"/>
    <w:basedOn w:val="Normal"/>
    <w:link w:val="FooterChar"/>
    <w:uiPriority w:val="99"/>
    <w:rsid w:val="00214029"/>
    <w:pPr>
      <w:tabs>
        <w:tab w:val="center" w:pos="4320"/>
        <w:tab w:val="right" w:pos="8640"/>
      </w:tabs>
    </w:pPr>
  </w:style>
  <w:style w:type="paragraph" w:styleId="Header">
    <w:name w:val="header"/>
    <w:basedOn w:val="Normal"/>
    <w:link w:val="HeaderChar"/>
    <w:autoRedefine/>
    <w:uiPriority w:val="99"/>
    <w:rsid w:val="00D97438"/>
    <w:pPr>
      <w:pBdr>
        <w:bottom w:val="single" w:sz="2" w:space="1" w:color="808080"/>
      </w:pBdr>
      <w:tabs>
        <w:tab w:val="right" w:pos="9360"/>
      </w:tabs>
    </w:pPr>
    <w:rPr>
      <w:color w:val="999999"/>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Cs/>
    </w:rPr>
  </w:style>
  <w:style w:type="paragraph" w:customStyle="1" w:styleId="NormalIndent0">
    <w:name w:val="NormalIndent"/>
    <w:basedOn w:val="Normal"/>
    <w:autoRedefine/>
    <w:rsid w:val="00212411"/>
    <w:pPr>
      <w:spacing w:after="40"/>
      <w:ind w:left="446"/>
      <w:jc w:val="right"/>
    </w:pPr>
  </w:style>
  <w:style w:type="paragraph" w:customStyle="1" w:styleId="NormalIndex">
    <w:name w:val="NormalIndex"/>
    <w:basedOn w:val="NormalIndent0"/>
    <w:rsid w:val="00214029"/>
    <w:pPr>
      <w:tabs>
        <w:tab w:val="left" w:pos="360"/>
        <w:tab w:val="left" w:pos="450"/>
      </w:tabs>
      <w:spacing w:before="60"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2856B0"/>
    <w:pPr>
      <w:spacing w:before="80" w:after="8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Cs/>
      <w:caps/>
      <w:noProof/>
    </w:rPr>
  </w:style>
  <w:style w:type="paragraph" w:styleId="TOC2">
    <w:name w:val="toc 2"/>
    <w:basedOn w:val="Normal"/>
    <w:next w:val="Normal"/>
    <w:autoRedefine/>
    <w:uiPriority w:val="39"/>
    <w:rsid w:val="00C832F3"/>
    <w:pPr>
      <w:tabs>
        <w:tab w:val="left" w:pos="1800"/>
        <w:tab w:val="right" w:leader="dot" w:pos="8305"/>
      </w:tabs>
      <w:spacing w:before="60"/>
      <w:ind w:left="1080"/>
    </w:pPr>
    <w:rPr>
      <w:noProof/>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cs="Times New Roman"/>
      <w:bCs/>
      <w:sz w:val="24"/>
      <w:szCs w:val="24"/>
    </w:rPr>
  </w:style>
  <w:style w:type="paragraph" w:customStyle="1" w:styleId="NH-2">
    <w:name w:val="NH-2"/>
    <w:basedOn w:val="Normal"/>
    <w:next w:val="NormalIndent"/>
    <w:rsid w:val="00214029"/>
    <w:pPr>
      <w:keepNext/>
      <w:tabs>
        <w:tab w:val="left" w:pos="720"/>
      </w:tabs>
      <w:ind w:left="360" w:hanging="360"/>
    </w:pPr>
    <w:rPr>
      <w:rFonts w:ascii=".VnArial" w:hAnsi=".VnArial" w:cs="Times New Roman"/>
      <w:bCs/>
      <w:sz w:val="24"/>
      <w:szCs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cs="Times New Roman"/>
      <w:bCs/>
      <w:i/>
      <w:color w:val="800080"/>
      <w:sz w:val="24"/>
      <w:szCs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cs="Times New Roman"/>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rPr>
      <w:sz w:val="22"/>
      <w:szCs w:val="22"/>
    </w:rPr>
  </w:style>
  <w:style w:type="paragraph" w:customStyle="1" w:styleId="NormalTB">
    <w:name w:val="NormalTB"/>
    <w:rsid w:val="00214029"/>
    <w:pPr>
      <w:jc w:val="center"/>
    </w:pPr>
    <w:rPr>
      <w:rFonts w:ascii=".VnTime" w:hAnsi=".VnTime"/>
      <w:lang w:val="en-GB" w:eastAsia="en-US"/>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cs="Times New Roman"/>
    </w:rPr>
  </w:style>
  <w:style w:type="paragraph" w:customStyle="1" w:styleId="Bang">
    <w:name w:val="Bang"/>
    <w:basedOn w:val="Normal"/>
    <w:autoRedefine/>
    <w:rsid w:val="00EC7B9A"/>
    <w:pPr>
      <w:spacing w:before="80" w:after="80"/>
    </w:pPr>
  </w:style>
  <w:style w:type="paragraph" w:styleId="BodyText3">
    <w:name w:val="Body Text 3"/>
    <w:basedOn w:val="Normal"/>
    <w:rsid w:val="00214029"/>
    <w:pPr>
      <w:spacing w:before="0"/>
    </w:pPr>
    <w:rPr>
      <w:rFonts w:ascii=".VnTime" w:hAnsi=".VnTime" w:cs="Times New Roman"/>
      <w:i/>
    </w:rPr>
  </w:style>
  <w:style w:type="paragraph" w:customStyle="1" w:styleId="Content">
    <w:name w:val="Content"/>
    <w:basedOn w:val="Normal"/>
    <w:rsid w:val="00214029"/>
    <w:pPr>
      <w:ind w:firstLine="720"/>
    </w:pPr>
    <w:rPr>
      <w:rFonts w:ascii=".VnTime" w:hAnsi=".VnTime" w:cs="Times New Roman"/>
      <w:sz w:val="24"/>
      <w:szCs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rFonts w:cs="Arial"/>
      <w:bCs/>
      <w:caps/>
      <w:color w:val="003400"/>
      <w:szCs w:val="24"/>
    </w:rPr>
  </w:style>
  <w:style w:type="paragraph" w:customStyle="1" w:styleId="TableCaption">
    <w:name w:val="TableCaption"/>
    <w:basedOn w:val="NormalIndent"/>
    <w:rsid w:val="00214029"/>
    <w:rPr>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cs="Times New Roman"/>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cs="Times New Roman"/>
      <w:sz w:val="24"/>
      <w:szCs w:val="24"/>
      <w:lang w:val="en-GB"/>
    </w:rPr>
  </w:style>
  <w:style w:type="paragraph" w:customStyle="1" w:styleId="TableText">
    <w:name w:val="Table Text"/>
    <w:basedOn w:val="Normal"/>
    <w:rsid w:val="00214029"/>
    <w:pPr>
      <w:spacing w:before="60" w:line="480" w:lineRule="auto"/>
    </w:pPr>
    <w:rPr>
      <w:sz w:val="24"/>
      <w:szCs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jc w:val="both"/>
    </w:pPr>
    <w:rPr>
      <w:i/>
      <w:color w:val="0000FF"/>
      <w:lang w:val="en-AU"/>
    </w:rPr>
  </w:style>
  <w:style w:type="paragraph" w:styleId="NormalWeb">
    <w:name w:val="Normal (Web)"/>
    <w:basedOn w:val="Normal"/>
    <w:uiPriority w:val="99"/>
    <w:rsid w:val="00214029"/>
    <w:pPr>
      <w:spacing w:before="100" w:beforeAutospacing="1" w:after="100" w:afterAutospacing="1"/>
    </w:pPr>
    <w:rPr>
      <w:rFonts w:ascii="Arial Unicode MS" w:eastAsia="Arial Unicode MS" w:hAnsi="Arial Unicode MS" w:cs="Times New Roman"/>
      <w:sz w:val="24"/>
      <w:szCs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jc w:val="center"/>
    </w:pPr>
    <w:rPr>
      <w:bCs/>
      <w:color w:val="6E2500"/>
      <w:sz w:val="18"/>
      <w:szCs w:val="24"/>
    </w:rPr>
  </w:style>
  <w:style w:type="paragraph" w:customStyle="1" w:styleId="HeadingLv2">
    <w:name w:val="Heading Lv2"/>
    <w:basedOn w:val="Bang"/>
    <w:autoRedefine/>
    <w:rsid w:val="00214029"/>
    <w:rPr>
      <w:bCs/>
      <w:color w:val="003400"/>
    </w:rPr>
  </w:style>
  <w:style w:type="paragraph" w:styleId="BalloonText">
    <w:name w:val="Balloon Text"/>
    <w:basedOn w:val="Normal"/>
    <w:semiHidden/>
    <w:rsid w:val="002F79C7"/>
  </w:style>
  <w:style w:type="paragraph" w:customStyle="1" w:styleId="SectionTitle">
    <w:name w:val="Section Title"/>
    <w:basedOn w:val="Normal"/>
    <w:next w:val="Normal"/>
    <w:autoRedefine/>
    <w:rsid w:val="00A3683E"/>
    <w:pPr>
      <w:keepNext/>
      <w:autoSpaceDE w:val="0"/>
      <w:autoSpaceDN w:val="0"/>
      <w:spacing w:before="80" w:after="80"/>
    </w:pPr>
    <w:rPr>
      <w:rFonts w:ascii="Verdana" w:eastAsia="MS Mincho" w:hAnsi="Verdana" w:cs="Times New Roman"/>
      <w:bCs/>
      <w:color w:val="003400"/>
    </w:rPr>
  </w:style>
  <w:style w:type="paragraph" w:customStyle="1" w:styleId="bang0">
    <w:name w:val="bang"/>
    <w:basedOn w:val="Normal"/>
    <w:autoRedefine/>
    <w:rsid w:val="00D91014"/>
    <w:pPr>
      <w:autoSpaceDE w:val="0"/>
      <w:autoSpaceDN w:val="0"/>
      <w:spacing w:before="80" w:after="80"/>
    </w:pPr>
    <w:rPr>
      <w:rFonts w:eastAsia="MS Mincho" w:cs="Arial"/>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rFonts w:cs="Times New Roman"/>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rsid w:val="0058670F"/>
    <w:pPr>
      <w:ind w:left="709"/>
    </w:pPr>
    <w:rPr>
      <w:rFonts w:cs="Times New Roman"/>
      <w:lang w:eastAsia="de-DE"/>
    </w:rPr>
  </w:style>
  <w:style w:type="paragraph" w:customStyle="1" w:styleId="Bangheader">
    <w:name w:val="Bangheader"/>
    <w:basedOn w:val="Heading7"/>
    <w:autoRedefine/>
    <w:rsid w:val="00C90A48"/>
    <w:pPr>
      <w:keepNext w:val="0"/>
      <w:autoSpaceDE w:val="0"/>
      <w:autoSpaceDN w:val="0"/>
      <w:spacing w:before="80" w:after="8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rFonts w:cs="Times New Roman"/>
      <w:lang w:eastAsia="de-DE"/>
    </w:rPr>
  </w:style>
  <w:style w:type="paragraph" w:customStyle="1" w:styleId="doclist">
    <w:name w:val="doclist"/>
    <w:basedOn w:val="Normal"/>
    <w:rsid w:val="00C97950"/>
    <w:pPr>
      <w:spacing w:before="100" w:beforeAutospacing="1" w:after="100" w:afterAutospacing="1"/>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ever 0"/>
    <w:basedOn w:val="Normal"/>
    <w:link w:val="ListParagraphChar"/>
    <w:uiPriority w:val="34"/>
    <w:qFormat/>
    <w:rsid w:val="00115524"/>
    <w:pPr>
      <w:spacing w:before="0" w:after="160" w:line="259" w:lineRule="auto"/>
      <w:ind w:left="720"/>
      <w:contextualSpacing/>
    </w:pPr>
    <w:rPr>
      <w:rFonts w:asciiTheme="minorHAnsi" w:eastAsiaTheme="minorEastAsia" w:hAnsiTheme="minorHAnsi" w:cstheme="minorBidi"/>
      <w:iCs w:val="0"/>
      <w:sz w:val="22"/>
      <w:szCs w:val="22"/>
      <w:lang w:eastAsia="ja-JP"/>
    </w:rPr>
  </w:style>
  <w:style w:type="character" w:customStyle="1" w:styleId="ListParagraphChar">
    <w:name w:val="List Paragraph Char"/>
    <w:aliases w:val="lever 0 Char"/>
    <w:link w:val="ListParagraph"/>
    <w:uiPriority w:val="34"/>
    <w:rsid w:val="00115524"/>
    <w:rPr>
      <w:rFonts w:asciiTheme="minorHAnsi" w:eastAsiaTheme="minorEastAsia" w:hAnsiTheme="minorHAnsi" w:cstheme="minorBidi"/>
      <w:sz w:val="22"/>
      <w:szCs w:val="22"/>
    </w:rPr>
  </w:style>
  <w:style w:type="table" w:styleId="TableGrid8">
    <w:name w:val="Table Grid 8"/>
    <w:basedOn w:val="TableNormal"/>
    <w:rsid w:val="00761503"/>
    <w:pPr>
      <w:spacing w:before="120" w:after="6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2H2">
    <w:name w:val="Heading 2.H2"/>
    <w:basedOn w:val="Normal"/>
    <w:next w:val="Normal"/>
    <w:rsid w:val="00AE0BAE"/>
    <w:pPr>
      <w:keepNext/>
      <w:tabs>
        <w:tab w:val="left" w:pos="576"/>
      </w:tabs>
      <w:spacing w:before="240" w:after="200"/>
      <w:ind w:left="576" w:hanging="576"/>
    </w:pPr>
    <w:rPr>
      <w:rFonts w:ascii="Times New Roman" w:eastAsia="MS Mincho" w:hAnsi="Times New Roman" w:cs="Times New Roman"/>
      <w:bCs/>
      <w:iCs w:val="0"/>
      <w:sz w:val="20"/>
      <w:szCs w:val="20"/>
      <w:lang w:val="en-AU"/>
    </w:rPr>
  </w:style>
  <w:style w:type="character" w:customStyle="1" w:styleId="HeaderChar">
    <w:name w:val="Header Char"/>
    <w:basedOn w:val="DefaultParagraphFont"/>
    <w:link w:val="Header"/>
    <w:uiPriority w:val="99"/>
    <w:rsid w:val="00206072"/>
    <w:rPr>
      <w:rFonts w:ascii="Arial" w:hAnsi="Arial" w:cstheme="minorHAnsi"/>
      <w:b/>
      <w:iCs/>
      <w:color w:val="999999"/>
      <w:sz w:val="16"/>
      <w:szCs w:val="16"/>
      <w:lang w:eastAsia="en-US"/>
    </w:rPr>
  </w:style>
  <w:style w:type="character" w:customStyle="1" w:styleId="FooterChar">
    <w:name w:val="Footer Char"/>
    <w:basedOn w:val="DefaultParagraphFont"/>
    <w:link w:val="Footer"/>
    <w:uiPriority w:val="99"/>
    <w:rsid w:val="00206072"/>
    <w:rPr>
      <w:rFonts w:ascii="Arial" w:hAnsi="Arial" w:cstheme="minorHAnsi"/>
      <w:b/>
      <w:iCs/>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Fsoft-filesrv\ba\Fsoft-Work\SEPG\Process\Wip\Document%20Control\For%20issue\120716\07-06_SW_Quality\ThanhNTP\Template_CM%20plan.do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ChuyenNganh\ChuyenNhanh9\Final_Project\Documents\Project%20Plan\Projec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D1C15-E0EB-4674-8057-1693411C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Project_Plan.dot</Template>
  <TotalTime>113</TotalTime>
  <Pages>27</Pages>
  <Words>5523</Words>
  <Characters>31485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36935</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viet hung nguyen</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viet hung nguyen</cp:lastModifiedBy>
  <cp:revision>3</cp:revision>
  <cp:lastPrinted>2000-10-06T11:04:00Z</cp:lastPrinted>
  <dcterms:created xsi:type="dcterms:W3CDTF">2017-05-15T15:04:00Z</dcterms:created>
  <dcterms:modified xsi:type="dcterms:W3CDTF">2017-05-15T17:08:00Z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