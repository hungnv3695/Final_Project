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59295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736090" cy="1345565"/>
                        <wp:effectExtent l="0" t="0" r="0" b="698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_1a38jo0l81se612jo14gjolf1buga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090" cy="1345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B9738D" w:rsidRDefault="00B9738D" w:rsidP="0036103D">
                  <w:pPr>
                    <w:pStyle w:val="HeaderTitle"/>
                    <w:spacing w:after="0" w:line="360" w:lineRule="auto"/>
                    <w:rPr>
                      <w:rFonts w:asciiTheme="minorHAnsi" w:hAnsiTheme="minorHAnsi"/>
                      <w:lang w:val="vi-VN"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  <w:r>
                    <w:rPr>
                      <w:rFonts w:asciiTheme="minorHAnsi" w:hAnsiTheme="minorHAnsi" w:hint="eastAsia"/>
                      <w:lang w:val="vi-VN" w:eastAsia="ja-JP"/>
                    </w:rPr>
                    <w:t>６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B0C67">
            <w:pPr>
              <w:pStyle w:val="Bang"/>
            </w:pPr>
            <w:r>
              <w:t>Hotel W</w:t>
            </w:r>
            <w:r w:rsidR="00695F55">
              <w:t>ebsite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5F24E2" w:rsidP="004B0C67">
            <w:pPr>
              <w:pStyle w:val="Bang"/>
            </w:pPr>
            <w:r>
              <w:t>HOWE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B0C67">
            <w:pPr>
              <w:pStyle w:val="Bang"/>
            </w:pPr>
            <w:r>
              <w:t>Vu Tran Hoang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Nguyen Viet Hung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2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F55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 w:rsidR="00927F05"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 w:rsidR="00931733">
              <w:rPr>
                <w:lang w:eastAsia="ja-JP"/>
              </w:rPr>
              <w:t>21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95F55" w:rsidRDefault="00591A93" w:rsidP="005F24E2">
            <w:pPr>
              <w:pStyle w:val="Bang"/>
            </w:pPr>
            <w:r>
              <w:rPr>
                <w:rFonts w:hint="eastAsia"/>
                <w:lang w:eastAsia="ja-JP"/>
              </w:rPr>
              <w:t>指導者</w:t>
            </w:r>
            <w:r w:rsidR="00695F55">
              <w:t xml:space="preserve">: Phan </w:t>
            </w:r>
            <w:r w:rsidR="005F24E2">
              <w:t>Truong Lam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95F55" w:rsidRDefault="001245D3" w:rsidP="00710BE0">
            <w:pPr>
              <w:pStyle w:val="Bang"/>
            </w:pPr>
            <w:r>
              <w:rPr>
                <w:lang w:eastAsia="ja-JP"/>
              </w:rPr>
              <w:t>8</w:t>
            </w:r>
            <w:r w:rsidR="00591A93">
              <w:rPr>
                <w:rFonts w:hint="eastAsia"/>
                <w:lang w:eastAsia="ja-JP"/>
              </w:rPr>
              <w:t>月</w:t>
            </w:r>
            <w:r>
              <w:rPr>
                <w:lang w:eastAsia="ja-JP"/>
              </w:rPr>
              <w:t>8</w:t>
            </w:r>
            <w:r w:rsidR="00591A93">
              <w:rPr>
                <w:rFonts w:hint="eastAsia"/>
                <w:lang w:eastAsia="ja-JP"/>
              </w:rPr>
              <w:t>日～</w:t>
            </w:r>
            <w:r w:rsidR="00927F05">
              <w:rPr>
                <w:lang w:eastAsia="ja-JP"/>
              </w:rPr>
              <w:t>8</w:t>
            </w:r>
            <w:r w:rsidR="00591A93">
              <w:rPr>
                <w:rFonts w:hint="eastAsia"/>
                <w:lang w:eastAsia="ja-JP"/>
              </w:rPr>
              <w:t>月</w:t>
            </w:r>
            <w:r>
              <w:rPr>
                <w:lang w:eastAsia="ja-JP"/>
              </w:rPr>
              <w:t>21</w:t>
            </w:r>
            <w:r w:rsidR="00591A93">
              <w:rPr>
                <w:rFonts w:hint="eastAsia"/>
                <w:lang w:eastAsia="ja-JP"/>
              </w:rPr>
              <w:t>日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F55" w:rsidRDefault="00695F55" w:rsidP="004B0C67">
            <w:pPr>
              <w:pStyle w:val="Bang"/>
            </w:pPr>
          </w:p>
        </w:tc>
      </w:tr>
    </w:tbl>
    <w:p w:rsidR="004B3D68" w:rsidRDefault="006D1DDE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36103D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日（月）</w:t>
            </w:r>
          </w:p>
        </w:tc>
        <w:tc>
          <w:tcPr>
            <w:tcW w:w="4347" w:type="dxa"/>
            <w:vAlign w:val="center"/>
          </w:tcPr>
          <w:p w:rsidR="004B3D68" w:rsidRDefault="00591A93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Default="00591A93" w:rsidP="00591A93">
            <w:pPr>
              <w:pStyle w:val="Bang"/>
            </w:pPr>
            <w:r>
              <w:rPr>
                <w:rFonts w:hint="eastAsia"/>
                <w:lang w:eastAsia="ja-JP"/>
              </w:rPr>
              <w:t>2017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 w:rsidR="009539C6">
              <w:rPr>
                <w:rFonts w:hint="eastAsia"/>
                <w:lang w:eastAsia="ja-JP"/>
              </w:rPr>
              <w:t>2</w:t>
            </w:r>
            <w:r w:rsidR="009539C6">
              <w:rPr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日（</w:t>
            </w:r>
            <w:r w:rsidR="001C6419">
              <w:rPr>
                <w:rFonts w:hint="eastAsia"/>
                <w:lang w:eastAsia="ja-JP"/>
              </w:rPr>
              <w:t>金</w:t>
            </w:r>
            <w:r>
              <w:rPr>
                <w:rFonts w:hint="eastAsia"/>
                <w:lang w:eastAsia="ja-JP"/>
              </w:rPr>
              <w:t>）</w:t>
            </w:r>
          </w:p>
        </w:tc>
        <w:tc>
          <w:tcPr>
            <w:tcW w:w="4347" w:type="dxa"/>
            <w:vAlign w:val="center"/>
          </w:tcPr>
          <w:p w:rsidR="004B3D68" w:rsidRDefault="00591A93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 xml:space="preserve">5 </w:t>
            </w:r>
            <w:r w:rsidR="00591A93">
              <w:rPr>
                <w:rFonts w:hint="eastAsia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Nguyen Viet Hung</w:t>
            </w:r>
          </w:p>
          <w:p w:rsidR="000E3A64" w:rsidRP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Vu Tran Hoang</w:t>
            </w:r>
          </w:p>
          <w:p w:rsidR="004B3D68" w:rsidRDefault="000E3A64" w:rsidP="004B0C67">
            <w:pPr>
              <w:pStyle w:val="Bang"/>
            </w:pPr>
            <w:r>
              <w:t>Dang Duc Manh</w:t>
            </w:r>
          </w:p>
          <w:p w:rsidR="000E3A64" w:rsidRDefault="000E3A64" w:rsidP="004B0C67">
            <w:pPr>
              <w:pStyle w:val="Bang"/>
            </w:pPr>
            <w:r>
              <w:t>Tran Ba Quyen</w:t>
            </w:r>
          </w:p>
          <w:p w:rsidR="000E3A64" w:rsidRDefault="000E3A64" w:rsidP="004B0C67">
            <w:pPr>
              <w:pStyle w:val="Bang"/>
            </w:pPr>
            <w:r>
              <w:t>Dang Cong Son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工数会計（予定）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 w:rsidP="0036103D">
            <w:pPr>
              <w:pStyle w:val="HeadingLv1"/>
            </w:pPr>
            <w:r>
              <w:rPr>
                <w:rFonts w:hint="eastAsia"/>
                <w:lang w:eastAsia="ja-JP"/>
              </w:rPr>
              <w:t>工数会計（実際）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  <w:r w:rsidR="004B3D68">
              <w:t xml:space="preserve"> 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36103D">
            <w:pPr>
              <w:pStyle w:val="HeadingLv1"/>
            </w:pPr>
            <w:r>
              <w:rPr>
                <w:rFonts w:hint="eastAsia"/>
                <w:lang w:eastAsia="ja-JP"/>
              </w:rPr>
              <w:t>残工数会計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D82135" w:rsidP="004B0C67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</w:tbl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お客様のクレーム</w:t>
      </w:r>
      <w:r w:rsidR="004B3D68">
        <w:rPr>
          <w:rStyle w:val="FootnoteReference"/>
        </w:rPr>
        <w:footnoteReference w:id="1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 w:rsidR="004B3D68">
        <w:rPr>
          <w:rStyle w:val="FootnoteReference"/>
        </w:rPr>
        <w:footnoteReference w:id="2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要求変更管理</w:t>
      </w:r>
      <w:r w:rsidR="004B3D68">
        <w:rPr>
          <w:rStyle w:val="FootnoteReference"/>
        </w:rPr>
        <w:footnoteReference w:id="3"/>
      </w:r>
      <w:r w:rsidR="00FB4264">
        <w:rPr>
          <w:lang w:eastAsia="ja-JP"/>
        </w:rPr>
        <w:t xml:space="preserve"> : </w:t>
      </w:r>
      <w:r>
        <w:rPr>
          <w:rFonts w:hint="eastAsia"/>
          <w:lang w:eastAsia="ja-JP"/>
        </w:rPr>
        <w:t>なし</w:t>
      </w:r>
    </w:p>
    <w:p w:rsidR="006D1DDE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 w:rsidR="004B3D68">
        <w:rPr>
          <w:lang w:eastAsia="ja-JP"/>
        </w:rPr>
        <w:t xml:space="preserve"> </w:t>
      </w:r>
      <w:r w:rsidR="00FB4264">
        <w:rPr>
          <w:lang w:eastAsia="ja-JP"/>
        </w:rPr>
        <w:t xml:space="preserve">: </w:t>
      </w:r>
      <w:r>
        <w:rPr>
          <w:rFonts w:hint="eastAsia"/>
          <w:lang w:eastAsia="ja-JP"/>
        </w:rPr>
        <w:t>なし</w:t>
      </w:r>
    </w:p>
    <w:p w:rsidR="004B3D68" w:rsidRDefault="006D1DD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タスク実行の状況（進捗度、遅延度）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1559"/>
        <w:gridCol w:w="1560"/>
        <w:gridCol w:w="850"/>
        <w:gridCol w:w="2268"/>
        <w:gridCol w:w="1403"/>
      </w:tblGrid>
      <w:tr w:rsidR="004B3D68" w:rsidTr="00B20798">
        <w:tc>
          <w:tcPr>
            <w:tcW w:w="1720" w:type="dxa"/>
            <w:shd w:val="clear" w:color="auto" w:fill="FFE8E1"/>
          </w:tcPr>
          <w:p w:rsidR="004B3D68" w:rsidRDefault="00566C2D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1559" w:type="dxa"/>
            <w:shd w:val="clear" w:color="auto" w:fill="FFE8E1"/>
          </w:tcPr>
          <w:p w:rsidR="004B3D68" w:rsidRDefault="001048DC">
            <w:pPr>
              <w:pStyle w:val="headingbang"/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560" w:type="dxa"/>
            <w:shd w:val="clear" w:color="auto" w:fill="FFE8E1"/>
          </w:tcPr>
          <w:p w:rsidR="004B3D68" w:rsidRDefault="005C038A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850" w:type="dxa"/>
            <w:shd w:val="clear" w:color="auto" w:fill="FFE8E1"/>
          </w:tcPr>
          <w:p w:rsidR="004B3D68" w:rsidRDefault="00321983">
            <w:pPr>
              <w:pStyle w:val="headingbang"/>
            </w:pPr>
            <w:r>
              <w:rPr>
                <w:rFonts w:hint="eastAsia"/>
                <w:lang w:eastAsia="ja-JP"/>
              </w:rPr>
              <w:t>状態</w:t>
            </w:r>
            <w:r w:rsidR="004B3D68">
              <w:t xml:space="preserve"> </w:t>
            </w:r>
          </w:p>
        </w:tc>
        <w:tc>
          <w:tcPr>
            <w:tcW w:w="2268" w:type="dxa"/>
            <w:shd w:val="clear" w:color="auto" w:fill="FFE8E1"/>
          </w:tcPr>
          <w:p w:rsidR="004B3D68" w:rsidRDefault="00321983">
            <w:pPr>
              <w:pStyle w:val="headingbang"/>
            </w:pPr>
            <w:r>
              <w:rPr>
                <w:rFonts w:hint="eastAsia"/>
                <w:lang w:eastAsia="ja-JP"/>
              </w:rPr>
              <w:t>リマーク</w:t>
            </w:r>
          </w:p>
        </w:tc>
        <w:tc>
          <w:tcPr>
            <w:tcW w:w="1403" w:type="dxa"/>
            <w:shd w:val="clear" w:color="auto" w:fill="FFE8E1"/>
          </w:tcPr>
          <w:p w:rsidR="004B3D68" w:rsidRDefault="007E37F2">
            <w:pPr>
              <w:pStyle w:val="headingbang"/>
            </w:pPr>
            <w:r>
              <w:rPr>
                <w:rFonts w:hint="eastAsia"/>
                <w:lang w:eastAsia="ja-JP"/>
              </w:rPr>
              <w:t>スケジュール</w:t>
            </w:r>
            <w:r w:rsidR="00D43D4F">
              <w:rPr>
                <w:rFonts w:hint="eastAsia"/>
                <w:lang w:eastAsia="ja-JP"/>
              </w:rPr>
              <w:t>変更</w:t>
            </w:r>
          </w:p>
        </w:tc>
      </w:tr>
      <w:tr w:rsidR="009A3FDF" w:rsidTr="00AA4B31">
        <w:trPr>
          <w:trHeight w:val="890"/>
        </w:trPr>
        <w:tc>
          <w:tcPr>
            <w:tcW w:w="1720" w:type="dxa"/>
          </w:tcPr>
          <w:p w:rsidR="009A3FDF" w:rsidRDefault="009A3FDF" w:rsidP="009A3FDF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ユーザーマニュアルの作成</w:t>
            </w:r>
          </w:p>
        </w:tc>
        <w:tc>
          <w:tcPr>
            <w:tcW w:w="1559" w:type="dxa"/>
            <w:vAlign w:val="center"/>
          </w:tcPr>
          <w:p w:rsidR="009A3FDF" w:rsidRDefault="009A3FDF" w:rsidP="009A3FDF">
            <w:pPr>
              <w:pStyle w:val="Bang"/>
            </w:pPr>
            <w:r>
              <w:t>HoangVT</w:t>
            </w:r>
          </w:p>
          <w:p w:rsidR="009A3FDF" w:rsidRDefault="009A3FDF" w:rsidP="009A3FDF">
            <w:pPr>
              <w:pStyle w:val="Bang"/>
            </w:pPr>
            <w:r>
              <w:t>SonDC</w:t>
            </w:r>
          </w:p>
        </w:tc>
        <w:tc>
          <w:tcPr>
            <w:tcW w:w="1560" w:type="dxa"/>
          </w:tcPr>
          <w:p w:rsidR="009A3FDF" w:rsidRDefault="009A3FDF" w:rsidP="009A3FDF">
            <w:pPr>
              <w:pStyle w:val="Bang"/>
            </w:pPr>
            <w:r>
              <w:rPr>
                <w:rFonts w:hint="eastAsia"/>
                <w:lang w:eastAsia="ja-JP"/>
              </w:rPr>
              <w:t>ユーザーマニュアル</w:t>
            </w:r>
          </w:p>
        </w:tc>
        <w:tc>
          <w:tcPr>
            <w:tcW w:w="850" w:type="dxa"/>
            <w:vAlign w:val="center"/>
          </w:tcPr>
          <w:p w:rsidR="009A3FDF" w:rsidRDefault="009A3FDF" w:rsidP="009A3FDF">
            <w:pPr>
              <w:pStyle w:val="Bang"/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2268" w:type="dxa"/>
            <w:vAlign w:val="center"/>
          </w:tcPr>
          <w:p w:rsidR="009A3FDF" w:rsidRDefault="009A3FDF" w:rsidP="009A3FDF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9A3FDF" w:rsidRDefault="009A3FDF" w:rsidP="009A3FDF">
            <w:pPr>
              <w:pStyle w:val="Bang"/>
            </w:pPr>
            <w:r>
              <w:br/>
            </w:r>
            <w:r>
              <w:rPr>
                <w:rFonts w:hint="eastAsia"/>
                <w:lang w:eastAsia="ja-JP"/>
              </w:rPr>
              <w:t>無</w:t>
            </w:r>
          </w:p>
          <w:p w:rsidR="009A3FDF" w:rsidRDefault="009A3FDF" w:rsidP="009A3FDF">
            <w:pPr>
              <w:pStyle w:val="Bang"/>
            </w:pPr>
          </w:p>
        </w:tc>
      </w:tr>
      <w:tr w:rsidR="009A3FDF" w:rsidTr="00AA4B31">
        <w:trPr>
          <w:trHeight w:val="984"/>
        </w:trPr>
        <w:tc>
          <w:tcPr>
            <w:tcW w:w="1720" w:type="dxa"/>
          </w:tcPr>
          <w:p w:rsidR="009A3FDF" w:rsidRDefault="009A3FDF" w:rsidP="009A3FDF">
            <w:pPr>
              <w:pStyle w:val="Bang"/>
              <w:rPr>
                <w:lang w:eastAsia="ja-JP"/>
              </w:rPr>
            </w:pPr>
          </w:p>
          <w:p w:rsidR="009A3FDF" w:rsidRDefault="009A3FDF" w:rsidP="009A3FDF">
            <w:pPr>
              <w:pStyle w:val="Bang"/>
            </w:pPr>
            <w:r>
              <w:rPr>
                <w:rFonts w:hint="eastAsia"/>
                <w:lang w:eastAsia="ja-JP"/>
              </w:rPr>
              <w:t>配備を完成する</w:t>
            </w:r>
          </w:p>
        </w:tc>
        <w:tc>
          <w:tcPr>
            <w:tcW w:w="1559" w:type="dxa"/>
            <w:vAlign w:val="center"/>
          </w:tcPr>
          <w:p w:rsidR="009A3FDF" w:rsidRDefault="009A3FDF" w:rsidP="009A3FDF">
            <w:pPr>
              <w:pStyle w:val="Bang"/>
            </w:pPr>
            <w:r>
              <w:br/>
              <w:t>HungNV</w:t>
            </w:r>
          </w:p>
          <w:p w:rsidR="009A3FDF" w:rsidRDefault="009A3FDF" w:rsidP="009A3FDF">
            <w:pPr>
              <w:pStyle w:val="Bang"/>
            </w:pPr>
            <w:r>
              <w:t>SonDC</w:t>
            </w:r>
            <w:r>
              <w:br/>
            </w:r>
          </w:p>
        </w:tc>
        <w:tc>
          <w:tcPr>
            <w:tcW w:w="1560" w:type="dxa"/>
          </w:tcPr>
          <w:p w:rsidR="009A3FDF" w:rsidRDefault="009A3FDF" w:rsidP="009A3FDF">
            <w:pPr>
              <w:pStyle w:val="Bang"/>
              <w:rPr>
                <w:lang w:eastAsia="ja-JP"/>
              </w:rPr>
            </w:pPr>
          </w:p>
          <w:p w:rsidR="009A3FDF" w:rsidRDefault="009A3FDF" w:rsidP="009A3FDF">
            <w:pPr>
              <w:pStyle w:val="Bang"/>
            </w:pPr>
            <w:r>
              <w:rPr>
                <w:rFonts w:hint="eastAsia"/>
                <w:lang w:eastAsia="ja-JP"/>
              </w:rPr>
              <w:t>完成済み成果物</w:t>
            </w:r>
          </w:p>
        </w:tc>
        <w:tc>
          <w:tcPr>
            <w:tcW w:w="850" w:type="dxa"/>
            <w:vAlign w:val="center"/>
          </w:tcPr>
          <w:p w:rsidR="009A3FDF" w:rsidRDefault="009A3FDF" w:rsidP="009A3FDF">
            <w:pPr>
              <w:pStyle w:val="Bang"/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2268" w:type="dxa"/>
            <w:vAlign w:val="center"/>
          </w:tcPr>
          <w:p w:rsidR="009A3FDF" w:rsidRDefault="009A3FDF" w:rsidP="009A3FDF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9A3FDF" w:rsidRDefault="009A3FDF" w:rsidP="009A3FDF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  <w:tr w:rsidR="009A3FDF" w:rsidTr="00820533">
        <w:trPr>
          <w:trHeight w:val="890"/>
        </w:trPr>
        <w:tc>
          <w:tcPr>
            <w:tcW w:w="1720" w:type="dxa"/>
          </w:tcPr>
          <w:p w:rsidR="009A3FDF" w:rsidRDefault="009A3FDF" w:rsidP="009A3FDF">
            <w:pPr>
              <w:pStyle w:val="Bang"/>
              <w:rPr>
                <w:lang w:eastAsia="ja-JP"/>
              </w:rPr>
            </w:pPr>
          </w:p>
          <w:p w:rsidR="009A3FDF" w:rsidRDefault="009A3FDF" w:rsidP="009A3FDF">
            <w:pPr>
              <w:pStyle w:val="Bang"/>
            </w:pPr>
            <w:r>
              <w:rPr>
                <w:rFonts w:hint="eastAsia"/>
                <w:lang w:eastAsia="ja-JP"/>
              </w:rPr>
              <w:t>進捗報告の作成</w:t>
            </w:r>
          </w:p>
        </w:tc>
        <w:tc>
          <w:tcPr>
            <w:tcW w:w="1559" w:type="dxa"/>
            <w:vAlign w:val="center"/>
          </w:tcPr>
          <w:p w:rsidR="009A3FDF" w:rsidRDefault="009A3FDF" w:rsidP="009A3FDF">
            <w:pPr>
              <w:pStyle w:val="Bang"/>
            </w:pPr>
            <w:r>
              <w:t>HoangVT</w:t>
            </w:r>
          </w:p>
        </w:tc>
        <w:tc>
          <w:tcPr>
            <w:tcW w:w="1560" w:type="dxa"/>
          </w:tcPr>
          <w:p w:rsidR="009A3FDF" w:rsidRDefault="009A3FDF" w:rsidP="009A3FDF">
            <w:pPr>
              <w:pStyle w:val="Bang"/>
              <w:rPr>
                <w:lang w:eastAsia="ja-JP"/>
              </w:rPr>
            </w:pPr>
          </w:p>
          <w:p w:rsidR="009A3FDF" w:rsidRPr="00B80632" w:rsidRDefault="009A3FDF" w:rsidP="009A3FDF">
            <w:pPr>
              <w:pStyle w:val="Bang"/>
              <w:rPr>
                <w:lang w:eastAsia="ja-JP"/>
              </w:rPr>
            </w:pPr>
            <w:bookmarkStart w:id="0" w:name="_GoBack"/>
            <w:bookmarkEnd w:id="0"/>
            <w:r>
              <w:rPr>
                <w:rFonts w:hint="eastAsia"/>
                <w:lang w:eastAsia="ja-JP"/>
              </w:rPr>
              <w:t>進捗報告書</w:t>
            </w:r>
            <w:r>
              <w:t>6</w:t>
            </w:r>
          </w:p>
        </w:tc>
        <w:tc>
          <w:tcPr>
            <w:tcW w:w="850" w:type="dxa"/>
            <w:vAlign w:val="center"/>
          </w:tcPr>
          <w:p w:rsidR="009A3FDF" w:rsidRDefault="009A3FDF" w:rsidP="009A3FDF">
            <w:pPr>
              <w:pStyle w:val="Bang"/>
            </w:pPr>
            <w:r>
              <w:rPr>
                <w:rFonts w:hint="eastAsia"/>
                <w:lang w:eastAsia="ja-JP"/>
              </w:rPr>
              <w:t>完了</w:t>
            </w:r>
          </w:p>
        </w:tc>
        <w:tc>
          <w:tcPr>
            <w:tcW w:w="2268" w:type="dxa"/>
            <w:vAlign w:val="center"/>
          </w:tcPr>
          <w:p w:rsidR="009A3FDF" w:rsidRDefault="009A3FDF" w:rsidP="009A3FDF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  <w:tc>
          <w:tcPr>
            <w:tcW w:w="1403" w:type="dxa"/>
            <w:vAlign w:val="center"/>
          </w:tcPr>
          <w:p w:rsidR="009A3FDF" w:rsidRDefault="009A3FDF" w:rsidP="009A3FDF">
            <w:pPr>
              <w:pStyle w:val="Bang"/>
            </w:pPr>
            <w:r>
              <w:rPr>
                <w:rFonts w:hint="eastAsia"/>
                <w:lang w:eastAsia="ja-JP"/>
              </w:rPr>
              <w:t>無</w:t>
            </w:r>
          </w:p>
        </w:tc>
      </w:tr>
    </w:tbl>
    <w:p w:rsidR="004B3D68" w:rsidRDefault="00612856">
      <w:pPr>
        <w:pStyle w:val="Heading1"/>
      </w:pPr>
      <w:r>
        <w:rPr>
          <w:rFonts w:hint="eastAsia"/>
          <w:lang w:eastAsia="ja-JP"/>
        </w:rPr>
        <w:t>次期の予定タスク</w:t>
      </w:r>
      <w:r w:rsidR="002A5329">
        <w:t xml:space="preserve">: </w:t>
      </w:r>
      <w:r w:rsidR="002A5329">
        <w:rPr>
          <w:rFonts w:hint="eastAsia"/>
          <w:lang w:eastAsia="ja-JP"/>
        </w:rPr>
        <w:t>無</w:t>
      </w:r>
    </w:p>
    <w:p w:rsidR="004B3D68" w:rsidRDefault="00612856" w:rsidP="00E23AD1">
      <w:pPr>
        <w:pStyle w:val="Heading1"/>
      </w:pPr>
      <w:r>
        <w:rPr>
          <w:rFonts w:hint="eastAsia"/>
          <w:lang w:eastAsia="ja-JP"/>
        </w:rPr>
        <w:t>問題、提案</w:t>
      </w:r>
      <w:r w:rsidR="005168CF">
        <w:t xml:space="preserve">: </w:t>
      </w:r>
      <w:r w:rsidR="005168CF">
        <w:rPr>
          <w:rFonts w:hint="eastAsia"/>
          <w:lang w:eastAsia="ja-JP"/>
        </w:rPr>
        <w:t>無</w:t>
      </w:r>
    </w:p>
    <w:p w:rsidR="004B3D68" w:rsidRDefault="004B3D68">
      <w:pPr>
        <w:pStyle w:val="Content"/>
        <w:ind w:left="0"/>
      </w:pPr>
    </w:p>
    <w:p w:rsidR="004B3D68" w:rsidRDefault="004B3D68" w:rsidP="000D5EF9">
      <w:pPr>
        <w:pStyle w:val="Content"/>
        <w:ind w:left="0" w:right="1710"/>
        <w:jc w:val="right"/>
        <w:rPr>
          <w:b/>
          <w:i/>
        </w:rPr>
      </w:pPr>
      <w:r>
        <w:rPr>
          <w:b/>
          <w:i/>
        </w:rPr>
        <w:t>Author</w:t>
      </w:r>
    </w:p>
    <w:p w:rsidR="004B3D68" w:rsidRPr="003C2B4D" w:rsidRDefault="000D5EF9" w:rsidP="003C2B4D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Vu Tran Hoang</w:t>
      </w:r>
    </w:p>
    <w:sectPr w:rsidR="004B3D68" w:rsidRPr="003C2B4D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7B1" w:rsidRDefault="006F27B1">
      <w:r>
        <w:separator/>
      </w:r>
    </w:p>
  </w:endnote>
  <w:endnote w:type="continuationSeparator" w:id="0">
    <w:p w:rsidR="006F27B1" w:rsidRDefault="006F2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9A3FDF">
      <w:rPr>
        <w:rStyle w:val="PageNumber"/>
        <w:noProof/>
      </w:rPr>
      <w:t>2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9A3FDF">
      <w:rPr>
        <w:rStyle w:val="PageNumber"/>
        <w:noProof/>
      </w:rPr>
      <w:t>2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7B1" w:rsidRDefault="006F27B1">
      <w:r>
        <w:separator/>
      </w:r>
    </w:p>
  </w:footnote>
  <w:footnote w:type="continuationSeparator" w:id="0">
    <w:p w:rsidR="006F27B1" w:rsidRDefault="006F27B1">
      <w:r>
        <w:continuationSeparator/>
      </w:r>
    </w:p>
  </w:footnote>
  <w:footnote w:id="1">
    <w:p w:rsidR="006D1DDE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お客様からのクレームが無い場合、「なし」と記入し、表は削除する。</w:t>
      </w:r>
    </w:p>
    <w:p w:rsidR="006D1DDE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2">
    <w:p w:rsidR="004B3D68" w:rsidRDefault="004B3D68">
      <w:pPr>
        <w:pStyle w:val="FootnoteText"/>
        <w:rPr>
          <w:lang w:eastAsia="ja-JP"/>
        </w:rPr>
      </w:pPr>
    </w:p>
  </w:footnote>
  <w:footnote w:id="3">
    <w:p w:rsidR="004B3D68" w:rsidRDefault="006D1DDE" w:rsidP="006D1DDE">
      <w:pPr>
        <w:pStyle w:val="FootnoteText"/>
        <w:numPr>
          <w:ilvl w:val="0"/>
          <w:numId w:val="14"/>
        </w:numPr>
        <w:rPr>
          <w:lang w:eastAsia="ja-JP"/>
        </w:rPr>
      </w:pPr>
      <w:r>
        <w:rPr>
          <w:rFonts w:hint="eastAsia"/>
          <w:lang w:eastAsia="ja-JP"/>
        </w:rPr>
        <w:t>要求変更管理が無い場合、「なし」と記入し、表は削除する。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839570B"/>
    <w:multiLevelType w:val="hybridMultilevel"/>
    <w:tmpl w:val="24D0C7CE"/>
    <w:lvl w:ilvl="0" w:tplc="5240B1A4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3504A4"/>
    <w:multiLevelType w:val="hybridMultilevel"/>
    <w:tmpl w:val="42CE5A52"/>
    <w:lvl w:ilvl="0" w:tplc="1200E9A0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1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2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2"/>
  </w:num>
  <w:num w:numId="7">
    <w:abstractNumId w:val="12"/>
  </w:num>
  <w:num w:numId="8">
    <w:abstractNumId w:val="21"/>
  </w:num>
  <w:num w:numId="9">
    <w:abstractNumId w:val="9"/>
  </w:num>
  <w:num w:numId="10">
    <w:abstractNumId w:val="30"/>
  </w:num>
  <w:num w:numId="11">
    <w:abstractNumId w:val="7"/>
  </w:num>
  <w:num w:numId="12">
    <w:abstractNumId w:val="7"/>
  </w:num>
  <w:num w:numId="13">
    <w:abstractNumId w:val="20"/>
  </w:num>
  <w:num w:numId="1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55"/>
    <w:rsid w:val="0000568F"/>
    <w:rsid w:val="00026ED3"/>
    <w:rsid w:val="00035C1D"/>
    <w:rsid w:val="0005007C"/>
    <w:rsid w:val="000A4F20"/>
    <w:rsid w:val="000D1B41"/>
    <w:rsid w:val="000D5EF9"/>
    <w:rsid w:val="000E3A64"/>
    <w:rsid w:val="000F4D79"/>
    <w:rsid w:val="001048DC"/>
    <w:rsid w:val="001215F9"/>
    <w:rsid w:val="001245D3"/>
    <w:rsid w:val="00177D9A"/>
    <w:rsid w:val="001B1849"/>
    <w:rsid w:val="001B6FBB"/>
    <w:rsid w:val="001B7D46"/>
    <w:rsid w:val="001C6419"/>
    <w:rsid w:val="001E5188"/>
    <w:rsid w:val="001E677F"/>
    <w:rsid w:val="001F10AA"/>
    <w:rsid w:val="002428D2"/>
    <w:rsid w:val="00246855"/>
    <w:rsid w:val="0026124A"/>
    <w:rsid w:val="002A1DE7"/>
    <w:rsid w:val="002A5329"/>
    <w:rsid w:val="002B565B"/>
    <w:rsid w:val="002E55EB"/>
    <w:rsid w:val="00321983"/>
    <w:rsid w:val="00325C99"/>
    <w:rsid w:val="00344D93"/>
    <w:rsid w:val="0036103D"/>
    <w:rsid w:val="003830E3"/>
    <w:rsid w:val="003A43C2"/>
    <w:rsid w:val="003C2B4D"/>
    <w:rsid w:val="003F301F"/>
    <w:rsid w:val="003F5785"/>
    <w:rsid w:val="00405381"/>
    <w:rsid w:val="004266BC"/>
    <w:rsid w:val="004B0C67"/>
    <w:rsid w:val="004B3D68"/>
    <w:rsid w:val="004C7FF0"/>
    <w:rsid w:val="005168CF"/>
    <w:rsid w:val="00536CA0"/>
    <w:rsid w:val="00566C2D"/>
    <w:rsid w:val="00591A93"/>
    <w:rsid w:val="0059295F"/>
    <w:rsid w:val="005B1C91"/>
    <w:rsid w:val="005C038A"/>
    <w:rsid w:val="005D032C"/>
    <w:rsid w:val="005D1ABD"/>
    <w:rsid w:val="005F24E2"/>
    <w:rsid w:val="00612856"/>
    <w:rsid w:val="00613E50"/>
    <w:rsid w:val="00684A58"/>
    <w:rsid w:val="006856B5"/>
    <w:rsid w:val="00695F55"/>
    <w:rsid w:val="006A22AF"/>
    <w:rsid w:val="006A375B"/>
    <w:rsid w:val="006A545C"/>
    <w:rsid w:val="006B652F"/>
    <w:rsid w:val="006C4943"/>
    <w:rsid w:val="006D1DDE"/>
    <w:rsid w:val="006D3931"/>
    <w:rsid w:val="006D6CBB"/>
    <w:rsid w:val="006F27B1"/>
    <w:rsid w:val="00710BE0"/>
    <w:rsid w:val="0078430A"/>
    <w:rsid w:val="007E228B"/>
    <w:rsid w:val="007E37F2"/>
    <w:rsid w:val="007F4729"/>
    <w:rsid w:val="008461EE"/>
    <w:rsid w:val="00886C4A"/>
    <w:rsid w:val="00927F05"/>
    <w:rsid w:val="0093031C"/>
    <w:rsid w:val="00931733"/>
    <w:rsid w:val="009539C6"/>
    <w:rsid w:val="0099637F"/>
    <w:rsid w:val="009A2DA2"/>
    <w:rsid w:val="009A3FDF"/>
    <w:rsid w:val="009C01BD"/>
    <w:rsid w:val="009C4CB0"/>
    <w:rsid w:val="009F405C"/>
    <w:rsid w:val="009F6A4C"/>
    <w:rsid w:val="00A04731"/>
    <w:rsid w:val="00A1403C"/>
    <w:rsid w:val="00A33C49"/>
    <w:rsid w:val="00A62EFE"/>
    <w:rsid w:val="00A753BA"/>
    <w:rsid w:val="00A936C2"/>
    <w:rsid w:val="00AC6FD1"/>
    <w:rsid w:val="00AF5C44"/>
    <w:rsid w:val="00B20798"/>
    <w:rsid w:val="00B60389"/>
    <w:rsid w:val="00B74212"/>
    <w:rsid w:val="00B80632"/>
    <w:rsid w:val="00B812A7"/>
    <w:rsid w:val="00B9738D"/>
    <w:rsid w:val="00BC0049"/>
    <w:rsid w:val="00BD33FA"/>
    <w:rsid w:val="00C170FD"/>
    <w:rsid w:val="00C47FDC"/>
    <w:rsid w:val="00C50049"/>
    <w:rsid w:val="00C52E3B"/>
    <w:rsid w:val="00C900D5"/>
    <w:rsid w:val="00CE0A85"/>
    <w:rsid w:val="00D43D4F"/>
    <w:rsid w:val="00D61EFD"/>
    <w:rsid w:val="00D64DCB"/>
    <w:rsid w:val="00D82135"/>
    <w:rsid w:val="00DF67DC"/>
    <w:rsid w:val="00E0475D"/>
    <w:rsid w:val="00E23AD1"/>
    <w:rsid w:val="00E30851"/>
    <w:rsid w:val="00E71F26"/>
    <w:rsid w:val="00E902AE"/>
    <w:rsid w:val="00ED23FB"/>
    <w:rsid w:val="00F10EDD"/>
    <w:rsid w:val="00F200AE"/>
    <w:rsid w:val="00F26159"/>
    <w:rsid w:val="00F436BF"/>
    <w:rsid w:val="00F4377E"/>
    <w:rsid w:val="00F438FE"/>
    <w:rsid w:val="00FB4264"/>
    <w:rsid w:val="00FD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BF7ED8"/>
  <w15:chartTrackingRefBased/>
  <w15:docId w15:val="{F6B2C9AB-E098-4386-9B73-09C7466A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4B0C67"/>
    <w:pPr>
      <w:spacing w:before="80" w:after="80"/>
      <w:ind w:left="0"/>
      <w:jc w:val="center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customStyle="1" w:styleId="bang0">
    <w:name w:val="bang"/>
    <w:basedOn w:val="Normal"/>
    <w:autoRedefine/>
    <w:rsid w:val="000E3A64"/>
    <w:pPr>
      <w:autoSpaceDE w:val="0"/>
      <w:autoSpaceDN w:val="0"/>
      <w:spacing w:before="80" w:after="80"/>
      <w:ind w:left="0"/>
    </w:pPr>
    <w:rPr>
      <w:rFonts w:ascii="Arial" w:hAnsi="Arial" w:cs="Arial"/>
      <w:b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h%20Tit\Desktop\doc.project\Template_Progress-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Template_Progress-Report</Template>
  <TotalTime>75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Windows User</dc:creator>
  <cp:keywords/>
  <dc:description/>
  <cp:lastModifiedBy>Vu Hoang</cp:lastModifiedBy>
  <cp:revision>59</cp:revision>
  <cp:lastPrinted>2000-08-14T03:46:00Z</cp:lastPrinted>
  <dcterms:created xsi:type="dcterms:W3CDTF">2017-08-14T15:59:00Z</dcterms:created>
  <dcterms:modified xsi:type="dcterms:W3CDTF">2017-08-21T04:44:00Z</dcterms:modified>
  <cp:category>Template</cp:category>
</cp:coreProperties>
</file>