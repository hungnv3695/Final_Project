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C57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1C2D98">
                    <w:t>3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12C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113C1" w:rsidP="005B5669">
            <w:pPr>
              <w:pStyle w:val="Bang"/>
            </w:pPr>
            <w:r>
              <w:t xml:space="preserve">June </w:t>
            </w:r>
            <w:r w:rsidR="009F212C">
              <w:t>19</w:t>
            </w:r>
            <w:r w:rsidR="009F212C" w:rsidRPr="009F212C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9F212C">
            <w:pPr>
              <w:pStyle w:val="Bang"/>
            </w:pPr>
            <w:r>
              <w:t xml:space="preserve">Lecturer: Phan </w:t>
            </w:r>
            <w:r w:rsidR="009F212C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E7273F" w:rsidP="004B0C67">
            <w:pPr>
              <w:pStyle w:val="Bang"/>
            </w:pPr>
            <w:r>
              <w:t>June 6</w:t>
            </w:r>
            <w:r w:rsidR="009F76EC" w:rsidRPr="009F76EC">
              <w:rPr>
                <w:vertAlign w:val="superscript"/>
              </w:rPr>
              <w:t>th</w:t>
            </w:r>
            <w:r w:rsidR="006A2467">
              <w:t xml:space="preserve"> to June</w:t>
            </w:r>
            <w:r>
              <w:t xml:space="preserve"> 19</w:t>
            </w:r>
            <w:r w:rsidR="009F76EC" w:rsidRPr="009F76EC">
              <w:rPr>
                <w:vertAlign w:val="superscript"/>
              </w:rPr>
              <w:t>rd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D4407F" w:rsidP="004B0C67">
            <w:pPr>
              <w:pStyle w:val="Bang"/>
            </w:pPr>
            <w:r>
              <w:t>25</w:t>
            </w:r>
            <w:bookmarkStart w:id="0" w:name="_GoBack"/>
            <w:bookmarkEnd w:id="0"/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B61704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2C1213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E471A" w:rsidP="004A0837">
            <w:pPr>
              <w:pStyle w:val="Bang"/>
            </w:pPr>
            <w:r>
              <w:t xml:space="preserve">Create </w:t>
            </w:r>
            <w:r w:rsidR="00CC3023">
              <w:t xml:space="preserve">Progress </w:t>
            </w:r>
            <w:r>
              <w:t>R</w:t>
            </w:r>
            <w:r w:rsidR="00FB4264">
              <w:t>eport</w:t>
            </w:r>
          </w:p>
        </w:tc>
        <w:tc>
          <w:tcPr>
            <w:tcW w:w="1559" w:type="dxa"/>
            <w:vAlign w:val="center"/>
          </w:tcPr>
          <w:p w:rsidR="004B3D68" w:rsidRDefault="00586C40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4B3D68" w:rsidRDefault="00A01EAA" w:rsidP="004B0C67">
            <w:pPr>
              <w:pStyle w:val="Bang"/>
            </w:pPr>
            <w:r>
              <w:t xml:space="preserve">Progress </w:t>
            </w:r>
            <w:r w:rsidR="006A375B">
              <w:t xml:space="preserve">Report </w:t>
            </w:r>
            <w:r w:rsidR="004A0837">
              <w:t>3</w:t>
            </w:r>
            <w:r w:rsidR="006A375B"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4A0837" w:rsidP="007113C1">
            <w:pPr>
              <w:pStyle w:val="Bang"/>
            </w:pPr>
            <w:r>
              <w:t>Create Test Plan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r w:rsidR="00586C40">
              <w:t>QuyenTB</w:t>
            </w:r>
            <w:r w:rsidR="00586C40"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>Test Plan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 xml:space="preserve">Create </w:t>
            </w:r>
            <w:r w:rsidR="004A0837">
              <w:t>Test Case</w:t>
            </w:r>
          </w:p>
        </w:tc>
        <w:tc>
          <w:tcPr>
            <w:tcW w:w="1559" w:type="dxa"/>
            <w:vAlign w:val="center"/>
          </w:tcPr>
          <w:p w:rsidR="00B20798" w:rsidRDefault="009E3C62" w:rsidP="004B0C67">
            <w:pPr>
              <w:pStyle w:val="Bang"/>
            </w:pPr>
            <w:r>
              <w:t>QuyenT</w:t>
            </w:r>
            <w:r w:rsidR="00586C40">
              <w:t>B</w:t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 xml:space="preserve">Test Case </w:t>
            </w:r>
            <w:r w:rsidR="00B20798">
              <w:t>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5D408C">
        <w:trPr>
          <w:trHeight w:val="543"/>
        </w:trPr>
        <w:tc>
          <w:tcPr>
            <w:tcW w:w="2790" w:type="dxa"/>
          </w:tcPr>
          <w:p w:rsidR="006A375B" w:rsidRPr="00E00FE9" w:rsidRDefault="00E00FE9" w:rsidP="004B0C67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Coding</w:t>
            </w:r>
          </w:p>
        </w:tc>
        <w:tc>
          <w:tcPr>
            <w:tcW w:w="3870" w:type="dxa"/>
          </w:tcPr>
          <w:p w:rsidR="006A375B" w:rsidRDefault="001310BB" w:rsidP="004B0C67">
            <w:pPr>
              <w:pStyle w:val="Bang"/>
            </w:pPr>
            <w:r>
              <w:t>Source Code</w:t>
            </w:r>
          </w:p>
        </w:tc>
        <w:tc>
          <w:tcPr>
            <w:tcW w:w="2700" w:type="dxa"/>
          </w:tcPr>
          <w:p w:rsidR="006A375B" w:rsidRPr="006A375B" w:rsidRDefault="005B2DD3" w:rsidP="00121437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0A771F">
              <w:t>23</w:t>
            </w:r>
            <w:r w:rsidR="000A771F">
              <w:rPr>
                <w:vertAlign w:val="superscript"/>
              </w:rPr>
              <w:t>rd</w:t>
            </w:r>
            <w:r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9B5216" w:rsidP="009B5216">
            <w:pPr>
              <w:pStyle w:val="Bang"/>
            </w:pPr>
            <w:r>
              <w:t>Create Unit Test Report</w:t>
            </w:r>
          </w:p>
        </w:tc>
        <w:tc>
          <w:tcPr>
            <w:tcW w:w="3870" w:type="dxa"/>
          </w:tcPr>
          <w:p w:rsidR="00BF5F4B" w:rsidRDefault="009B5216" w:rsidP="00086B3C">
            <w:pPr>
              <w:pStyle w:val="Bang"/>
            </w:pPr>
            <w:r>
              <w:t>Unit Test Report</w:t>
            </w:r>
            <w:r w:rsidR="00BF5F4B">
              <w:rPr>
                <w:lang w:eastAsia="ja-JP"/>
              </w:rPr>
              <w:t xml:space="preserve"> document</w:t>
            </w:r>
            <w:r w:rsidR="002603AC">
              <w:t xml:space="preserve"> </w:t>
            </w:r>
          </w:p>
          <w:p w:rsidR="00B20798" w:rsidRDefault="002603AC" w:rsidP="00086B3C">
            <w:pPr>
              <w:pStyle w:val="Bang"/>
            </w:pPr>
            <w:r>
              <w:t>(including Unit Test Case)</w:t>
            </w:r>
          </w:p>
        </w:tc>
        <w:tc>
          <w:tcPr>
            <w:tcW w:w="2700" w:type="dxa"/>
          </w:tcPr>
          <w:p w:rsidR="00B20798" w:rsidRDefault="005B2DD3" w:rsidP="009B5216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0A771F">
              <w:t>23</w:t>
            </w:r>
            <w:r w:rsidR="000A771F">
              <w:rPr>
                <w:vertAlign w:val="superscript"/>
              </w:rPr>
              <w:t>rd</w:t>
            </w:r>
            <w:r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9911C0" w:rsidP="004B0C67">
            <w:pPr>
              <w:pStyle w:val="Bang"/>
            </w:pPr>
            <w:r>
              <w:t>Create Progress R</w:t>
            </w:r>
            <w:r w:rsidR="00B20798"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9911C0" w:rsidP="004F0261">
            <w:pPr>
              <w:pStyle w:val="Bang"/>
            </w:pPr>
            <w:r>
              <w:t xml:space="preserve">Progress </w:t>
            </w:r>
            <w:r w:rsidR="00B20798" w:rsidRPr="00086B3C">
              <w:t>Report</w:t>
            </w:r>
            <w:r w:rsidR="00B20798">
              <w:t xml:space="preserve"> </w:t>
            </w:r>
            <w:r w:rsidR="004F0261">
              <w:t>4</w:t>
            </w:r>
            <w:r w:rsidR="00325C99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4F0261">
            <w:pPr>
              <w:pStyle w:val="Bang"/>
            </w:pPr>
            <w:r>
              <w:t>J</w:t>
            </w:r>
            <w:r w:rsidR="004F0261">
              <w:t>uly</w:t>
            </w:r>
            <w:r>
              <w:t xml:space="preserve"> </w:t>
            </w:r>
            <w:r w:rsidR="006B4F1F">
              <w:t>24</w:t>
            </w:r>
            <w:r w:rsidR="006B4F1F" w:rsidRPr="006B4F1F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1B798D" w:rsidRDefault="001B798D">
      <w:pPr>
        <w:pStyle w:val="Content"/>
        <w:ind w:left="0"/>
      </w:pPr>
    </w:p>
    <w:p w:rsidR="001B798D" w:rsidRDefault="001B798D">
      <w:pPr>
        <w:pStyle w:val="Content"/>
        <w:ind w:left="0"/>
      </w:pPr>
    </w:p>
    <w:p w:rsidR="001B798D" w:rsidRDefault="001B798D">
      <w:pPr>
        <w:pStyle w:val="Content"/>
        <w:ind w:left="0"/>
      </w:pPr>
    </w:p>
    <w:p w:rsidR="004B3D68" w:rsidRDefault="004B3D68" w:rsidP="00DC3C9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DC3C99" w:rsidRDefault="00DC3C9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50D" w:rsidRDefault="0099750D">
      <w:r>
        <w:separator/>
      </w:r>
    </w:p>
  </w:endnote>
  <w:endnote w:type="continuationSeparator" w:id="0">
    <w:p w:rsidR="0099750D" w:rsidRDefault="0099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D4407F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D4407F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50D" w:rsidRDefault="0099750D">
      <w:r>
        <w:separator/>
      </w:r>
    </w:p>
  </w:footnote>
  <w:footnote w:type="continuationSeparator" w:id="0">
    <w:p w:rsidR="0099750D" w:rsidRDefault="0099750D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86B3C"/>
    <w:rsid w:val="000A4F20"/>
    <w:rsid w:val="000A771F"/>
    <w:rsid w:val="000E3A64"/>
    <w:rsid w:val="00121437"/>
    <w:rsid w:val="00122F06"/>
    <w:rsid w:val="0012759C"/>
    <w:rsid w:val="001310BB"/>
    <w:rsid w:val="001B1849"/>
    <w:rsid w:val="001B798D"/>
    <w:rsid w:val="001C2D98"/>
    <w:rsid w:val="002603AC"/>
    <w:rsid w:val="002C1213"/>
    <w:rsid w:val="002C6A65"/>
    <w:rsid w:val="002D3B86"/>
    <w:rsid w:val="0031442A"/>
    <w:rsid w:val="00325C99"/>
    <w:rsid w:val="004A0837"/>
    <w:rsid w:val="004B0C67"/>
    <w:rsid w:val="004B3D68"/>
    <w:rsid w:val="004E7196"/>
    <w:rsid w:val="004F0261"/>
    <w:rsid w:val="005203AB"/>
    <w:rsid w:val="0054444E"/>
    <w:rsid w:val="00573807"/>
    <w:rsid w:val="00586C40"/>
    <w:rsid w:val="005B2DD3"/>
    <w:rsid w:val="005B5669"/>
    <w:rsid w:val="005C57BF"/>
    <w:rsid w:val="005D408C"/>
    <w:rsid w:val="006856B5"/>
    <w:rsid w:val="00695F55"/>
    <w:rsid w:val="006A2467"/>
    <w:rsid w:val="006A375B"/>
    <w:rsid w:val="006A545C"/>
    <w:rsid w:val="006B4F1F"/>
    <w:rsid w:val="006E5422"/>
    <w:rsid w:val="007113C1"/>
    <w:rsid w:val="00797D2B"/>
    <w:rsid w:val="008108BA"/>
    <w:rsid w:val="008828BB"/>
    <w:rsid w:val="008C19F4"/>
    <w:rsid w:val="009124D5"/>
    <w:rsid w:val="00966BFB"/>
    <w:rsid w:val="009911C0"/>
    <w:rsid w:val="00996F04"/>
    <w:rsid w:val="0099750D"/>
    <w:rsid w:val="009A2DA2"/>
    <w:rsid w:val="009B5216"/>
    <w:rsid w:val="009E3C62"/>
    <w:rsid w:val="009F212C"/>
    <w:rsid w:val="009F76EC"/>
    <w:rsid w:val="00A01EAA"/>
    <w:rsid w:val="00A04731"/>
    <w:rsid w:val="00A0719B"/>
    <w:rsid w:val="00A74643"/>
    <w:rsid w:val="00AF24A5"/>
    <w:rsid w:val="00B20798"/>
    <w:rsid w:val="00B60389"/>
    <w:rsid w:val="00B61704"/>
    <w:rsid w:val="00BF5F4B"/>
    <w:rsid w:val="00C03A3C"/>
    <w:rsid w:val="00C50049"/>
    <w:rsid w:val="00CC3023"/>
    <w:rsid w:val="00CE0A1C"/>
    <w:rsid w:val="00CE0A85"/>
    <w:rsid w:val="00D4407F"/>
    <w:rsid w:val="00DC3C99"/>
    <w:rsid w:val="00DF67DC"/>
    <w:rsid w:val="00E00FE9"/>
    <w:rsid w:val="00E0475D"/>
    <w:rsid w:val="00E7273F"/>
    <w:rsid w:val="00F200AE"/>
    <w:rsid w:val="00F438FE"/>
    <w:rsid w:val="00FB4264"/>
    <w:rsid w:val="00FD6077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AEAAF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90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62</cp:revision>
  <cp:lastPrinted>2000-08-14T03:46:00Z</cp:lastPrinted>
  <dcterms:created xsi:type="dcterms:W3CDTF">2017-07-06T02:38:00Z</dcterms:created>
  <dcterms:modified xsi:type="dcterms:W3CDTF">2017-08-21T04:21:00Z</dcterms:modified>
  <cp:category>Template</cp:category>
</cp:coreProperties>
</file>