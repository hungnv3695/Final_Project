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3F5785" w:rsidP="003F5785">
            <w:pPr>
              <w:pStyle w:val="Bang"/>
            </w:pPr>
            <w:r>
              <w:t>May 22</w:t>
            </w:r>
            <w:r w:rsidRPr="003F5785">
              <w:rPr>
                <w:vertAlign w:val="superscript"/>
              </w:rPr>
              <w:t>nd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5F24E2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B25479" w:rsidP="004B0C67">
            <w:pPr>
              <w:pStyle w:val="Bang"/>
            </w:pPr>
            <w:r>
              <w:t>May 8</w:t>
            </w:r>
            <w:r w:rsidRPr="00B25479">
              <w:rPr>
                <w:vertAlign w:val="superscript"/>
              </w:rPr>
              <w:t>th</w:t>
            </w:r>
            <w:r>
              <w:t xml:space="preserve"> to May 22</w:t>
            </w:r>
            <w:r w:rsidRPr="00B25479">
              <w:rPr>
                <w:vertAlign w:val="superscript"/>
              </w:rPr>
              <w:t>nd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943F2D" w:rsidP="004B0C67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 xml:space="preserve">Vu </w:t>
            </w:r>
            <w:proofErr w:type="spellStart"/>
            <w:r w:rsidRPr="000E3A64">
              <w:rPr>
                <w:lang w:val="fr-FR"/>
              </w:rPr>
              <w:t>Tran</w:t>
            </w:r>
            <w:proofErr w:type="spellEnd"/>
            <w:r w:rsidRPr="000E3A64">
              <w:rPr>
                <w:lang w:val="fr-FR"/>
              </w:rPr>
              <w:t xml:space="preserve"> Hoang</w:t>
            </w:r>
          </w:p>
          <w:p w:rsidR="004B3D68" w:rsidRDefault="000E3A64" w:rsidP="004B0C67">
            <w:pPr>
              <w:pStyle w:val="Bang"/>
            </w:pPr>
            <w:r>
              <w:t xml:space="preserve">Dang </w:t>
            </w:r>
            <w:proofErr w:type="spellStart"/>
            <w:r>
              <w:t>Duc</w:t>
            </w:r>
            <w:proofErr w:type="spellEnd"/>
            <w:r>
              <w:t xml:space="preserve"> </w:t>
            </w:r>
            <w:proofErr w:type="spellStart"/>
            <w:r>
              <w:t>Manh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 xml:space="preserve">Tran Ba </w:t>
            </w:r>
            <w:proofErr w:type="spellStart"/>
            <w:r>
              <w:t>Quyen</w:t>
            </w:r>
            <w:proofErr w:type="spellEnd"/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DC6DDF" w:rsidP="004B0C67">
            <w:pPr>
              <w:pStyle w:val="Bang"/>
            </w:pPr>
            <w:r>
              <w:t>20</w:t>
            </w:r>
            <w:r w:rsidR="00727F53">
              <w:t>00 ma</w:t>
            </w:r>
            <w:r w:rsidR="00D13F2B">
              <w:t>n</w:t>
            </w:r>
            <w:r w:rsidR="00D13F2B">
              <w:rPr>
                <w:rFonts w:hint="eastAsia"/>
                <w:lang w:eastAsia="ja-JP"/>
              </w:rPr>
              <w:t>-</w:t>
            </w:r>
            <w:r>
              <w:t>hour</w:t>
            </w:r>
            <w:r w:rsidR="00D13F2B">
              <w:t>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727F53" w:rsidP="00727F53">
            <w:pPr>
              <w:pStyle w:val="Bang"/>
            </w:pPr>
            <w:r>
              <w:t>275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727F53" w:rsidP="004B0C67">
            <w:pPr>
              <w:pStyle w:val="Bang"/>
            </w:pPr>
            <w:r>
              <w:t>275 ma</w:t>
            </w:r>
            <w:bookmarkStart w:id="0" w:name="_GoBack"/>
            <w:bookmarkEnd w:id="0"/>
            <w:r>
              <w:t>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727F53" w:rsidP="004B0C67">
            <w:pPr>
              <w:pStyle w:val="Bang"/>
            </w:pPr>
            <w:r>
              <w:t>1725 man-hours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222A74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B4264" w:rsidP="00613E50">
            <w:pPr>
              <w:pStyle w:val="Bang"/>
            </w:pPr>
            <w:r>
              <w:t xml:space="preserve">Create </w:t>
            </w:r>
            <w:r w:rsidR="003F301F">
              <w:t>Progress Report</w:t>
            </w:r>
          </w:p>
        </w:tc>
        <w:tc>
          <w:tcPr>
            <w:tcW w:w="1559" w:type="dxa"/>
            <w:vAlign w:val="center"/>
          </w:tcPr>
          <w:p w:rsidR="004B3D68" w:rsidRDefault="006C4943" w:rsidP="004B0C67">
            <w:pPr>
              <w:pStyle w:val="Bang"/>
            </w:pPr>
            <w:proofErr w:type="spellStart"/>
            <w:r>
              <w:t>HoangVT</w:t>
            </w:r>
            <w:proofErr w:type="spellEnd"/>
          </w:p>
        </w:tc>
        <w:tc>
          <w:tcPr>
            <w:tcW w:w="1560" w:type="dxa"/>
            <w:vAlign w:val="center"/>
          </w:tcPr>
          <w:p w:rsidR="004B3D68" w:rsidRDefault="003F301F" w:rsidP="004B0C67">
            <w:pPr>
              <w:pStyle w:val="Bang"/>
            </w:pPr>
            <w:r>
              <w:t>Progress Report</w:t>
            </w:r>
            <w:r w:rsidR="006A375B">
              <w:t xml:space="preserve"> 1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4B0C67">
            <w:pPr>
              <w:pStyle w:val="Bang"/>
            </w:pPr>
            <w:r>
              <w:t>Create Project Plan</w:t>
            </w:r>
          </w:p>
        </w:tc>
        <w:tc>
          <w:tcPr>
            <w:tcW w:w="1559" w:type="dxa"/>
            <w:vAlign w:val="center"/>
          </w:tcPr>
          <w:p w:rsidR="00B20798" w:rsidRDefault="0005007C" w:rsidP="004B0C67">
            <w:pPr>
              <w:pStyle w:val="Bang"/>
            </w:pPr>
            <w:r>
              <w:br/>
            </w:r>
            <w:proofErr w:type="spellStart"/>
            <w:r>
              <w:t>HungNV</w:t>
            </w:r>
            <w:proofErr w:type="spellEnd"/>
            <w:r w:rsidR="00B20798">
              <w:br/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Project Plan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B20798" w:rsidP="000F4D79">
            <w:pPr>
              <w:pStyle w:val="Bang"/>
            </w:pPr>
            <w:r>
              <w:t>Create SRS</w:t>
            </w:r>
          </w:p>
        </w:tc>
        <w:tc>
          <w:tcPr>
            <w:tcW w:w="1559" w:type="dxa"/>
            <w:vAlign w:val="center"/>
          </w:tcPr>
          <w:p w:rsidR="00B20798" w:rsidRDefault="00B20798" w:rsidP="004B0C67">
            <w:pPr>
              <w:pStyle w:val="Bang"/>
            </w:pPr>
            <w:r>
              <w:t>All</w:t>
            </w:r>
          </w:p>
        </w:tc>
        <w:tc>
          <w:tcPr>
            <w:tcW w:w="1560" w:type="dxa"/>
            <w:vAlign w:val="center"/>
          </w:tcPr>
          <w:p w:rsidR="00B20798" w:rsidRDefault="00B20798" w:rsidP="004B0C67">
            <w:pPr>
              <w:pStyle w:val="Bang"/>
            </w:pPr>
            <w:r>
              <w:t>SRS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325C99" w:rsidTr="00B20798">
        <w:trPr>
          <w:trHeight w:val="890"/>
        </w:trPr>
        <w:tc>
          <w:tcPr>
            <w:tcW w:w="1720" w:type="dxa"/>
            <w:vAlign w:val="center"/>
          </w:tcPr>
          <w:p w:rsidR="00325C99" w:rsidRDefault="00325C99" w:rsidP="004B0C67">
            <w:pPr>
              <w:pStyle w:val="Bang"/>
            </w:pPr>
            <w:r>
              <w:t>Create Q&amp;A</w:t>
            </w:r>
          </w:p>
        </w:tc>
        <w:tc>
          <w:tcPr>
            <w:tcW w:w="1559" w:type="dxa"/>
            <w:vAlign w:val="center"/>
          </w:tcPr>
          <w:p w:rsidR="00325C99" w:rsidRDefault="00325C99" w:rsidP="004B0C67">
            <w:pPr>
              <w:pStyle w:val="Bang"/>
            </w:pPr>
            <w:proofErr w:type="spellStart"/>
            <w:r>
              <w:t>QuyenT</w:t>
            </w:r>
            <w:r w:rsidR="0005007C">
              <w:t>B</w:t>
            </w:r>
            <w:proofErr w:type="spellEnd"/>
          </w:p>
        </w:tc>
        <w:tc>
          <w:tcPr>
            <w:tcW w:w="1560" w:type="dxa"/>
            <w:vAlign w:val="center"/>
          </w:tcPr>
          <w:p w:rsidR="00325C99" w:rsidRDefault="00325C99" w:rsidP="004B0C67">
            <w:pPr>
              <w:pStyle w:val="Bang"/>
            </w:pPr>
            <w:r>
              <w:t>Q&amp;A document</w:t>
            </w:r>
          </w:p>
        </w:tc>
        <w:tc>
          <w:tcPr>
            <w:tcW w:w="850" w:type="dxa"/>
            <w:vAlign w:val="center"/>
          </w:tcPr>
          <w:p w:rsidR="00325C99" w:rsidRDefault="00325C99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325C99" w:rsidRDefault="00035C1D" w:rsidP="004B0C67">
            <w:pPr>
              <w:pStyle w:val="Bang"/>
            </w:pPr>
            <w:r>
              <w:t>Written in J</w:t>
            </w:r>
            <w:r w:rsidR="00325C99" w:rsidRPr="00325C99">
              <w:t>apanese</w:t>
            </w:r>
          </w:p>
        </w:tc>
        <w:tc>
          <w:tcPr>
            <w:tcW w:w="1403" w:type="dxa"/>
            <w:vAlign w:val="center"/>
          </w:tcPr>
          <w:p w:rsidR="00325C99" w:rsidRDefault="00325C99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Architecture 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Architecture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6A375B" w:rsidRDefault="004B0C67" w:rsidP="006C487E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6C487E">
              <w:t>3</w:t>
            </w:r>
            <w:r w:rsidR="006C487E" w:rsidRPr="006C487E">
              <w:rPr>
                <w:vertAlign w:val="superscript"/>
              </w:rPr>
              <w:t>rd</w:t>
            </w:r>
            <w:r>
              <w:t>,</w:t>
            </w:r>
            <w:r w:rsidRPr="00325C99">
              <w:t xml:space="preserve"> 2017</w:t>
            </w:r>
          </w:p>
        </w:tc>
      </w:tr>
      <w:tr w:rsidR="006A375B" w:rsidTr="00B20798">
        <w:trPr>
          <w:trHeight w:val="558"/>
        </w:trPr>
        <w:tc>
          <w:tcPr>
            <w:tcW w:w="2790" w:type="dxa"/>
          </w:tcPr>
          <w:p w:rsidR="006A375B" w:rsidRDefault="00B20798" w:rsidP="001215F9">
            <w:pPr>
              <w:pStyle w:val="Bang"/>
            </w:pPr>
            <w:r>
              <w:t xml:space="preserve">Create </w:t>
            </w:r>
            <w:r w:rsidR="001215F9">
              <w:t>S</w:t>
            </w:r>
            <w:r>
              <w:t xml:space="preserve">creen </w:t>
            </w:r>
            <w:r w:rsidR="001215F9">
              <w:t>D</w:t>
            </w:r>
            <w:r>
              <w:t>esign</w:t>
            </w:r>
          </w:p>
        </w:tc>
        <w:tc>
          <w:tcPr>
            <w:tcW w:w="3870" w:type="dxa"/>
          </w:tcPr>
          <w:p w:rsidR="006A375B" w:rsidRDefault="00684A58" w:rsidP="004B0C67">
            <w:pPr>
              <w:pStyle w:val="Bang"/>
            </w:pPr>
            <w:r>
              <w:t>Screen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6A375B" w:rsidRPr="00325C99" w:rsidRDefault="004B0C67" w:rsidP="003830E3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6C487E">
              <w:t>4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AF5C44">
        <w:trPr>
          <w:trHeight w:val="507"/>
        </w:trPr>
        <w:tc>
          <w:tcPr>
            <w:tcW w:w="2790" w:type="dxa"/>
          </w:tcPr>
          <w:p w:rsidR="00B20798" w:rsidRDefault="00B20798" w:rsidP="004B0C67">
            <w:pPr>
              <w:pStyle w:val="Bang"/>
            </w:pPr>
            <w:r>
              <w:t xml:space="preserve">Create </w:t>
            </w:r>
            <w:r w:rsidR="001215F9">
              <w:t>D</w:t>
            </w:r>
            <w:r>
              <w:t xml:space="preserve">atabase </w:t>
            </w:r>
            <w:r w:rsidR="001215F9">
              <w:t>D</w:t>
            </w:r>
            <w:r>
              <w:t>esign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684A58" w:rsidP="004B0C67">
            <w:pPr>
              <w:pStyle w:val="Bang"/>
            </w:pPr>
            <w:r>
              <w:t>Database D</w:t>
            </w:r>
            <w:r w:rsidR="00325C99">
              <w:t>esign document</w:t>
            </w:r>
          </w:p>
        </w:tc>
        <w:tc>
          <w:tcPr>
            <w:tcW w:w="2700" w:type="dxa"/>
          </w:tcPr>
          <w:p w:rsidR="00B20798" w:rsidRDefault="004B0C67" w:rsidP="004B0C67">
            <w:pPr>
              <w:pStyle w:val="Bang"/>
            </w:pPr>
            <w:r w:rsidRPr="00325C99">
              <w:t>June</w:t>
            </w:r>
            <w:r>
              <w:t xml:space="preserve"> </w:t>
            </w:r>
            <w:r w:rsidR="006C487E">
              <w:t>4</w:t>
            </w:r>
            <w:r w:rsidR="00F4377E" w:rsidRPr="00F4377E">
              <w:rPr>
                <w:vertAlign w:val="superscript"/>
              </w:rPr>
              <w:t>th</w:t>
            </w:r>
            <w:r>
              <w:t>,</w:t>
            </w:r>
            <w:r w:rsidRPr="00325C99">
              <w:t xml:space="preserve"> 2017</w:t>
            </w:r>
          </w:p>
        </w:tc>
      </w:tr>
      <w:tr w:rsidR="00B20798" w:rsidTr="002D40E6">
        <w:trPr>
          <w:trHeight w:val="576"/>
        </w:trPr>
        <w:tc>
          <w:tcPr>
            <w:tcW w:w="2790" w:type="dxa"/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>
              <w:t xml:space="preserve">2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</w:tcPr>
          <w:p w:rsidR="00B20798" w:rsidRDefault="00F4377E" w:rsidP="004B0C67">
            <w:pPr>
              <w:pStyle w:val="Bang"/>
            </w:pPr>
            <w:r>
              <w:t>June 5</w:t>
            </w:r>
            <w:r w:rsidRPr="00F4377E">
              <w:rPr>
                <w:vertAlign w:val="superscript"/>
              </w:rPr>
              <w:t>th</w:t>
            </w:r>
            <w:r w:rsidR="00325C99"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2D40E6" w:rsidRDefault="000D5EF9" w:rsidP="002D40E6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2D40E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769" w:rsidRDefault="003B3769">
      <w:r>
        <w:separator/>
      </w:r>
    </w:p>
  </w:endnote>
  <w:endnote w:type="continuationSeparator" w:id="0">
    <w:p w:rsidR="003B3769" w:rsidRDefault="003B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4B3D68">
    <w:pPr>
      <w:pStyle w:val="Footer"/>
    </w:pPr>
    <w:r>
      <w:tab/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727F53">
      <w:rPr>
        <w:rStyle w:val="PageNumber"/>
        <w:noProof/>
      </w:rPr>
      <w:t>2</w:t>
    </w:r>
    <w:r w:rsidR="009A2DA2">
      <w:rPr>
        <w:rStyle w:val="PageNumber"/>
      </w:rPr>
      <w:fldChar w:fldCharType="end"/>
    </w:r>
    <w:r>
      <w:rPr>
        <w:rStyle w:val="PageNumber"/>
      </w:rPr>
      <w:t>/</w:t>
    </w:r>
    <w:r w:rsidR="009A2DA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727F53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769" w:rsidRDefault="003B3769">
      <w:r>
        <w:separator/>
      </w:r>
    </w:p>
  </w:footnote>
  <w:footnote w:type="continuationSeparator" w:id="0">
    <w:p w:rsidR="003B3769" w:rsidRDefault="003B3769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26ED3"/>
    <w:rsid w:val="00035C1D"/>
    <w:rsid w:val="0005007C"/>
    <w:rsid w:val="000A4F20"/>
    <w:rsid w:val="000D1B41"/>
    <w:rsid w:val="000D5EF9"/>
    <w:rsid w:val="000D6134"/>
    <w:rsid w:val="000E3A64"/>
    <w:rsid w:val="000F4D79"/>
    <w:rsid w:val="001215F9"/>
    <w:rsid w:val="001B1849"/>
    <w:rsid w:val="001B7D46"/>
    <w:rsid w:val="001F10AA"/>
    <w:rsid w:val="00222A74"/>
    <w:rsid w:val="002A1DE7"/>
    <w:rsid w:val="002D40E6"/>
    <w:rsid w:val="002E55EB"/>
    <w:rsid w:val="00325C99"/>
    <w:rsid w:val="00344D93"/>
    <w:rsid w:val="003830E3"/>
    <w:rsid w:val="003B3769"/>
    <w:rsid w:val="003F301F"/>
    <w:rsid w:val="003F5785"/>
    <w:rsid w:val="004266BC"/>
    <w:rsid w:val="004B0C67"/>
    <w:rsid w:val="004B3D68"/>
    <w:rsid w:val="005107CF"/>
    <w:rsid w:val="0059295F"/>
    <w:rsid w:val="005D1ABD"/>
    <w:rsid w:val="005F24E2"/>
    <w:rsid w:val="00613E50"/>
    <w:rsid w:val="0066779F"/>
    <w:rsid w:val="00684A58"/>
    <w:rsid w:val="006856B5"/>
    <w:rsid w:val="00695F55"/>
    <w:rsid w:val="006A22AF"/>
    <w:rsid w:val="006A375B"/>
    <w:rsid w:val="006A545C"/>
    <w:rsid w:val="006C487E"/>
    <w:rsid w:val="006C4943"/>
    <w:rsid w:val="00727F53"/>
    <w:rsid w:val="00943F2D"/>
    <w:rsid w:val="009563AF"/>
    <w:rsid w:val="009A2DA2"/>
    <w:rsid w:val="009C4CB0"/>
    <w:rsid w:val="00A04731"/>
    <w:rsid w:val="00A1403C"/>
    <w:rsid w:val="00A62EFE"/>
    <w:rsid w:val="00A753BA"/>
    <w:rsid w:val="00AF5C44"/>
    <w:rsid w:val="00B20798"/>
    <w:rsid w:val="00B25479"/>
    <w:rsid w:val="00B60389"/>
    <w:rsid w:val="00C170FD"/>
    <w:rsid w:val="00C47FDC"/>
    <w:rsid w:val="00C50049"/>
    <w:rsid w:val="00C900D5"/>
    <w:rsid w:val="00CE0A85"/>
    <w:rsid w:val="00D13F2B"/>
    <w:rsid w:val="00DC6DDF"/>
    <w:rsid w:val="00DF67DC"/>
    <w:rsid w:val="00E0475D"/>
    <w:rsid w:val="00E06C7F"/>
    <w:rsid w:val="00E71F26"/>
    <w:rsid w:val="00E902AE"/>
    <w:rsid w:val="00F200AE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4970C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89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TRAN  QUYEN</cp:lastModifiedBy>
  <cp:revision>46</cp:revision>
  <cp:lastPrinted>2000-08-14T03:46:00Z</cp:lastPrinted>
  <dcterms:created xsi:type="dcterms:W3CDTF">2017-07-06T02:38:00Z</dcterms:created>
  <dcterms:modified xsi:type="dcterms:W3CDTF">2017-08-24T05:24:00Z</dcterms:modified>
  <cp:category>Template</cp:category>
</cp:coreProperties>
</file>