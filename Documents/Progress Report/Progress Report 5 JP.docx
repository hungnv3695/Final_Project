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C13377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プロジェクト進捗報告書５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927F05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27F05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927F05" w:rsidP="00710BE0">
            <w:pPr>
              <w:pStyle w:val="Bang"/>
            </w:pP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25</w:t>
            </w:r>
            <w:r w:rsidR="00591A93">
              <w:rPr>
                <w:rFonts w:hint="eastAsia"/>
                <w:lang w:eastAsia="ja-JP"/>
              </w:rPr>
              <w:t>日～</w:t>
            </w: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539C6">
              <w:rPr>
                <w:rFonts w:hint="eastAsia"/>
                <w:lang w:eastAsia="ja-JP"/>
              </w:rPr>
              <w:t>2</w:t>
            </w:r>
            <w:r w:rsidR="009539C6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1C6419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552255">
        <w:trPr>
          <w:trHeight w:val="410"/>
        </w:trPr>
        <w:tc>
          <w:tcPr>
            <w:tcW w:w="2552" w:type="dxa"/>
            <w:vAlign w:val="center"/>
          </w:tcPr>
          <w:p w:rsidR="00552255" w:rsidRDefault="00552255" w:rsidP="00552255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552255" w:rsidRDefault="00552255" w:rsidP="00552255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52255" w:rsidRDefault="00552255" w:rsidP="00552255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52255">
        <w:trPr>
          <w:trHeight w:val="410"/>
        </w:trPr>
        <w:tc>
          <w:tcPr>
            <w:tcW w:w="2552" w:type="dxa"/>
            <w:vAlign w:val="center"/>
          </w:tcPr>
          <w:p w:rsidR="00552255" w:rsidRDefault="00552255" w:rsidP="00552255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552255" w:rsidRDefault="00552255" w:rsidP="001660FF">
            <w:pPr>
              <w:pStyle w:val="Bang"/>
              <w:rPr>
                <w:rFonts w:hint="eastAsia"/>
                <w:lang w:eastAsia="ja-JP"/>
              </w:rPr>
            </w:pPr>
            <w:bookmarkStart w:id="0" w:name="_GoBack"/>
            <w:r>
              <w:rPr>
                <w:rFonts w:hint="eastAsia"/>
                <w:lang w:eastAsia="ja-JP"/>
              </w:rPr>
              <w:t>2</w:t>
            </w:r>
            <w:r w:rsidR="001660FF"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0</w:t>
            </w:r>
            <w:bookmarkEnd w:id="0"/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52255" w:rsidRDefault="00552255" w:rsidP="00552255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52255">
        <w:trPr>
          <w:trHeight w:val="410"/>
        </w:trPr>
        <w:tc>
          <w:tcPr>
            <w:tcW w:w="2552" w:type="dxa"/>
            <w:vAlign w:val="center"/>
          </w:tcPr>
          <w:p w:rsidR="00552255" w:rsidRDefault="00552255" w:rsidP="00552255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552255" w:rsidRDefault="001660FF" w:rsidP="00552255">
            <w:pPr>
              <w:pStyle w:val="Bang"/>
            </w:pPr>
            <w:r>
              <w:rPr>
                <w:rFonts w:hint="eastAsia"/>
                <w:lang w:eastAsia="ja-JP"/>
              </w:rPr>
              <w:t>1630</w:t>
            </w:r>
            <w:r w:rsidR="00552255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52255" w:rsidRDefault="00552255" w:rsidP="00552255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552255">
        <w:trPr>
          <w:trHeight w:val="410"/>
        </w:trPr>
        <w:tc>
          <w:tcPr>
            <w:tcW w:w="2552" w:type="dxa"/>
            <w:vAlign w:val="center"/>
          </w:tcPr>
          <w:p w:rsidR="00552255" w:rsidRDefault="00552255" w:rsidP="00552255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552255" w:rsidRDefault="001660FF" w:rsidP="00552255">
            <w:pPr>
              <w:pStyle w:val="Bang"/>
            </w:pPr>
            <w:r>
              <w:rPr>
                <w:rFonts w:hint="eastAsia"/>
                <w:lang w:eastAsia="ja-JP"/>
              </w:rPr>
              <w:t>350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552255" w:rsidRDefault="00552255" w:rsidP="00552255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F10EDD" w:rsidTr="00AA4B31">
        <w:trPr>
          <w:trHeight w:val="890"/>
        </w:trPr>
        <w:tc>
          <w:tcPr>
            <w:tcW w:w="172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552255" w:rsidP="00F10ED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テスト報告を</w:t>
            </w:r>
            <w:r w:rsidR="00F10EDD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F10EDD" w:rsidRDefault="00F10EDD" w:rsidP="00F10EDD">
            <w:pPr>
              <w:pStyle w:val="Bang"/>
            </w:pPr>
            <w:proofErr w:type="spellStart"/>
            <w:r>
              <w:t>QuyenTB</w:t>
            </w:r>
            <w:proofErr w:type="spellEnd"/>
          </w:p>
        </w:tc>
        <w:tc>
          <w:tcPr>
            <w:tcW w:w="1560" w:type="dxa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テスト報告書</w:t>
            </w:r>
          </w:p>
        </w:tc>
        <w:tc>
          <w:tcPr>
            <w:tcW w:w="850" w:type="dxa"/>
            <w:vAlign w:val="center"/>
          </w:tcPr>
          <w:p w:rsidR="00F10EDD" w:rsidRDefault="00552255" w:rsidP="00F10EDD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10EDD" w:rsidRDefault="00F10EDD" w:rsidP="00F10EDD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F10EDD" w:rsidRDefault="00F10EDD" w:rsidP="00F10EDD">
            <w:pPr>
              <w:pStyle w:val="Bang"/>
            </w:pPr>
          </w:p>
        </w:tc>
      </w:tr>
      <w:tr w:rsidR="00F10EDD" w:rsidTr="00B20798">
        <w:trPr>
          <w:trHeight w:val="890"/>
        </w:trPr>
        <w:tc>
          <w:tcPr>
            <w:tcW w:w="1720" w:type="dxa"/>
            <w:vAlign w:val="center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</w:t>
            </w:r>
            <w:r w:rsidR="00552255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552255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559" w:type="dxa"/>
            <w:vAlign w:val="center"/>
          </w:tcPr>
          <w:p w:rsidR="00F10EDD" w:rsidRDefault="00F10EDD" w:rsidP="00F10EDD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F10EDD" w:rsidRDefault="00F10EDD" w:rsidP="00F10EDD">
            <w:pPr>
              <w:pStyle w:val="Bang"/>
              <w:rPr>
                <w:lang w:eastAsia="ja-JP"/>
              </w:rPr>
            </w:pPr>
          </w:p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5</w:t>
            </w:r>
          </w:p>
          <w:p w:rsidR="00F10EDD" w:rsidRDefault="00F10EDD" w:rsidP="00F10EDD">
            <w:pPr>
              <w:pStyle w:val="Bang"/>
              <w:rPr>
                <w:lang w:eastAsia="ja-JP"/>
              </w:rPr>
            </w:pPr>
          </w:p>
        </w:tc>
        <w:tc>
          <w:tcPr>
            <w:tcW w:w="850" w:type="dxa"/>
            <w:vAlign w:val="center"/>
          </w:tcPr>
          <w:p w:rsidR="00F10EDD" w:rsidRDefault="00552255" w:rsidP="00F10EDD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10EDD" w:rsidRDefault="00F10EDD" w:rsidP="00F10ED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552255" w:rsidP="001215F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ユーザーマニュアルを</w:t>
            </w:r>
            <w:r w:rsidR="00BD33FA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A375B" w:rsidRDefault="006D3931" w:rsidP="004B0C67">
            <w:pPr>
              <w:pStyle w:val="Bang"/>
            </w:pPr>
            <w:r>
              <w:rPr>
                <w:rFonts w:hint="eastAsia"/>
                <w:lang w:eastAsia="ja-JP"/>
              </w:rPr>
              <w:t>ユーザーマニュアル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9C01BD" w:rsidP="007E228B">
            <w:pPr>
              <w:pStyle w:val="Bang"/>
            </w:pPr>
            <w:r>
              <w:rPr>
                <w:rFonts w:hint="eastAsia"/>
                <w:lang w:eastAsia="ja-JP"/>
              </w:rPr>
              <w:t>配備</w:t>
            </w:r>
            <w:r w:rsidR="007E228B">
              <w:rPr>
                <w:rFonts w:hint="eastAsia"/>
                <w:lang w:eastAsia="ja-JP"/>
              </w:rPr>
              <w:t>を完成する</w:t>
            </w:r>
          </w:p>
        </w:tc>
        <w:tc>
          <w:tcPr>
            <w:tcW w:w="3870" w:type="dxa"/>
          </w:tcPr>
          <w:p w:rsidR="00B20798" w:rsidRDefault="009C01BD" w:rsidP="004B0C67">
            <w:pPr>
              <w:pStyle w:val="Bang"/>
            </w:pPr>
            <w:r>
              <w:rPr>
                <w:rFonts w:hint="eastAsia"/>
                <w:lang w:eastAsia="ja-JP"/>
              </w:rPr>
              <w:t>完成済み成果物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2428D2">
        <w:trPr>
          <w:trHeight w:val="576"/>
        </w:trPr>
        <w:tc>
          <w:tcPr>
            <w:tcW w:w="2790" w:type="dxa"/>
          </w:tcPr>
          <w:p w:rsidR="00B20798" w:rsidRDefault="00B80632" w:rsidP="001215F9">
            <w:pPr>
              <w:pStyle w:val="Bang"/>
            </w:pPr>
            <w:r>
              <w:rPr>
                <w:rFonts w:hint="eastAsia"/>
                <w:lang w:eastAsia="ja-JP"/>
              </w:rPr>
              <w:t>進捗報告</w:t>
            </w:r>
            <w:r w:rsidR="00552255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552255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B20798" w:rsidRPr="00B80632" w:rsidRDefault="00B80632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</w:t>
            </w:r>
            <w:r>
              <w:t>6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A936C2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A936C2"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FAD" w:rsidRDefault="005B1FAD">
      <w:r>
        <w:separator/>
      </w:r>
    </w:p>
  </w:endnote>
  <w:endnote w:type="continuationSeparator" w:id="0">
    <w:p w:rsidR="005B1FAD" w:rsidRDefault="005B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766D45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766D45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FAD" w:rsidRDefault="005B1FAD">
      <w:r>
        <w:separator/>
      </w:r>
    </w:p>
  </w:footnote>
  <w:footnote w:type="continuationSeparator" w:id="0">
    <w:p w:rsidR="005B1FAD" w:rsidRDefault="005B1FAD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660FF"/>
    <w:rsid w:val="00177D9A"/>
    <w:rsid w:val="001B1849"/>
    <w:rsid w:val="001B6FBB"/>
    <w:rsid w:val="001B7D46"/>
    <w:rsid w:val="001C6419"/>
    <w:rsid w:val="001E5188"/>
    <w:rsid w:val="001E677F"/>
    <w:rsid w:val="001F10AA"/>
    <w:rsid w:val="002428D2"/>
    <w:rsid w:val="00246855"/>
    <w:rsid w:val="0026124A"/>
    <w:rsid w:val="002A1DE7"/>
    <w:rsid w:val="002B565B"/>
    <w:rsid w:val="002E55EB"/>
    <w:rsid w:val="00321983"/>
    <w:rsid w:val="00325C99"/>
    <w:rsid w:val="00344D93"/>
    <w:rsid w:val="0036103D"/>
    <w:rsid w:val="003830E3"/>
    <w:rsid w:val="003A43C2"/>
    <w:rsid w:val="003C2B4D"/>
    <w:rsid w:val="003F301F"/>
    <w:rsid w:val="003F5785"/>
    <w:rsid w:val="00405381"/>
    <w:rsid w:val="004266BC"/>
    <w:rsid w:val="004B0C67"/>
    <w:rsid w:val="004B3D68"/>
    <w:rsid w:val="004C7FF0"/>
    <w:rsid w:val="005168CF"/>
    <w:rsid w:val="00536CA0"/>
    <w:rsid w:val="00552255"/>
    <w:rsid w:val="00566C2D"/>
    <w:rsid w:val="00591A93"/>
    <w:rsid w:val="0059295F"/>
    <w:rsid w:val="005B1C91"/>
    <w:rsid w:val="005B1FAD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3931"/>
    <w:rsid w:val="006D6CBB"/>
    <w:rsid w:val="00710BE0"/>
    <w:rsid w:val="00766D45"/>
    <w:rsid w:val="0078430A"/>
    <w:rsid w:val="007E228B"/>
    <w:rsid w:val="007E37F2"/>
    <w:rsid w:val="007F4729"/>
    <w:rsid w:val="008461EE"/>
    <w:rsid w:val="00886C4A"/>
    <w:rsid w:val="00927F05"/>
    <w:rsid w:val="009539C6"/>
    <w:rsid w:val="0099637F"/>
    <w:rsid w:val="009A2DA2"/>
    <w:rsid w:val="009C01BD"/>
    <w:rsid w:val="009C4CB0"/>
    <w:rsid w:val="009F405C"/>
    <w:rsid w:val="009F6A4C"/>
    <w:rsid w:val="00A04731"/>
    <w:rsid w:val="00A1403C"/>
    <w:rsid w:val="00A33C49"/>
    <w:rsid w:val="00A62EFE"/>
    <w:rsid w:val="00A753BA"/>
    <w:rsid w:val="00A936C2"/>
    <w:rsid w:val="00AC6FD1"/>
    <w:rsid w:val="00AF5C44"/>
    <w:rsid w:val="00B20798"/>
    <w:rsid w:val="00B60389"/>
    <w:rsid w:val="00B74212"/>
    <w:rsid w:val="00B80632"/>
    <w:rsid w:val="00B812A7"/>
    <w:rsid w:val="00BC0049"/>
    <w:rsid w:val="00BD33FA"/>
    <w:rsid w:val="00C13377"/>
    <w:rsid w:val="00C170FD"/>
    <w:rsid w:val="00C47FDC"/>
    <w:rsid w:val="00C50049"/>
    <w:rsid w:val="00C52E3B"/>
    <w:rsid w:val="00C900D5"/>
    <w:rsid w:val="00CE0A85"/>
    <w:rsid w:val="00D43D4F"/>
    <w:rsid w:val="00D61EFD"/>
    <w:rsid w:val="00D64DCB"/>
    <w:rsid w:val="00D82135"/>
    <w:rsid w:val="00DF67DC"/>
    <w:rsid w:val="00E0475D"/>
    <w:rsid w:val="00E23AD1"/>
    <w:rsid w:val="00E30851"/>
    <w:rsid w:val="00E354B6"/>
    <w:rsid w:val="00E71F26"/>
    <w:rsid w:val="00E902AE"/>
    <w:rsid w:val="00ED23FB"/>
    <w:rsid w:val="00F10EDD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BB69C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56</cp:revision>
  <cp:lastPrinted>2000-08-14T03:46:00Z</cp:lastPrinted>
  <dcterms:created xsi:type="dcterms:W3CDTF">2017-08-14T15:59:00Z</dcterms:created>
  <dcterms:modified xsi:type="dcterms:W3CDTF">2017-08-24T05:32:00Z</dcterms:modified>
  <cp:category>Template</cp:category>
</cp:coreProperties>
</file>