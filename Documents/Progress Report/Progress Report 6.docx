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  <w:rPr>
                      <w:rFonts w:hint="eastAsia"/>
                      <w:lang w:eastAsia="ja-JP"/>
                    </w:rPr>
                  </w:pPr>
                  <w:r>
                    <w:t>project progress report</w:t>
                  </w:r>
                  <w:r w:rsidR="00FD6077">
                    <w:t xml:space="preserve"> </w:t>
                  </w:r>
                  <w:r w:rsidR="00460F86">
                    <w:rPr>
                      <w:rFonts w:hint="eastAsia"/>
                      <w:lang w:eastAsia="ja-JP"/>
                    </w:rPr>
                    <w:t>6</w:t>
                  </w:r>
                  <w:bookmarkStart w:id="0" w:name="_GoBack"/>
                  <w:bookmarkEnd w:id="0"/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109FA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5F24E2" w:rsidP="004109FA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109FA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109FA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7328BE" w:rsidP="004109FA">
            <w:pPr>
              <w:pStyle w:val="Bang"/>
            </w:pPr>
            <w:r>
              <w:t>August 21</w:t>
            </w:r>
            <w:r w:rsidR="002571E3" w:rsidRPr="002571E3">
              <w:rPr>
                <w:vertAlign w:val="superscript"/>
              </w:rPr>
              <w:t>th</w:t>
            </w:r>
            <w:r w:rsidR="00FD6077">
              <w:t xml:space="preserve">, </w:t>
            </w:r>
            <w:r w:rsidR="00FD6077"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695F55" w:rsidP="004109FA">
            <w:pPr>
              <w:pStyle w:val="Bang"/>
            </w:pPr>
            <w:r>
              <w:t xml:space="preserve">Lecturer: Phan </w:t>
            </w:r>
            <w:r w:rsidR="005F24E2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7328BE" w:rsidP="004109FA">
            <w:pPr>
              <w:pStyle w:val="Bang"/>
            </w:pPr>
            <w:r>
              <w:t>August 8</w:t>
            </w:r>
            <w:r w:rsidR="00D45FA8" w:rsidRPr="00D45FA8">
              <w:rPr>
                <w:vertAlign w:val="superscript"/>
              </w:rPr>
              <w:t>th</w:t>
            </w:r>
            <w:r w:rsidR="00D45FA8">
              <w:t xml:space="preserve"> to August </w:t>
            </w:r>
            <w:r>
              <w:t>21</w:t>
            </w:r>
            <w:r>
              <w:rPr>
                <w:vertAlign w:val="superscript"/>
              </w:rPr>
              <w:t>st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109FA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0E3A64" w:rsidP="004109FA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4B3D68" w:rsidRDefault="00FB4264" w:rsidP="004109FA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2268A4" w:rsidP="004109FA">
            <w:pPr>
              <w:pStyle w:val="Bang"/>
            </w:pPr>
            <w:r>
              <w:t>25</w:t>
            </w:r>
            <w:r w:rsidR="000E3A64">
              <w:t>/08/2017</w:t>
            </w:r>
          </w:p>
        </w:tc>
        <w:tc>
          <w:tcPr>
            <w:tcW w:w="4347" w:type="dxa"/>
            <w:vAlign w:val="center"/>
          </w:tcPr>
          <w:p w:rsidR="004B3D68" w:rsidRDefault="00FB4264" w:rsidP="004109FA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0E3A64" w:rsidP="004109FA">
            <w:pPr>
              <w:pStyle w:val="Bang"/>
            </w:pPr>
            <w:r>
              <w:t>5 member</w:t>
            </w:r>
            <w:r w:rsidR="001F10AA">
              <w:t>s</w:t>
            </w:r>
          </w:p>
        </w:tc>
        <w:tc>
          <w:tcPr>
            <w:tcW w:w="4347" w:type="dxa"/>
            <w:vAlign w:val="center"/>
          </w:tcPr>
          <w:p w:rsidR="000E3A64" w:rsidRDefault="000E3A64" w:rsidP="004109FA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109FA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4B3D68" w:rsidRDefault="000E3A64" w:rsidP="004109FA">
            <w:pPr>
              <w:pStyle w:val="Bang"/>
            </w:pPr>
            <w:r>
              <w:t>Dang Duc Manh</w:t>
            </w:r>
          </w:p>
          <w:p w:rsidR="000E3A64" w:rsidRDefault="000E3A64" w:rsidP="004109FA">
            <w:pPr>
              <w:pStyle w:val="Bang"/>
            </w:pPr>
            <w:r>
              <w:t>Tran Ba Quyen</w:t>
            </w:r>
          </w:p>
          <w:p w:rsidR="000E3A64" w:rsidRDefault="000E3A64" w:rsidP="004109FA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4B3D68" w:rsidP="004109FA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109FA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 w:rsidP="004109FA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109FA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4B3D68" w:rsidP="004109FA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109FA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4B3D68" w:rsidP="004109FA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109FA">
            <w:pPr>
              <w:pStyle w:val="Bang"/>
            </w:pPr>
            <w:r>
              <w:t>None</w:t>
            </w:r>
          </w:p>
        </w:tc>
      </w:tr>
    </w:tbl>
    <w:p w:rsidR="00FB4264" w:rsidRDefault="004B3D68">
      <w:pPr>
        <w:pStyle w:val="Heading1"/>
      </w:pPr>
      <w:r>
        <w:t>Customer Complaints</w:t>
      </w:r>
      <w:r w:rsidR="00FB4264">
        <w:t>: None</w:t>
      </w:r>
      <w:r w:rsidR="00FB4264">
        <w:br/>
      </w:r>
      <w:r>
        <w:t>Customer Support</w:t>
      </w:r>
      <w:r w:rsidR="00FB4264">
        <w:t>: None</w:t>
      </w:r>
      <w:r w:rsidR="00FB4264">
        <w:br/>
      </w:r>
      <w:r>
        <w:t>Change Management</w:t>
      </w:r>
      <w:r w:rsidR="00FB4264">
        <w:t>: None</w:t>
      </w:r>
      <w:r w:rsidR="00FB4264">
        <w:br/>
      </w:r>
      <w:r w:rsidR="008B15B0">
        <w:t>Quality Activities</w:t>
      </w:r>
      <w:r w:rsidR="00FB4264">
        <w:t>: None</w:t>
      </w:r>
      <w:r w:rsidR="00FB4264">
        <w:br/>
      </w:r>
    </w:p>
    <w:p w:rsidR="004B3D68" w:rsidRDefault="004B3D68">
      <w:pPr>
        <w:pStyle w:val="Heading1"/>
      </w:pPr>
      <w:r>
        <w:lastRenderedPageBreak/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3B1574" w:rsidTr="003B1574">
        <w:trPr>
          <w:trHeight w:val="687"/>
        </w:trPr>
        <w:tc>
          <w:tcPr>
            <w:tcW w:w="1720" w:type="dxa"/>
          </w:tcPr>
          <w:p w:rsidR="003B1574" w:rsidRDefault="003B1574" w:rsidP="004109FA">
            <w:pPr>
              <w:pStyle w:val="Bang"/>
            </w:pPr>
            <w:r>
              <w:t>Create User Manual</w:t>
            </w:r>
          </w:p>
        </w:tc>
        <w:tc>
          <w:tcPr>
            <w:tcW w:w="1559" w:type="dxa"/>
            <w:vAlign w:val="center"/>
          </w:tcPr>
          <w:p w:rsidR="003B1574" w:rsidRDefault="004109FA" w:rsidP="004109FA">
            <w:pPr>
              <w:pStyle w:val="Bang"/>
            </w:pPr>
            <w:r>
              <w:t>HoangVT</w:t>
            </w:r>
          </w:p>
          <w:p w:rsidR="004109FA" w:rsidRDefault="004109FA" w:rsidP="004109FA">
            <w:pPr>
              <w:pStyle w:val="Bang"/>
            </w:pPr>
            <w:r>
              <w:t>SonDC</w:t>
            </w:r>
          </w:p>
        </w:tc>
        <w:tc>
          <w:tcPr>
            <w:tcW w:w="1560" w:type="dxa"/>
          </w:tcPr>
          <w:p w:rsidR="003B1574" w:rsidRDefault="003B1574" w:rsidP="004109FA">
            <w:pPr>
              <w:pStyle w:val="Bang"/>
            </w:pPr>
            <w:r>
              <w:t>User Manual document</w:t>
            </w:r>
          </w:p>
        </w:tc>
        <w:tc>
          <w:tcPr>
            <w:tcW w:w="850" w:type="dxa"/>
            <w:vAlign w:val="center"/>
          </w:tcPr>
          <w:p w:rsidR="003B1574" w:rsidRDefault="003B1574" w:rsidP="004109FA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3B1574" w:rsidRDefault="003B1574" w:rsidP="004109FA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3B1574" w:rsidRDefault="003B1574" w:rsidP="004109FA">
            <w:pPr>
              <w:pStyle w:val="Bang"/>
            </w:pPr>
            <w:r>
              <w:br/>
              <w:t>None</w:t>
            </w:r>
          </w:p>
          <w:p w:rsidR="003B1574" w:rsidRDefault="003B1574" w:rsidP="004109FA">
            <w:pPr>
              <w:pStyle w:val="Bang"/>
            </w:pPr>
          </w:p>
        </w:tc>
      </w:tr>
      <w:tr w:rsidR="003B1574" w:rsidTr="004109FA">
        <w:trPr>
          <w:trHeight w:val="1047"/>
        </w:trPr>
        <w:tc>
          <w:tcPr>
            <w:tcW w:w="1720" w:type="dxa"/>
          </w:tcPr>
          <w:p w:rsidR="004109FA" w:rsidRDefault="004109FA" w:rsidP="004109FA">
            <w:pPr>
              <w:pStyle w:val="Bang"/>
            </w:pPr>
          </w:p>
          <w:p w:rsidR="003B1574" w:rsidRDefault="003B1574" w:rsidP="004109FA">
            <w:pPr>
              <w:pStyle w:val="Bang"/>
            </w:pPr>
            <w:r>
              <w:t xml:space="preserve">Complete </w:t>
            </w:r>
            <w:r>
              <w:rPr>
                <w:rFonts w:hint="eastAsia"/>
                <w:lang w:eastAsia="ja-JP"/>
              </w:rPr>
              <w:t>Deployment</w:t>
            </w:r>
          </w:p>
          <w:p w:rsidR="003B1574" w:rsidRDefault="003B1574" w:rsidP="004109FA">
            <w:pPr>
              <w:pStyle w:val="Bang"/>
            </w:pPr>
          </w:p>
        </w:tc>
        <w:tc>
          <w:tcPr>
            <w:tcW w:w="1559" w:type="dxa"/>
            <w:vAlign w:val="center"/>
          </w:tcPr>
          <w:p w:rsidR="004109FA" w:rsidRDefault="003B1574" w:rsidP="004109FA">
            <w:pPr>
              <w:pStyle w:val="Bang"/>
            </w:pPr>
            <w:r>
              <w:br/>
            </w:r>
            <w:r w:rsidR="004109FA">
              <w:t>HungNV</w:t>
            </w:r>
          </w:p>
          <w:p w:rsidR="003B1574" w:rsidRDefault="004109FA" w:rsidP="004109FA">
            <w:pPr>
              <w:pStyle w:val="Bang"/>
            </w:pPr>
            <w:r>
              <w:t>SonDC</w:t>
            </w:r>
            <w:r w:rsidR="003B1574">
              <w:br/>
            </w:r>
          </w:p>
        </w:tc>
        <w:tc>
          <w:tcPr>
            <w:tcW w:w="1560" w:type="dxa"/>
          </w:tcPr>
          <w:p w:rsidR="004109FA" w:rsidRDefault="004109FA" w:rsidP="004109FA">
            <w:pPr>
              <w:pStyle w:val="Bang"/>
              <w:rPr>
                <w:lang w:eastAsia="ja-JP"/>
              </w:rPr>
            </w:pPr>
          </w:p>
          <w:p w:rsidR="003B1574" w:rsidRDefault="003B1574" w:rsidP="004109FA">
            <w:pPr>
              <w:pStyle w:val="Bang"/>
            </w:pPr>
            <w:r>
              <w:rPr>
                <w:rFonts w:hint="eastAsia"/>
                <w:lang w:eastAsia="ja-JP"/>
              </w:rPr>
              <w:t>Comp</w:t>
            </w:r>
            <w:r>
              <w:rPr>
                <w:lang w:eastAsia="ja-JP"/>
              </w:rPr>
              <w:t>l</w:t>
            </w:r>
            <w:r>
              <w:rPr>
                <w:rFonts w:hint="eastAsia"/>
                <w:lang w:eastAsia="ja-JP"/>
              </w:rPr>
              <w:t xml:space="preserve">eted </w:t>
            </w:r>
            <w:r>
              <w:rPr>
                <w:lang w:eastAsia="ja-JP"/>
              </w:rPr>
              <w:t>Prod</w:t>
            </w:r>
            <w:r>
              <w:rPr>
                <w:rFonts w:hint="eastAsia"/>
                <w:lang w:eastAsia="ja-JP"/>
              </w:rPr>
              <w:t>uct</w:t>
            </w:r>
          </w:p>
        </w:tc>
        <w:tc>
          <w:tcPr>
            <w:tcW w:w="850" w:type="dxa"/>
            <w:vAlign w:val="center"/>
          </w:tcPr>
          <w:p w:rsidR="003B1574" w:rsidRDefault="003B1574" w:rsidP="004109FA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3B1574" w:rsidRDefault="003B1574" w:rsidP="004109FA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3B1574" w:rsidRDefault="003B1574" w:rsidP="004109FA">
            <w:pPr>
              <w:pStyle w:val="Bang"/>
            </w:pPr>
            <w:r>
              <w:t>None</w:t>
            </w:r>
          </w:p>
        </w:tc>
      </w:tr>
      <w:tr w:rsidR="003B1574" w:rsidTr="004109FA">
        <w:trPr>
          <w:trHeight w:val="1101"/>
        </w:trPr>
        <w:tc>
          <w:tcPr>
            <w:tcW w:w="1720" w:type="dxa"/>
          </w:tcPr>
          <w:p w:rsidR="004109FA" w:rsidRDefault="004109FA" w:rsidP="004109FA">
            <w:pPr>
              <w:pStyle w:val="Bang"/>
            </w:pPr>
          </w:p>
          <w:p w:rsidR="003B1574" w:rsidRDefault="003B1574" w:rsidP="004109FA">
            <w:pPr>
              <w:pStyle w:val="Bang"/>
            </w:pPr>
            <w:r>
              <w:t>Create Progress Report</w:t>
            </w:r>
          </w:p>
        </w:tc>
        <w:tc>
          <w:tcPr>
            <w:tcW w:w="1559" w:type="dxa"/>
            <w:vAlign w:val="center"/>
          </w:tcPr>
          <w:p w:rsidR="003B1574" w:rsidRDefault="003B1574" w:rsidP="004109FA">
            <w:pPr>
              <w:pStyle w:val="Bang"/>
            </w:pPr>
            <w:r>
              <w:t>HoangVT</w:t>
            </w:r>
          </w:p>
        </w:tc>
        <w:tc>
          <w:tcPr>
            <w:tcW w:w="1560" w:type="dxa"/>
          </w:tcPr>
          <w:p w:rsidR="004109FA" w:rsidRDefault="004109FA" w:rsidP="004109FA">
            <w:pPr>
              <w:pStyle w:val="Bang"/>
            </w:pPr>
          </w:p>
          <w:p w:rsidR="003B1574" w:rsidRDefault="003B1574" w:rsidP="004109FA">
            <w:pPr>
              <w:pStyle w:val="Bang"/>
              <w:spacing w:before="0" w:after="0"/>
            </w:pPr>
            <w:r>
              <w:t>Progress Report 6 document</w:t>
            </w:r>
          </w:p>
        </w:tc>
        <w:tc>
          <w:tcPr>
            <w:tcW w:w="850" w:type="dxa"/>
            <w:vAlign w:val="center"/>
          </w:tcPr>
          <w:p w:rsidR="003B1574" w:rsidRDefault="003B1574" w:rsidP="004109FA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3B1574" w:rsidRDefault="003B1574" w:rsidP="004109FA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3B1574" w:rsidRDefault="003B1574" w:rsidP="004109FA">
            <w:pPr>
              <w:pStyle w:val="Bang"/>
            </w:pPr>
            <w:r>
              <w:t>None</w:t>
            </w:r>
          </w:p>
        </w:tc>
      </w:tr>
    </w:tbl>
    <w:p w:rsidR="00B20798" w:rsidRDefault="004B3D68">
      <w:pPr>
        <w:pStyle w:val="Heading1"/>
      </w:pPr>
      <w:r>
        <w:t>Tasks planned for next period</w:t>
      </w:r>
      <w:r w:rsidR="00F16B36">
        <w:t>: None</w:t>
      </w:r>
    </w:p>
    <w:p w:rsidR="004B3D68" w:rsidRDefault="004B3D68">
      <w:pPr>
        <w:pStyle w:val="Heading1"/>
      </w:pPr>
      <w:r>
        <w:t>Problems and Suggestions</w:t>
      </w:r>
      <w:r w:rsidR="00FB4264">
        <w:t>: None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311CA6" w:rsidRDefault="00311CA6">
      <w:pPr>
        <w:pStyle w:val="Content"/>
        <w:ind w:left="0"/>
      </w:pPr>
    </w:p>
    <w:p w:rsidR="00311CA6" w:rsidRDefault="00311CA6">
      <w:pPr>
        <w:pStyle w:val="Content"/>
        <w:ind w:left="0"/>
      </w:pPr>
    </w:p>
    <w:p w:rsidR="00311CA6" w:rsidRDefault="00311CA6">
      <w:pPr>
        <w:pStyle w:val="Content"/>
        <w:ind w:left="0"/>
      </w:pPr>
    </w:p>
    <w:p w:rsidR="004B3D68" w:rsidRDefault="004B3D68" w:rsidP="000D5EF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0D5EF9" w:rsidRDefault="000D5EF9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208" w:rsidRDefault="00280208">
      <w:r>
        <w:separator/>
      </w:r>
    </w:p>
  </w:endnote>
  <w:endnote w:type="continuationSeparator" w:id="0">
    <w:p w:rsidR="00280208" w:rsidRDefault="00280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460F86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460F86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208" w:rsidRDefault="00280208">
      <w:r>
        <w:separator/>
      </w:r>
    </w:p>
  </w:footnote>
  <w:footnote w:type="continuationSeparator" w:id="0">
    <w:p w:rsidR="00280208" w:rsidRDefault="00280208">
      <w:r>
        <w:continuationSeparator/>
      </w:r>
    </w:p>
  </w:footnote>
  <w:footnote w:id="1">
    <w:p w:rsidR="00695F55" w:rsidRDefault="00695F55" w:rsidP="006856B5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11A94"/>
    <w:rsid w:val="00026ED3"/>
    <w:rsid w:val="0005007C"/>
    <w:rsid w:val="000A4F20"/>
    <w:rsid w:val="000D1B41"/>
    <w:rsid w:val="000D2B9C"/>
    <w:rsid w:val="000D5EF9"/>
    <w:rsid w:val="000E3A64"/>
    <w:rsid w:val="000F4D79"/>
    <w:rsid w:val="001215F9"/>
    <w:rsid w:val="00197D17"/>
    <w:rsid w:val="001A42CD"/>
    <w:rsid w:val="001B1849"/>
    <w:rsid w:val="001B7D46"/>
    <w:rsid w:val="001F10AA"/>
    <w:rsid w:val="002268A4"/>
    <w:rsid w:val="002571E3"/>
    <w:rsid w:val="00280208"/>
    <w:rsid w:val="002A1DE7"/>
    <w:rsid w:val="002E55EB"/>
    <w:rsid w:val="00310D97"/>
    <w:rsid w:val="00311CA6"/>
    <w:rsid w:val="00325C99"/>
    <w:rsid w:val="00344D93"/>
    <w:rsid w:val="00367A2A"/>
    <w:rsid w:val="003830E3"/>
    <w:rsid w:val="003B1574"/>
    <w:rsid w:val="003F301F"/>
    <w:rsid w:val="003F5785"/>
    <w:rsid w:val="004109FA"/>
    <w:rsid w:val="004266BC"/>
    <w:rsid w:val="00452859"/>
    <w:rsid w:val="00457B97"/>
    <w:rsid w:val="00460F86"/>
    <w:rsid w:val="004722F7"/>
    <w:rsid w:val="004B0C67"/>
    <w:rsid w:val="004B3D68"/>
    <w:rsid w:val="0059295F"/>
    <w:rsid w:val="005D1ABD"/>
    <w:rsid w:val="005E5D44"/>
    <w:rsid w:val="005F24E2"/>
    <w:rsid w:val="00613E50"/>
    <w:rsid w:val="00684A58"/>
    <w:rsid w:val="006856B5"/>
    <w:rsid w:val="00695F55"/>
    <w:rsid w:val="006A22AF"/>
    <w:rsid w:val="006A375B"/>
    <w:rsid w:val="006A545C"/>
    <w:rsid w:val="006C4943"/>
    <w:rsid w:val="007328BE"/>
    <w:rsid w:val="00755683"/>
    <w:rsid w:val="0082066E"/>
    <w:rsid w:val="00831393"/>
    <w:rsid w:val="008B15B0"/>
    <w:rsid w:val="008D2149"/>
    <w:rsid w:val="009077BC"/>
    <w:rsid w:val="00927FCD"/>
    <w:rsid w:val="009A2DA2"/>
    <w:rsid w:val="009C6959"/>
    <w:rsid w:val="00A04731"/>
    <w:rsid w:val="00A1403C"/>
    <w:rsid w:val="00A62EFE"/>
    <w:rsid w:val="00A753BA"/>
    <w:rsid w:val="00AE0837"/>
    <w:rsid w:val="00AF005D"/>
    <w:rsid w:val="00AF5C44"/>
    <w:rsid w:val="00B20798"/>
    <w:rsid w:val="00B60389"/>
    <w:rsid w:val="00C170FD"/>
    <w:rsid w:val="00C232AA"/>
    <w:rsid w:val="00C47FDC"/>
    <w:rsid w:val="00C50049"/>
    <w:rsid w:val="00C900D5"/>
    <w:rsid w:val="00CE0A85"/>
    <w:rsid w:val="00CF5B94"/>
    <w:rsid w:val="00D06F44"/>
    <w:rsid w:val="00D166F2"/>
    <w:rsid w:val="00D23308"/>
    <w:rsid w:val="00D45FA8"/>
    <w:rsid w:val="00DB5FE4"/>
    <w:rsid w:val="00DF67DC"/>
    <w:rsid w:val="00E0475D"/>
    <w:rsid w:val="00E71F26"/>
    <w:rsid w:val="00E902AE"/>
    <w:rsid w:val="00EA2AE6"/>
    <w:rsid w:val="00ED1D09"/>
    <w:rsid w:val="00F16B36"/>
    <w:rsid w:val="00F200AE"/>
    <w:rsid w:val="00F4377E"/>
    <w:rsid w:val="00F438FE"/>
    <w:rsid w:val="00F805FA"/>
    <w:rsid w:val="00FB4264"/>
    <w:rsid w:val="00FB6996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7629A9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109FA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283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Vu Hoang</cp:lastModifiedBy>
  <cp:revision>72</cp:revision>
  <cp:lastPrinted>2000-08-14T03:46:00Z</cp:lastPrinted>
  <dcterms:created xsi:type="dcterms:W3CDTF">2017-07-06T02:38:00Z</dcterms:created>
  <dcterms:modified xsi:type="dcterms:W3CDTF">2017-08-21T04:40:00Z</dcterms:modified>
  <cp:category>Template</cp:category>
</cp:coreProperties>
</file>