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59295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736090" cy="1345565"/>
                        <wp:effectExtent l="0" t="0" r="0" b="698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_1a38jo0l81se612jo14gjolf1buga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36090" cy="13455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</w:t>
                  </w:r>
                  <w:r w:rsidR="00DB5FE4">
                    <w:t>5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Hotel W</w:t>
            </w:r>
            <w:r w:rsidR="00695F55">
              <w:t>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5F24E2" w:rsidP="004B0C67">
            <w:pPr>
              <w:pStyle w:val="Bang"/>
            </w:pPr>
            <w:r>
              <w:t>HOWE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3F5785" w:rsidP="004B0C67">
            <w:pPr>
              <w:pStyle w:val="Bang"/>
            </w:pPr>
            <w:r>
              <w:t>Vu Tran Hoang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2571E3" w:rsidP="003F5785">
            <w:pPr>
              <w:pStyle w:val="Bang"/>
            </w:pPr>
            <w:r>
              <w:t>August 7</w:t>
            </w:r>
            <w:r w:rsidRPr="002571E3">
              <w:rPr>
                <w:vertAlign w:val="superscript"/>
              </w:rPr>
              <w:t>th</w:t>
            </w:r>
            <w:r w:rsidR="00FD6077">
              <w:t xml:space="preserve">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5F24E2">
            <w:pPr>
              <w:pStyle w:val="Bang"/>
            </w:pPr>
            <w:r>
              <w:t xml:space="preserve">Lecturer: Phan </w:t>
            </w:r>
            <w:r w:rsidR="005F24E2">
              <w:t>Truong Lam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D45FA8" w:rsidP="004B0C67">
            <w:pPr>
              <w:pStyle w:val="Bang"/>
            </w:pPr>
            <w:r>
              <w:t>July 25</w:t>
            </w:r>
            <w:r w:rsidRPr="00D45FA8">
              <w:rPr>
                <w:vertAlign w:val="superscript"/>
              </w:rPr>
              <w:t>th</w:t>
            </w:r>
            <w:r>
              <w:t xml:space="preserve"> to August </w:t>
            </w:r>
            <w:r w:rsidR="00C232AA">
              <w:t>7</w:t>
            </w:r>
            <w:r w:rsidRPr="00D45FA8">
              <w:rPr>
                <w:vertAlign w:val="superscript"/>
              </w:rPr>
              <w:t>th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C4CB6" w:rsidP="004B0C67">
            <w:pPr>
              <w:pStyle w:val="Bang"/>
            </w:pPr>
            <w:r>
              <w:t>25</w:t>
            </w:r>
            <w:r w:rsidR="000E3A64">
              <w:t>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  <w:r w:rsidR="001F10AA">
              <w:t>s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 w:rsidR="00FB4264">
        <w:t>: None</w:t>
      </w:r>
      <w:r w:rsidR="00FB4264">
        <w:br/>
      </w:r>
      <w:r>
        <w:t>Customer Support</w:t>
      </w:r>
      <w:r w:rsidR="00FB4264">
        <w:t>: None</w:t>
      </w:r>
      <w:r w:rsidR="00FB4264">
        <w:br/>
      </w:r>
      <w:r>
        <w:t>Change Management</w:t>
      </w:r>
      <w:r w:rsidR="00FB4264">
        <w:t>: None</w:t>
      </w:r>
      <w:r w:rsidR="00FB4264">
        <w:br/>
      </w:r>
      <w:r w:rsidR="008B15B0">
        <w:t>Quality Activities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8D2149" w:rsidRDefault="008D2149" w:rsidP="00452859">
            <w:pPr>
              <w:pStyle w:val="Bang"/>
            </w:pPr>
          </w:p>
          <w:p w:rsidR="00452859" w:rsidRDefault="00452859" w:rsidP="00452859">
            <w:pPr>
              <w:pStyle w:val="Bang"/>
            </w:pPr>
            <w:r>
              <w:t>Create Test Report</w:t>
            </w:r>
          </w:p>
        </w:tc>
        <w:tc>
          <w:tcPr>
            <w:tcW w:w="1559" w:type="dxa"/>
            <w:vAlign w:val="center"/>
          </w:tcPr>
          <w:p w:rsidR="00452859" w:rsidRDefault="00ED1D09" w:rsidP="00452859">
            <w:pPr>
              <w:pStyle w:val="Bang"/>
            </w:pPr>
            <w:r>
              <w:t>QuyenTB</w:t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Test Report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br/>
              <w:t>None</w:t>
            </w:r>
          </w:p>
          <w:p w:rsidR="00452859" w:rsidRDefault="00452859" w:rsidP="00452859">
            <w:pPr>
              <w:pStyle w:val="Bang"/>
            </w:pP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452859" w:rsidRDefault="00452859" w:rsidP="00452859">
            <w:pPr>
              <w:pStyle w:val="Bang"/>
            </w:pPr>
            <w:r>
              <w:t>Create Quality Report</w:t>
            </w:r>
          </w:p>
        </w:tc>
        <w:tc>
          <w:tcPr>
            <w:tcW w:w="1559" w:type="dxa"/>
            <w:vAlign w:val="center"/>
          </w:tcPr>
          <w:p w:rsidR="00452859" w:rsidRDefault="00ED1D09" w:rsidP="00452859">
            <w:pPr>
              <w:pStyle w:val="Bang"/>
            </w:pPr>
            <w:r>
              <w:br/>
            </w:r>
            <w:r w:rsidR="008D2149">
              <w:t>ManhDD</w:t>
            </w:r>
            <w:r w:rsidR="00452859">
              <w:br/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Quality Report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</w:tr>
      <w:tr w:rsidR="00452859" w:rsidTr="00BC5E81">
        <w:trPr>
          <w:trHeight w:val="890"/>
        </w:trPr>
        <w:tc>
          <w:tcPr>
            <w:tcW w:w="1720" w:type="dxa"/>
          </w:tcPr>
          <w:p w:rsidR="00452859" w:rsidRDefault="00452859" w:rsidP="00452859">
            <w:pPr>
              <w:pStyle w:val="Bang"/>
            </w:pPr>
            <w:r>
              <w:t>Create Progress Report</w:t>
            </w:r>
          </w:p>
        </w:tc>
        <w:tc>
          <w:tcPr>
            <w:tcW w:w="1559" w:type="dxa"/>
            <w:vAlign w:val="center"/>
          </w:tcPr>
          <w:p w:rsidR="00452859" w:rsidRDefault="008D2149" w:rsidP="00452859">
            <w:pPr>
              <w:pStyle w:val="Bang"/>
            </w:pPr>
            <w:r>
              <w:t>HoangVT</w:t>
            </w:r>
          </w:p>
        </w:tc>
        <w:tc>
          <w:tcPr>
            <w:tcW w:w="1560" w:type="dxa"/>
          </w:tcPr>
          <w:p w:rsidR="00452859" w:rsidRDefault="00452859" w:rsidP="00452859">
            <w:pPr>
              <w:pStyle w:val="Bang"/>
            </w:pPr>
            <w:r>
              <w:t>Progress Report 5 document</w:t>
            </w:r>
          </w:p>
        </w:tc>
        <w:tc>
          <w:tcPr>
            <w:tcW w:w="850" w:type="dxa"/>
            <w:vAlign w:val="center"/>
          </w:tcPr>
          <w:p w:rsidR="00452859" w:rsidRDefault="00452859" w:rsidP="00452859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52859" w:rsidRDefault="00D23308" w:rsidP="00452859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52859" w:rsidRDefault="00452859" w:rsidP="00452859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B20798">
        <w:trPr>
          <w:trHeight w:val="536"/>
        </w:trPr>
        <w:tc>
          <w:tcPr>
            <w:tcW w:w="2790" w:type="dxa"/>
          </w:tcPr>
          <w:p w:rsidR="006A375B" w:rsidRDefault="00AE0837" w:rsidP="001215F9">
            <w:pPr>
              <w:pStyle w:val="Bang"/>
            </w:pPr>
            <w:r>
              <w:t>Create User Manual</w:t>
            </w:r>
          </w:p>
        </w:tc>
        <w:tc>
          <w:tcPr>
            <w:tcW w:w="3870" w:type="dxa"/>
          </w:tcPr>
          <w:p w:rsidR="006A375B" w:rsidRDefault="00D166F2" w:rsidP="004B0C67">
            <w:pPr>
              <w:pStyle w:val="Bang"/>
            </w:pPr>
            <w:r>
              <w:t>User Manual</w:t>
            </w:r>
            <w:r w:rsidR="00325C99">
              <w:t xml:space="preserve"> document</w:t>
            </w:r>
          </w:p>
        </w:tc>
        <w:tc>
          <w:tcPr>
            <w:tcW w:w="2700" w:type="dxa"/>
          </w:tcPr>
          <w:p w:rsidR="006A375B" w:rsidRPr="006A375B" w:rsidRDefault="00AF005D" w:rsidP="003830E3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0D2B9C">
        <w:trPr>
          <w:trHeight w:val="390"/>
        </w:trPr>
        <w:tc>
          <w:tcPr>
            <w:tcW w:w="2790" w:type="dxa"/>
          </w:tcPr>
          <w:p w:rsidR="00B20798" w:rsidRDefault="00927FCD" w:rsidP="004B0C67">
            <w:pPr>
              <w:pStyle w:val="Bang"/>
            </w:pPr>
            <w:r>
              <w:t xml:space="preserve">Complete </w:t>
            </w:r>
            <w:r w:rsidR="00457B97">
              <w:rPr>
                <w:rFonts w:hint="eastAsia"/>
                <w:lang w:eastAsia="ja-JP"/>
              </w:rPr>
              <w:t>Deployment</w:t>
            </w:r>
          </w:p>
          <w:p w:rsidR="00B20798" w:rsidRDefault="00B20798" w:rsidP="004B0C67">
            <w:pPr>
              <w:pStyle w:val="Bang"/>
            </w:pPr>
          </w:p>
        </w:tc>
        <w:tc>
          <w:tcPr>
            <w:tcW w:w="3870" w:type="dxa"/>
          </w:tcPr>
          <w:p w:rsidR="00B20798" w:rsidRDefault="00457B97" w:rsidP="004B0C67">
            <w:pPr>
              <w:pStyle w:val="Bang"/>
            </w:pPr>
            <w:r>
              <w:rPr>
                <w:rFonts w:hint="eastAsia"/>
                <w:lang w:eastAsia="ja-JP"/>
              </w:rPr>
              <w:t>Comp</w:t>
            </w:r>
            <w:r w:rsidR="00B014FE">
              <w:rPr>
                <w:lang w:eastAsia="ja-JP"/>
              </w:rPr>
              <w:t>l</w:t>
            </w:r>
            <w:bookmarkStart w:id="0" w:name="_GoBack"/>
            <w:bookmarkEnd w:id="0"/>
            <w:r>
              <w:rPr>
                <w:rFonts w:hint="eastAsia"/>
                <w:lang w:eastAsia="ja-JP"/>
              </w:rPr>
              <w:t xml:space="preserve">eted </w:t>
            </w:r>
            <w:r>
              <w:rPr>
                <w:lang w:eastAsia="ja-JP"/>
              </w:rPr>
              <w:t>Prod</w:t>
            </w:r>
            <w:r>
              <w:rPr>
                <w:rFonts w:hint="eastAsia"/>
                <w:lang w:eastAsia="ja-JP"/>
              </w:rPr>
              <w:t>uct</w:t>
            </w:r>
          </w:p>
        </w:tc>
        <w:tc>
          <w:tcPr>
            <w:tcW w:w="2700" w:type="dxa"/>
          </w:tcPr>
          <w:p w:rsidR="00B20798" w:rsidRDefault="00AF005D" w:rsidP="004B0C67">
            <w:pPr>
              <w:pStyle w:val="Bang"/>
            </w:pPr>
            <w:r>
              <w:t>August 20</w:t>
            </w:r>
            <w:r w:rsidRPr="00AF005D">
              <w:rPr>
                <w:vertAlign w:val="superscript"/>
              </w:rPr>
              <w:t>th</w:t>
            </w:r>
            <w:r w:rsidR="004B0C67">
              <w:t>,</w:t>
            </w:r>
            <w:r w:rsidR="004B0C67" w:rsidRPr="00325C99">
              <w:t xml:space="preserve">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1215F9">
            <w:pPr>
              <w:pStyle w:val="Bang"/>
            </w:pPr>
            <w:r>
              <w:t xml:space="preserve">Create </w:t>
            </w:r>
            <w:r w:rsidR="001215F9">
              <w:t>Progress R</w:t>
            </w:r>
            <w:r>
              <w:t>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2A1DE7" w:rsidP="004B0C67">
            <w:pPr>
              <w:pStyle w:val="Bang"/>
            </w:pPr>
            <w:r>
              <w:t>Progress R</w:t>
            </w:r>
            <w:r w:rsidR="00B20798">
              <w:t xml:space="preserve">eport </w:t>
            </w:r>
            <w:r w:rsidR="009C6959">
              <w:t>6</w:t>
            </w:r>
            <w:r>
              <w:t xml:space="preserve"> </w:t>
            </w:r>
            <w:r w:rsidR="00A753BA">
              <w:t>d</w:t>
            </w:r>
            <w:r w:rsidR="00325C99">
              <w:t>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AF005D" w:rsidP="004B0C67">
            <w:pPr>
              <w:pStyle w:val="Bang"/>
            </w:pPr>
            <w:r>
              <w:t>August 21</w:t>
            </w:r>
            <w:r w:rsidRPr="00AF005D">
              <w:rPr>
                <w:vertAlign w:val="superscript"/>
              </w:rPr>
              <w:t>st</w:t>
            </w:r>
            <w:r w:rsidR="00325C99"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>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311CA6" w:rsidRDefault="00311CA6">
      <w:pPr>
        <w:pStyle w:val="Content"/>
        <w:ind w:left="0"/>
      </w:pPr>
    </w:p>
    <w:p w:rsidR="004B3D68" w:rsidRDefault="004B3D68" w:rsidP="000D5EF9">
      <w:pPr>
        <w:pStyle w:val="Content"/>
        <w:ind w:left="0" w:right="1710"/>
        <w:jc w:val="right"/>
        <w:rPr>
          <w:b/>
          <w:i/>
        </w:rPr>
      </w:pPr>
      <w:r>
        <w:rPr>
          <w:b/>
          <w:i/>
        </w:rPr>
        <w:t>Author</w:t>
      </w:r>
    </w:p>
    <w:p w:rsidR="000D5EF9" w:rsidRDefault="000D5EF9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Vu Tran Hoang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C5E" w:rsidRDefault="004B0C5E">
      <w:r>
        <w:separator/>
      </w:r>
    </w:p>
  </w:endnote>
  <w:endnote w:type="continuationSeparator" w:id="0">
    <w:p w:rsidR="004B0C5E" w:rsidRDefault="004B0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B014FE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B014FE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C5E" w:rsidRDefault="004B0C5E">
      <w:r>
        <w:separator/>
      </w:r>
    </w:p>
  </w:footnote>
  <w:footnote w:type="continuationSeparator" w:id="0">
    <w:p w:rsidR="004B0C5E" w:rsidRDefault="004B0C5E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11A94"/>
    <w:rsid w:val="00026ED3"/>
    <w:rsid w:val="0005007C"/>
    <w:rsid w:val="000A4F20"/>
    <w:rsid w:val="000D1B41"/>
    <w:rsid w:val="000D2B9C"/>
    <w:rsid w:val="000D5EF9"/>
    <w:rsid w:val="000E3A64"/>
    <w:rsid w:val="000F4D79"/>
    <w:rsid w:val="001215F9"/>
    <w:rsid w:val="00197D17"/>
    <w:rsid w:val="001A42CD"/>
    <w:rsid w:val="001B1849"/>
    <w:rsid w:val="001B7D46"/>
    <w:rsid w:val="001F10AA"/>
    <w:rsid w:val="002571E3"/>
    <w:rsid w:val="002A1DE7"/>
    <w:rsid w:val="002E55EB"/>
    <w:rsid w:val="00310D97"/>
    <w:rsid w:val="00311CA6"/>
    <w:rsid w:val="00325C99"/>
    <w:rsid w:val="00344D93"/>
    <w:rsid w:val="00367A2A"/>
    <w:rsid w:val="003830E3"/>
    <w:rsid w:val="003C4CB6"/>
    <w:rsid w:val="003F301F"/>
    <w:rsid w:val="003F5785"/>
    <w:rsid w:val="004266BC"/>
    <w:rsid w:val="00452859"/>
    <w:rsid w:val="00457B97"/>
    <w:rsid w:val="004722F7"/>
    <w:rsid w:val="004B0C5E"/>
    <w:rsid w:val="004B0C67"/>
    <w:rsid w:val="004B3D68"/>
    <w:rsid w:val="0059295F"/>
    <w:rsid w:val="005D1ABD"/>
    <w:rsid w:val="005F24E2"/>
    <w:rsid w:val="00613E50"/>
    <w:rsid w:val="00684A58"/>
    <w:rsid w:val="006856B5"/>
    <w:rsid w:val="00695F55"/>
    <w:rsid w:val="006A22AF"/>
    <w:rsid w:val="006A375B"/>
    <w:rsid w:val="006A545C"/>
    <w:rsid w:val="006C4943"/>
    <w:rsid w:val="00755683"/>
    <w:rsid w:val="0082066E"/>
    <w:rsid w:val="008B15B0"/>
    <w:rsid w:val="008D2149"/>
    <w:rsid w:val="009077BC"/>
    <w:rsid w:val="00927FCD"/>
    <w:rsid w:val="009A2DA2"/>
    <w:rsid w:val="009C6959"/>
    <w:rsid w:val="00A04731"/>
    <w:rsid w:val="00A1403C"/>
    <w:rsid w:val="00A62EFE"/>
    <w:rsid w:val="00A753BA"/>
    <w:rsid w:val="00A86EA6"/>
    <w:rsid w:val="00AE0837"/>
    <w:rsid w:val="00AF005D"/>
    <w:rsid w:val="00AF5C44"/>
    <w:rsid w:val="00B014FE"/>
    <w:rsid w:val="00B20798"/>
    <w:rsid w:val="00B60389"/>
    <w:rsid w:val="00C170FD"/>
    <w:rsid w:val="00C232AA"/>
    <w:rsid w:val="00C47FDC"/>
    <w:rsid w:val="00C50049"/>
    <w:rsid w:val="00C900D5"/>
    <w:rsid w:val="00CE0A85"/>
    <w:rsid w:val="00CF5B94"/>
    <w:rsid w:val="00D06F44"/>
    <w:rsid w:val="00D166F2"/>
    <w:rsid w:val="00D23308"/>
    <w:rsid w:val="00D45FA8"/>
    <w:rsid w:val="00DB5FE4"/>
    <w:rsid w:val="00DF67DC"/>
    <w:rsid w:val="00E0475D"/>
    <w:rsid w:val="00E71F26"/>
    <w:rsid w:val="00E902AE"/>
    <w:rsid w:val="00EA2AE6"/>
    <w:rsid w:val="00ED1D09"/>
    <w:rsid w:val="00F200AE"/>
    <w:rsid w:val="00F4377E"/>
    <w:rsid w:val="00F438FE"/>
    <w:rsid w:val="00F805FA"/>
    <w:rsid w:val="00FB4264"/>
    <w:rsid w:val="00F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28838E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</Template>
  <TotalTime>265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Vu Hoang</cp:lastModifiedBy>
  <cp:revision>65</cp:revision>
  <cp:lastPrinted>2000-08-14T03:46:00Z</cp:lastPrinted>
  <dcterms:created xsi:type="dcterms:W3CDTF">2017-07-06T02:38:00Z</dcterms:created>
  <dcterms:modified xsi:type="dcterms:W3CDTF">2017-08-21T04:36:00Z</dcterms:modified>
  <cp:category>Template</cp:category>
</cp:coreProperties>
</file>